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B51EB" w14:textId="3FE3FD22" w:rsidR="004D36D7" w:rsidRPr="00DF5B98" w:rsidRDefault="00000000" w:rsidP="00B47940">
      <w:pPr>
        <w:pStyle w:val="Title"/>
      </w:pPr>
      <w:sdt>
        <w:sdtPr>
          <w:alias w:val="Cargo"/>
          <w:tag w:val=""/>
          <w:id w:val="-487021785"/>
          <w:placeholder>
            <w:docPart w:val="1A806CEAB65E4EB6AA3BA94020473D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F26CCB">
            <w:t>Packet</w:t>
          </w:r>
          <w:proofErr w:type="spellEnd"/>
          <w:r w:rsidR="00F26CCB">
            <w:t xml:space="preserve"> </w:t>
          </w:r>
          <w:proofErr w:type="spellStart"/>
          <w:r w:rsidR="00F26CCB">
            <w:t>Tracer</w:t>
          </w:r>
          <w:proofErr w:type="spellEnd"/>
          <w:r w:rsidR="00F26CCB">
            <w:t xml:space="preserve"> - Conectar-se a um servidor Web</w:t>
          </w:r>
        </w:sdtContent>
      </w:sdt>
    </w:p>
    <w:p w14:paraId="7C1C937D" w14:textId="77777777" w:rsidR="00A4585F" w:rsidRDefault="00A4585F" w:rsidP="00A4585F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6F5319D8" w14:textId="77777777" w:rsidR="00A4585F" w:rsidRDefault="00A4585F" w:rsidP="00A4585F">
      <w:pPr>
        <w:pStyle w:val="BodyTextL25"/>
        <w:rPr>
          <w:rFonts w:eastAsiaTheme="minorEastAsia"/>
        </w:rPr>
      </w:pPr>
      <w:r>
        <w:t xml:space="preserve">Observe como os pacotes são enviados pela Internet usando endereços IP. </w:t>
      </w:r>
    </w:p>
    <w:p w14:paraId="621361FC" w14:textId="77777777" w:rsidR="00A4585F" w:rsidRDefault="00A4585F" w:rsidP="00A4585F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1CA2FDC1" w14:textId="376DA13A" w:rsidR="00A4585F" w:rsidRDefault="00A4585F" w:rsidP="00A4585F">
      <w:pPr>
        <w:pStyle w:val="Heading2"/>
      </w:pPr>
      <w:r>
        <w:t xml:space="preserve">Verificar a conectividade ao servidor da Web </w:t>
      </w:r>
    </w:p>
    <w:p w14:paraId="33ED9C99" w14:textId="03CF104E" w:rsidR="00A4585F" w:rsidRDefault="00A4585F" w:rsidP="00A4585F">
      <w:pPr>
        <w:pStyle w:val="SubStepAlpha"/>
        <w:rPr>
          <w:rFonts w:eastAsiaTheme="minorEastAsia"/>
        </w:rPr>
      </w:pPr>
      <w:r>
        <w:t xml:space="preserve">Abra a janela do prompt de comando do host de origem. Selecione </w:t>
      </w:r>
      <w:r>
        <w:rPr>
          <w:b/>
          <w:bCs/>
        </w:rPr>
        <w:t>PC0</w:t>
      </w:r>
      <w:r>
        <w:t xml:space="preserve">. </w:t>
      </w:r>
    </w:p>
    <w:p w14:paraId="3D9D57FF" w14:textId="39B138D5" w:rsidR="00A4585F" w:rsidRDefault="00A4585F" w:rsidP="00A4585F">
      <w:pPr>
        <w:pStyle w:val="SubStepAlpha"/>
      </w:pPr>
      <w:r>
        <w:t xml:space="preserve">Selecione a guia Desktop &gt; Command Prompt. </w:t>
      </w:r>
    </w:p>
    <w:p w14:paraId="5845B73D" w14:textId="5EDE1B91" w:rsidR="00A4585F" w:rsidRDefault="00A4585F" w:rsidP="00A4585F">
      <w:pPr>
        <w:pStyle w:val="SubStepAlpha"/>
      </w:pPr>
      <w:r>
        <w:t>Verificar a conectividade ao servidor da Web. No prompt de comando, pingue o endereço IP do servidor web digitando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172.33.100.50</w:t>
      </w:r>
      <w:r>
        <w:t xml:space="preserve">. </w:t>
      </w:r>
    </w:p>
    <w:p w14:paraId="059384B1" w14:textId="77777777" w:rsidR="00A4585F" w:rsidRDefault="00A4585F" w:rsidP="00A4585F">
      <w:pPr>
        <w:pStyle w:val="CMD"/>
      </w:pPr>
      <w:r>
        <w:t xml:space="preserve">PC&gt;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172.33.100.50</w:t>
      </w:r>
      <w:r>
        <w:t xml:space="preserve"> </w:t>
      </w:r>
    </w:p>
    <w:p w14:paraId="07563280" w14:textId="77777777" w:rsidR="00A4585F" w:rsidRDefault="00A4585F" w:rsidP="00A4585F">
      <w:pPr>
        <w:pStyle w:val="CMDOutput"/>
      </w:pPr>
      <w:r>
        <w:t> </w:t>
      </w:r>
    </w:p>
    <w:p w14:paraId="10DC14D2" w14:textId="77777777" w:rsidR="00A4585F" w:rsidRDefault="00A4585F" w:rsidP="00A4585F">
      <w:pPr>
        <w:pStyle w:val="CMDOutput"/>
      </w:pPr>
      <w:proofErr w:type="spellStart"/>
      <w:r>
        <w:t>Pinging</w:t>
      </w:r>
      <w:proofErr w:type="spellEnd"/>
      <w:r>
        <w:t xml:space="preserve"> 172.33.100.50 </w:t>
      </w:r>
      <w:proofErr w:type="spellStart"/>
      <w:r>
        <w:t>with</w:t>
      </w:r>
      <w:proofErr w:type="spellEnd"/>
      <w:r>
        <w:t xml:space="preserve"> 32 bytes </w:t>
      </w:r>
      <w:proofErr w:type="spellStart"/>
      <w:r>
        <w:t>of</w:t>
      </w:r>
      <w:proofErr w:type="spellEnd"/>
      <w:r>
        <w:t xml:space="preserve"> data: </w:t>
      </w:r>
    </w:p>
    <w:p w14:paraId="6617783B" w14:textId="77777777" w:rsidR="00A4585F" w:rsidRDefault="00A4585F" w:rsidP="00A4585F">
      <w:pPr>
        <w:pStyle w:val="CMDOutput"/>
      </w:pPr>
      <w:r>
        <w:t> </w:t>
      </w:r>
    </w:p>
    <w:p w14:paraId="2D6C5543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300FBF69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672EF157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0EED7A6A" w14:textId="77777777" w:rsidR="00A4585F" w:rsidRDefault="00A4585F" w:rsidP="00A4585F">
      <w:pPr>
        <w:pStyle w:val="CMDOutput"/>
      </w:pP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172.33.100.50: bytes=</w:t>
      </w:r>
      <w:proofErr w:type="gramStart"/>
      <w:r>
        <w:t>32 time</w:t>
      </w:r>
      <w:proofErr w:type="gramEnd"/>
      <w:r>
        <w:t xml:space="preserve">=0ms TTL=127 </w:t>
      </w:r>
    </w:p>
    <w:p w14:paraId="477DE5E3" w14:textId="77777777" w:rsidR="00A4585F" w:rsidRDefault="00A4585F" w:rsidP="00A4585F">
      <w:pPr>
        <w:pStyle w:val="CMDOutput"/>
      </w:pPr>
      <w:r>
        <w:t> </w:t>
      </w:r>
    </w:p>
    <w:p w14:paraId="43E903D7" w14:textId="77777777" w:rsidR="00A4585F" w:rsidRDefault="00A4585F" w:rsidP="00A4585F">
      <w:pPr>
        <w:pStyle w:val="CMDOutput"/>
      </w:pPr>
      <w:r>
        <w:t xml:space="preserve">Ping </w:t>
      </w:r>
      <w:proofErr w:type="spellStart"/>
      <w:r>
        <w:t>statistics</w:t>
      </w:r>
      <w:proofErr w:type="spellEnd"/>
      <w:r>
        <w:t xml:space="preserve"> for 172.33.100.50: </w:t>
      </w:r>
    </w:p>
    <w:p w14:paraId="5D4528CB" w14:textId="77777777" w:rsidR="00A4585F" w:rsidRDefault="00A4585F" w:rsidP="00A4585F">
      <w:pPr>
        <w:pStyle w:val="CMDOutput"/>
      </w:pPr>
      <w:proofErr w:type="spellStart"/>
      <w:r>
        <w:t>Packets</w:t>
      </w:r>
      <w:proofErr w:type="spellEnd"/>
      <w:r>
        <w:t xml:space="preserve">: </w:t>
      </w:r>
      <w:proofErr w:type="spellStart"/>
      <w:r>
        <w:t>Sent</w:t>
      </w:r>
      <w:proofErr w:type="spellEnd"/>
      <w:r>
        <w:t xml:space="preserve"> = 4, </w:t>
      </w:r>
      <w:proofErr w:type="spellStart"/>
      <w:r>
        <w:t>Received</w:t>
      </w:r>
      <w:proofErr w:type="spellEnd"/>
      <w:r>
        <w:t xml:space="preserve"> = 3, </w:t>
      </w:r>
      <w:proofErr w:type="spellStart"/>
      <w:r>
        <w:t>Lost</w:t>
      </w:r>
      <w:proofErr w:type="spellEnd"/>
      <w:r>
        <w:t xml:space="preserve"> = 1 (25% </w:t>
      </w:r>
      <w:proofErr w:type="spellStart"/>
      <w:r>
        <w:t>loss</w:t>
      </w:r>
      <w:proofErr w:type="spellEnd"/>
      <w:r>
        <w:t xml:space="preserve">), </w:t>
      </w:r>
    </w:p>
    <w:p w14:paraId="413ADDD8" w14:textId="77777777" w:rsidR="00A4585F" w:rsidRDefault="00A4585F" w:rsidP="00A4585F">
      <w:pPr>
        <w:pStyle w:val="CMDOutput"/>
      </w:pPr>
      <w:proofErr w:type="spellStart"/>
      <w:r>
        <w:t>Approximate</w:t>
      </w:r>
      <w:proofErr w:type="spellEnd"/>
      <w:r>
        <w:t xml:space="preserve"> round </w:t>
      </w:r>
      <w:proofErr w:type="spellStart"/>
      <w:r>
        <w:t>trip</w:t>
      </w:r>
      <w:proofErr w:type="spellEnd"/>
      <w:r>
        <w:t xml:space="preserve"> times in </w:t>
      </w:r>
      <w:proofErr w:type="spellStart"/>
      <w:r>
        <w:t>milli-seconds</w:t>
      </w:r>
      <w:proofErr w:type="spellEnd"/>
      <w:r>
        <w:t xml:space="preserve">: </w:t>
      </w:r>
    </w:p>
    <w:p w14:paraId="0A5D891B" w14:textId="77777777" w:rsidR="00A4585F" w:rsidRDefault="00A4585F" w:rsidP="00A4585F">
      <w:pPr>
        <w:pStyle w:val="CMDOutput"/>
      </w:pPr>
      <w:proofErr w:type="spellStart"/>
      <w:r>
        <w:t>Minimum</w:t>
      </w:r>
      <w:proofErr w:type="spellEnd"/>
      <w:r>
        <w:t xml:space="preserve"> = 0ms, </w:t>
      </w:r>
      <w:proofErr w:type="spellStart"/>
      <w:r>
        <w:t>Maximum</w:t>
      </w:r>
      <w:proofErr w:type="spellEnd"/>
      <w:r>
        <w:t xml:space="preserve"> = 0ms, </w:t>
      </w:r>
      <w:proofErr w:type="spellStart"/>
      <w:r>
        <w:t>Average</w:t>
      </w:r>
      <w:proofErr w:type="spellEnd"/>
      <w:r>
        <w:t xml:space="preserve"> = 0ms </w:t>
      </w:r>
    </w:p>
    <w:p w14:paraId="416177EC" w14:textId="77777777" w:rsidR="00A4585F" w:rsidRDefault="00A4585F" w:rsidP="00A4585F">
      <w:pPr>
        <w:pStyle w:val="BodyTextL50"/>
      </w:pPr>
      <w:r>
        <w:t xml:space="preserve">Uma resposta verifica a conectividade do cliente com o servidor web de destino. A resposta pode atingir o tempo limite enquanto os dispositivos carregam e o ARP é executado. </w:t>
      </w:r>
    </w:p>
    <w:p w14:paraId="53426B87" w14:textId="09D481DD" w:rsidR="00A4585F" w:rsidRDefault="00A4585F" w:rsidP="00A4585F">
      <w:pPr>
        <w:pStyle w:val="SubStepAlpha"/>
      </w:pPr>
      <w:r>
        <w:t xml:space="preserve">Feche somente a janela do prompt de comando ao selecionar o x na janela do prompt de comando. Certifique-se de deixar a janela de configurações do PC0 aberta. </w:t>
      </w:r>
    </w:p>
    <w:p w14:paraId="36240F3B" w14:textId="3886BC40" w:rsidR="00A4585F" w:rsidRDefault="00A4585F" w:rsidP="00A4585F">
      <w:pPr>
        <w:pStyle w:val="Heading2"/>
      </w:pPr>
      <w:r>
        <w:t xml:space="preserve">Conecte-se ao servidor da Web através do cliente da Web. </w:t>
      </w:r>
    </w:p>
    <w:p w14:paraId="20692792" w14:textId="23F0A93C" w:rsidR="00A4585F" w:rsidRDefault="00A4585F" w:rsidP="00A4585F">
      <w:pPr>
        <w:pStyle w:val="SubStepAlpha"/>
        <w:rPr>
          <w:rFonts w:eastAsiaTheme="minorEastAsia"/>
        </w:rPr>
      </w:pPr>
      <w:r>
        <w:t xml:space="preserve">Na guia Desktop no PC0, escolha </w:t>
      </w:r>
      <w:r>
        <w:rPr>
          <w:b/>
          <w:bCs/>
        </w:rPr>
        <w:t>Web Browser.</w:t>
      </w:r>
      <w:r>
        <w:t xml:space="preserve"> </w:t>
      </w:r>
    </w:p>
    <w:p w14:paraId="7D1FDD68" w14:textId="62992F4C" w:rsidR="00A4585F" w:rsidRDefault="00A4585F" w:rsidP="00A4585F">
      <w:pPr>
        <w:pStyle w:val="SubStepAlpha"/>
      </w:pPr>
      <w:r>
        <w:t xml:space="preserve">Insira </w:t>
      </w:r>
      <w:r>
        <w:rPr>
          <w:b/>
          <w:bCs/>
        </w:rPr>
        <w:t>172.33.100.50</w:t>
      </w:r>
      <w:r>
        <w:t xml:space="preserve"> na URL e clique em </w:t>
      </w:r>
      <w:r>
        <w:rPr>
          <w:b/>
          <w:bCs/>
        </w:rPr>
        <w:t>Go</w:t>
      </w:r>
      <w:r>
        <w:t xml:space="preserve">. O cliente Web será conectado ao servidor Web através do endereço IP e abrirá a página da Web. </w:t>
      </w:r>
    </w:p>
    <w:p w14:paraId="4A7DE906" w14:textId="77777777" w:rsidR="00A4585F" w:rsidRDefault="00A4585F" w:rsidP="00A4585F">
      <w:pPr>
        <w:pStyle w:val="BodyTextL50"/>
        <w:spacing w:before="0"/>
      </w:pPr>
      <w:r>
        <w:t xml:space="preserve">Quais mensagens você viu após a página Web ter sido carregada? </w:t>
      </w:r>
    </w:p>
    <w:p w14:paraId="6D5D046A" w14:textId="77777777" w:rsidR="000224E3" w:rsidRPr="00AE2D55" w:rsidRDefault="000224E3" w:rsidP="00AE2D55">
      <w:pPr>
        <w:pStyle w:val="AnswerLineL50"/>
      </w:pPr>
      <w:r>
        <w:t>Digite suas respostas aqui.</w:t>
      </w:r>
    </w:p>
    <w:p w14:paraId="10B98955" w14:textId="35FAB2CF" w:rsidR="00C162C0" w:rsidRPr="00BC4C70" w:rsidRDefault="000224E3" w:rsidP="00BC4C70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>
        <w:t>Fim do documento</w:t>
      </w:r>
    </w:p>
    <w:sectPr w:rsidR="00C162C0" w:rsidRPr="00BC4C70" w:rsidSect="00F679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C2578" w14:textId="77777777" w:rsidR="00B54AC5" w:rsidRDefault="00B54AC5" w:rsidP="00710659">
      <w:pPr>
        <w:spacing w:after="0" w:line="240" w:lineRule="auto"/>
      </w:pPr>
      <w:r>
        <w:separator/>
      </w:r>
    </w:p>
    <w:p w14:paraId="28866A7A" w14:textId="77777777" w:rsidR="00B54AC5" w:rsidRDefault="00B54AC5"/>
  </w:endnote>
  <w:endnote w:type="continuationSeparator" w:id="0">
    <w:p w14:paraId="335FC270" w14:textId="77777777" w:rsidR="00B54AC5" w:rsidRDefault="00B54AC5" w:rsidP="00710659">
      <w:pPr>
        <w:spacing w:after="0" w:line="240" w:lineRule="auto"/>
      </w:pPr>
      <w:r>
        <w:continuationSeparator/>
      </w:r>
    </w:p>
    <w:p w14:paraId="7BB3054C" w14:textId="77777777" w:rsidR="00B54AC5" w:rsidRDefault="00B54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193E4" w14:textId="27E6A580" w:rsidR="00F26CCB" w:rsidRDefault="00F26C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7DAD8" wp14:editId="32C5F6D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73698318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28FC7" w14:textId="7532788A" w:rsidR="00F26CCB" w:rsidRPr="00F26CCB" w:rsidRDefault="00F26CCB" w:rsidP="00F26CCB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6CCB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7DA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19628FC7" w14:textId="7532788A" w:rsidR="00F26CCB" w:rsidRPr="00F26CCB" w:rsidRDefault="00F26CCB" w:rsidP="00F26CCB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26CCB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2917C" w14:textId="21FDC3C8" w:rsidR="00926CB2" w:rsidRPr="00882B63" w:rsidRDefault="00F26CCB" w:rsidP="00E859E3">
    <w:pPr>
      <w:pStyle w:val="Footer"/>
      <w:rPr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29FF3B" wp14:editId="613A666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35609185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64FC1" w14:textId="172E6ADE" w:rsidR="00F26CCB" w:rsidRPr="00F26CCB" w:rsidRDefault="00F26CCB" w:rsidP="00F26CCB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6CCB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9FF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9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" filled="f" stroked="f">
              <v:textbox style="mso-fit-shape-to-text:t" inset="0,0,20pt,15pt">
                <w:txbxContent>
                  <w:p w14:paraId="12064FC1" w14:textId="172E6ADE" w:rsidR="00F26CCB" w:rsidRPr="00F26CCB" w:rsidRDefault="00F26CCB" w:rsidP="00F26CCB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26CCB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00D5" w:rsidRPr="00B31F19">
      <w:sym w:font="Symbol" w:char="F0E3"/>
    </w:r>
    <w:r w:rsidR="008E00D5"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E00D5">
          <w:t>2016</w:t>
        </w:r>
      </w:sdtContent>
    </w:sdt>
    <w:r w:rsidR="008E00D5">
      <w:t xml:space="preserve"> © </w:t>
    </w:r>
    <w:r w:rsidR="008E00D5">
      <w:fldChar w:fldCharType="begin"/>
    </w:r>
    <w:r w:rsidR="008E00D5">
      <w:instrText xml:space="preserve"> SAVEDATE  \@ "aaaa"  \* MERGEFORMAT </w:instrText>
    </w:r>
    <w:r w:rsidR="008E00D5">
      <w:fldChar w:fldCharType="separate"/>
    </w:r>
    <w:r w:rsidR="00824831">
      <w:rPr>
        <w:noProof/>
      </w:rPr>
      <w:t>aa</w:t>
    </w:r>
    <w:r w:rsidR="008E00D5">
      <w:fldChar w:fldCharType="end"/>
    </w:r>
    <w:r w:rsidR="008E00D5">
      <w:t xml:space="preserve"> Cisco e/ou suas afiliadas. Todos os direitos reservados. Cisco Public</w:t>
    </w:r>
    <w:r w:rsidR="008E00D5"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8E00D5">
      <w:rPr>
        <w:b/>
      </w:rPr>
      <w:t>6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8E00D5">
      <w:rPr>
        <w:b/>
      </w:rPr>
      <w:t>6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F76C" w14:textId="17236E3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6C7D47">
      <w:t>-</w:t>
    </w:r>
    <w:r>
      <w:t xml:space="preserve"> </w:t>
    </w:r>
    <w:r w:rsidR="006C7D47">
      <w:t>2024</w:t>
    </w:r>
    <w:r>
      <w:t xml:space="preserve"> Cisco e/ou suas afiliadas. Todos os direitos reservados.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D413E" w14:textId="77777777" w:rsidR="00B54AC5" w:rsidRDefault="00B54AC5" w:rsidP="00710659">
      <w:pPr>
        <w:spacing w:after="0" w:line="240" w:lineRule="auto"/>
      </w:pPr>
      <w:r>
        <w:separator/>
      </w:r>
    </w:p>
    <w:p w14:paraId="0B7C9AA1" w14:textId="77777777" w:rsidR="00B54AC5" w:rsidRDefault="00B54AC5"/>
  </w:footnote>
  <w:footnote w:type="continuationSeparator" w:id="0">
    <w:p w14:paraId="56B92E6B" w14:textId="77777777" w:rsidR="00B54AC5" w:rsidRDefault="00B54AC5" w:rsidP="00710659">
      <w:pPr>
        <w:spacing w:after="0" w:line="240" w:lineRule="auto"/>
      </w:pPr>
      <w:r>
        <w:continuationSeparator/>
      </w:r>
    </w:p>
    <w:p w14:paraId="1936B197" w14:textId="77777777" w:rsidR="00B54AC5" w:rsidRDefault="00B54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E7F6" w14:textId="77777777" w:rsidR="00824831" w:rsidRDefault="00824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Cargo"/>
      <w:tag w:val=""/>
      <w:id w:val="-1711953976"/>
      <w:placeholder>
        <w:docPart w:val="1A806CEAB65E4EB6AA3BA94020473D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42EA35" w14:textId="56C610FE" w:rsidR="00926CB2" w:rsidRDefault="00B41C30" w:rsidP="008402F2">
        <w:pPr>
          <w:pStyle w:val="PageHead"/>
        </w:pPr>
        <w:r>
          <w:t>Packet Tracer - Conectar-se a um servidor Web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0D6F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EE1288D" wp14:editId="1EDDA9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33269598">
    <w:abstractNumId w:val="7"/>
  </w:num>
  <w:num w:numId="2" w16cid:durableId="1874732340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05093812">
    <w:abstractNumId w:val="3"/>
  </w:num>
  <w:num w:numId="4" w16cid:durableId="1254706743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79621230">
    <w:abstractNumId w:val="4"/>
  </w:num>
  <w:num w:numId="6" w16cid:durableId="1333409980">
    <w:abstractNumId w:val="0"/>
  </w:num>
  <w:num w:numId="7" w16cid:durableId="812019811">
    <w:abstractNumId w:val="1"/>
  </w:num>
  <w:num w:numId="8" w16cid:durableId="794912582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19775130">
    <w:abstractNumId w:val="4"/>
  </w:num>
  <w:num w:numId="10" w16cid:durableId="1688294097">
    <w:abstractNumId w:val="8"/>
  </w:num>
  <w:num w:numId="11" w16cid:durableId="18334515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8079229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560748366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720372965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77104149">
    <w:abstractNumId w:val="2"/>
  </w:num>
  <w:num w:numId="16" w16cid:durableId="17166140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24E3"/>
    <w:rsid w:val="000242D6"/>
    <w:rsid w:val="00024EE5"/>
    <w:rsid w:val="00037BB2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3C48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1986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04C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028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2DC0"/>
    <w:rsid w:val="0052400A"/>
    <w:rsid w:val="0053418B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16E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0DC"/>
    <w:rsid w:val="006428E5"/>
    <w:rsid w:val="00644958"/>
    <w:rsid w:val="006513FB"/>
    <w:rsid w:val="00656EEF"/>
    <w:rsid w:val="006576AF"/>
    <w:rsid w:val="00670E2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42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7D47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6D62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FC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28A"/>
    <w:rsid w:val="007F3A60"/>
    <w:rsid w:val="007F3D0B"/>
    <w:rsid w:val="007F7C94"/>
    <w:rsid w:val="00802FFA"/>
    <w:rsid w:val="00810E4B"/>
    <w:rsid w:val="00813E40"/>
    <w:rsid w:val="00814BAA"/>
    <w:rsid w:val="00816F0C"/>
    <w:rsid w:val="0082211C"/>
    <w:rsid w:val="00824295"/>
    <w:rsid w:val="00824831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7C5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35B1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E05"/>
    <w:rsid w:val="00A30F8A"/>
    <w:rsid w:val="00A33890"/>
    <w:rsid w:val="00A34E7F"/>
    <w:rsid w:val="00A458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22C"/>
    <w:rsid w:val="00AD4578"/>
    <w:rsid w:val="00AD68E9"/>
    <w:rsid w:val="00AD761F"/>
    <w:rsid w:val="00AE2D5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1C30"/>
    <w:rsid w:val="00B433F2"/>
    <w:rsid w:val="00B458E8"/>
    <w:rsid w:val="00B47940"/>
    <w:rsid w:val="00B5397B"/>
    <w:rsid w:val="00B53EE9"/>
    <w:rsid w:val="00B54AC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B7F49"/>
    <w:rsid w:val="00BC4C70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6516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B98"/>
    <w:rsid w:val="00E009DA"/>
    <w:rsid w:val="00E037D9"/>
    <w:rsid w:val="00E04927"/>
    <w:rsid w:val="00E11A48"/>
    <w:rsid w:val="00E1225E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547B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CC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E80"/>
    <w:rsid w:val="00F666EC"/>
    <w:rsid w:val="00F67982"/>
    <w:rsid w:val="00F7050A"/>
    <w:rsid w:val="00F75533"/>
    <w:rsid w:val="00F8036D"/>
    <w:rsid w:val="00F809DC"/>
    <w:rsid w:val="00F830A5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C01C"/>
  <w15:docId w15:val="{C7DDA7D1-4806-467D-BB9E-2F77E51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0E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0E2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0E2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0E29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0E2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0E2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0E2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0E2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0E2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0E2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0E2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0E2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0E2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0E2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0E2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0E29"/>
    <w:pPr>
      <w:ind w:left="720"/>
    </w:pPr>
  </w:style>
  <w:style w:type="paragraph" w:styleId="Header">
    <w:name w:val="header"/>
    <w:basedOn w:val="Normal"/>
    <w:link w:val="HeaderChar"/>
    <w:unhideWhenUsed/>
    <w:rsid w:val="00670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E2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0E2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0E2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E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0E2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0E2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0E29"/>
  </w:style>
  <w:style w:type="table" w:styleId="TableGrid">
    <w:name w:val="Table Grid"/>
    <w:basedOn w:val="TableNormal"/>
    <w:uiPriority w:val="59"/>
    <w:rsid w:val="00670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0E2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0E2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0E2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0E2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0E2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0E2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70E2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0E2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0E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0E2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0E2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0E2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0E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0E2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0E2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0E2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670E2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670E2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70E2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0E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0E2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0E2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0E2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70E2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0E29"/>
    <w:rPr>
      <w:color w:val="EE0000"/>
    </w:rPr>
  </w:style>
  <w:style w:type="paragraph" w:customStyle="1" w:styleId="BodyTextL25Bold">
    <w:name w:val="Body Text L25 Bold"/>
    <w:basedOn w:val="BodyTextL25"/>
    <w:qFormat/>
    <w:rsid w:val="00670E2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0E2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0E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0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0E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E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0E29"/>
    <w:rPr>
      <w:b/>
      <w:bCs/>
    </w:rPr>
  </w:style>
  <w:style w:type="paragraph" w:customStyle="1" w:styleId="ReflectionQ">
    <w:name w:val="Reflection Q"/>
    <w:basedOn w:val="BodyTextL25"/>
    <w:qFormat/>
    <w:rsid w:val="00670E2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0E2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0E2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0E2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0E2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0E2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0E2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0E2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0E29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670E2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0E2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0E2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0E2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0E2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0E2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0E2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0E2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0E2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0E2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0E2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0E2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0E2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0E2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0E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0E2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0E2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0E2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0E2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0E2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0E2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0E2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0E2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0E2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0E2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0E2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0E2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0E2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0E2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0E2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0E2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0E29"/>
    <w:rPr>
      <w:b/>
    </w:rPr>
  </w:style>
  <w:style w:type="character" w:customStyle="1" w:styleId="CMDChar">
    <w:name w:val="CMD Char"/>
    <w:basedOn w:val="DefaultParagraphFont"/>
    <w:link w:val="CMD"/>
    <w:rsid w:val="00670E2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0E2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0E2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0E2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0E29"/>
    <w:rPr>
      <w:color w:val="808080"/>
    </w:rPr>
  </w:style>
  <w:style w:type="paragraph" w:customStyle="1" w:styleId="CMDRed">
    <w:name w:val="CMD Red"/>
    <w:basedOn w:val="CMD"/>
    <w:link w:val="CMDRedChar"/>
    <w:qFormat/>
    <w:rsid w:val="00670E29"/>
    <w:rPr>
      <w:color w:val="EE0000"/>
    </w:rPr>
  </w:style>
  <w:style w:type="character" w:customStyle="1" w:styleId="CMDRedChar">
    <w:name w:val="CMD Red Char"/>
    <w:basedOn w:val="CMDChar"/>
    <w:link w:val="CMDRed"/>
    <w:rsid w:val="00670E2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0E2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0E29"/>
    <w:rPr>
      <w:szCs w:val="22"/>
    </w:rPr>
  </w:style>
  <w:style w:type="character" w:customStyle="1" w:styleId="CMDOutputChar">
    <w:name w:val="CMD Output Char"/>
    <w:basedOn w:val="BodyTextL25Char"/>
    <w:link w:val="CMDOutput"/>
    <w:rsid w:val="00670E2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0E2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70E29"/>
  </w:style>
  <w:style w:type="paragraph" w:customStyle="1" w:styleId="TableAnswer">
    <w:name w:val="Table Answer"/>
    <w:basedOn w:val="TableText"/>
    <w:qFormat/>
    <w:rsid w:val="00670E29"/>
  </w:style>
  <w:style w:type="character" w:customStyle="1" w:styleId="Heading2Gray">
    <w:name w:val="Heading 2 Gray"/>
    <w:basedOn w:val="Heading2Char"/>
    <w:uiPriority w:val="1"/>
    <w:qFormat/>
    <w:rsid w:val="00670E2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50Char">
    <w:name w:val="Body Text L50 Char"/>
    <w:basedOn w:val="DefaultParagraphFont"/>
    <w:link w:val="BodyTextL50"/>
    <w:rsid w:val="00670E29"/>
    <w:rPr>
      <w:szCs w:val="22"/>
    </w:rPr>
  </w:style>
  <w:style w:type="table" w:customStyle="1" w:styleId="LabAnswerTable">
    <w:name w:val="Lab_Answer_Table"/>
    <w:basedOn w:val="LabTableStyle"/>
    <w:uiPriority w:val="99"/>
    <w:rsid w:val="00670E2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0E29"/>
    <w:pPr>
      <w:ind w:left="720"/>
    </w:pPr>
  </w:style>
  <w:style w:type="character" w:customStyle="1" w:styleId="BodyTextL50AnswerChar">
    <w:name w:val="Body Text L50 Answer Char"/>
    <w:basedOn w:val="BodyTextL50Char"/>
    <w:link w:val="BodyTextL50Answer"/>
    <w:rsid w:val="00670E2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0E2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0E2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0E2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806CEAB65E4EB6AA3BA9402047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84026-07EC-45D4-9392-2F4B6A26E3C1}"/>
      </w:docPartPr>
      <w:docPartBody>
        <w:p w:rsidR="00B52DB8" w:rsidRDefault="00EE3157">
          <w:pPr>
            <w:pStyle w:val="1A806CEAB65E4EB6AA3BA94020473D83"/>
          </w:pPr>
          <w:r>
            <w:rPr>
              <w:rStyle w:val="PlaceholderText"/>
              <w:lang w:val="pt-BR"/>
            </w:rPr>
            <w:t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57"/>
    <w:rsid w:val="000D1707"/>
    <w:rsid w:val="00145119"/>
    <w:rsid w:val="0015031E"/>
    <w:rsid w:val="001A01D7"/>
    <w:rsid w:val="003E5936"/>
    <w:rsid w:val="004E1579"/>
    <w:rsid w:val="00611BAE"/>
    <w:rsid w:val="00B52DB8"/>
    <w:rsid w:val="00D223A3"/>
    <w:rsid w:val="00D72E4E"/>
    <w:rsid w:val="00E15DDC"/>
    <w:rsid w:val="00EE3157"/>
    <w:rsid w:val="00F27446"/>
    <w:rsid w:val="00F27FFE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806CEAB65E4EB6AA3BA94020473D83">
    <w:name w:val="1A806CEAB65E4EB6AA3BA94020473D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7290B18E-D117-4BB0-84A7-077B5E489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76908B-91DC-45F1-9A18-3789985C6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1DDB39-9A93-4B97-AA70-DB8BD066CC82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Conectar-se a um servidor Web</dc:title>
  <dc:description>2016</dc:description>
  <cp:lastModifiedBy>Jason Yip (jasyip)</cp:lastModifiedBy>
  <cp:revision>17</cp:revision>
  <dcterms:created xsi:type="dcterms:W3CDTF">2020-09-30T00:56:00Z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21cd2f7a,2bed788d,50d451d2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2024-07-11T00:36:48Z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dc4c9b06-3da5-498f-afcd-46cfc3ced91b</vt:lpwstr>
  </property>
  <property fmtid="{D5CDD505-2E9C-101B-9397-08002B2CF9AE}" pid="12" name="MSIP_Label_c8f49a32-fde3-48a5-9266-b5b0972a22dc_ContentBits">
    <vt:lpwstr>2</vt:lpwstr>
  </property>
</Properties>
</file>