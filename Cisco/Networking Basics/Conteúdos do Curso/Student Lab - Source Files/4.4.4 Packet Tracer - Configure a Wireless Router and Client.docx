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E4DF" w14:textId="46DAE54E" w:rsidR="004D36D7" w:rsidRPr="00E95CF9" w:rsidRDefault="00000000" w:rsidP="00467589">
      <w:pPr>
        <w:pStyle w:val="Title"/>
        <w:rPr>
          <w:rStyle w:val="LabTitleInstVersred"/>
          <w:b/>
          <w:color w:val="auto"/>
        </w:rPr>
      </w:pPr>
      <w:sdt>
        <w:sdtPr>
          <w:rPr>
            <w:rFonts w:eastAsiaTheme="minorEastAsia" w:cs="Arial"/>
            <w:b w:val="0"/>
            <w:bCs/>
            <w:color w:val="EE0000"/>
            <w:szCs w:val="32"/>
          </w:rPr>
          <w:alias w:val="Título"/>
          <w:tag w:val=""/>
          <w:id w:val="-487021785"/>
          <w:placeholder>
            <w:docPart w:val="70B10398A1D44B22914C3E34BC0A982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5271F" w:rsidRPr="0065271F">
            <w:rPr>
              <w:rFonts w:eastAsiaTheme="minorEastAsia" w:cs="Arial"/>
              <w:bCs/>
              <w:szCs w:val="32"/>
            </w:rPr>
            <w:t>Packet Tracer - Configurar um roteador sem fio e clientes</w:t>
          </w:r>
        </w:sdtContent>
      </w:sdt>
    </w:p>
    <w:p w14:paraId="05F3A2DE" w14:textId="77777777" w:rsidR="00240D36" w:rsidRDefault="00240D36" w:rsidP="00240D36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6EBBDBB6" w14:textId="77777777" w:rsidR="00240D36" w:rsidRDefault="00240D36" w:rsidP="00240D36">
      <w:pPr>
        <w:pStyle w:val="BodyTextL25Bold"/>
        <w:rPr>
          <w:rFonts w:eastAsiaTheme="minorEastAsia"/>
        </w:rPr>
      </w:pPr>
      <w:r>
        <w:t>Parte 1: Conectar os Dispositivos</w:t>
      </w:r>
    </w:p>
    <w:p w14:paraId="37E8D6BE" w14:textId="77777777" w:rsidR="00240D36" w:rsidRDefault="00240D36" w:rsidP="00240D36">
      <w:pPr>
        <w:pStyle w:val="BodyTextL25Bold"/>
      </w:pPr>
      <w:r>
        <w:t>Parte 2: Configurar o roteador sem fio</w:t>
      </w:r>
    </w:p>
    <w:p w14:paraId="7A831A26" w14:textId="77777777" w:rsidR="00240D36" w:rsidRDefault="00240D36" w:rsidP="00240D36">
      <w:pPr>
        <w:pStyle w:val="BodyTextL25Bold"/>
      </w:pPr>
      <w:r>
        <w:t>Parte 3: Configurar o endereçamento IP e testar a conectividade</w:t>
      </w:r>
    </w:p>
    <w:p w14:paraId="128F2FEC" w14:textId="77777777" w:rsidR="00240D36" w:rsidRDefault="00240D36" w:rsidP="00240D36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1A2E3DFD" w14:textId="77777777" w:rsidR="00240D36" w:rsidRDefault="00240D36" w:rsidP="00240D36">
      <w:pPr>
        <w:pStyle w:val="BodyTextL25"/>
        <w:rPr>
          <w:rFonts w:eastAsiaTheme="minorEastAsia"/>
        </w:rPr>
      </w:pPr>
      <w:r>
        <w:t>Sua amiga, Natsumi, ouviu falar que você está estudando redes. Ela pediu que você fosse ajudá-la a conectar sua nova casa à rede de TV a cabo. Você precisa conectar os cabos aos dispositivos corretos, conectar dispositivos a um roteador sem fio doméstico e configurar o roteador para fornecer endereços IP aos clientes da rede. Natsumi também quer que você configure uma LAN sem fio para a rede doméstica, então você também vai configurá-la. Você está confiante de que será um processo fácil e que a rede será configurada rapidamente!</w:t>
      </w:r>
    </w:p>
    <w:p w14:paraId="7B0CD0CC" w14:textId="77777777" w:rsidR="00240D36" w:rsidRDefault="00240D36" w:rsidP="00240D36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5B323A9" w14:textId="051763EB" w:rsidR="00240D36" w:rsidRDefault="00240D36" w:rsidP="00240D36">
      <w:pPr>
        <w:pStyle w:val="Heading2"/>
      </w:pPr>
      <w:r>
        <w:t>Conecte os dispositivos</w:t>
      </w:r>
    </w:p>
    <w:p w14:paraId="346BE67C" w14:textId="77777777" w:rsidR="00240D36" w:rsidRDefault="00240D36" w:rsidP="00240D36">
      <w:pPr>
        <w:pStyle w:val="BodyTextL25"/>
        <w:rPr>
          <w:rFonts w:eastAsiaTheme="minorEastAsia"/>
        </w:rPr>
      </w:pPr>
      <w:r>
        <w:t>A área de trabalho mostra o interior da casa de sua amiga. Role a janela para ter uma ideia do layout da casa e da localização dos dispositivos. Nesta parte, você conectará todos os dispositivos com lable.</w:t>
      </w:r>
    </w:p>
    <w:p w14:paraId="2A75DF97" w14:textId="6D60CF56" w:rsidR="00240D36" w:rsidRDefault="00240D36" w:rsidP="00240D36">
      <w:pPr>
        <w:pStyle w:val="Heading3"/>
      </w:pPr>
      <w:r>
        <w:t>Conecte os cabos coaxiais.</w:t>
      </w:r>
    </w:p>
    <w:p w14:paraId="070F74B5" w14:textId="77777777" w:rsidR="00240D36" w:rsidRDefault="00240D36" w:rsidP="00240D36">
      <w:pPr>
        <w:pStyle w:val="BodyTextL25"/>
        <w:rPr>
          <w:rFonts w:eastAsiaTheme="minorEastAsia"/>
        </w:rPr>
      </w:pPr>
      <w:r>
        <w:t>A empresa de serviços a cabo de Natsumi oferece serviços de Internet e vídeo em sua casa por meio de um cabo coaxial. O cabo está conectado a uma tomada em sua casa. Um dispositivo divisor separa o serviço de dados da Internet do serviço de vídeo. Isso permite que os dois serviços sejam conectados aos dispositivos apropriados. Você conectará o serviço de Internet ao modem a cabo e o serviço de vídeo à televisão.</w:t>
      </w:r>
    </w:p>
    <w:p w14:paraId="76FCF6DA" w14:textId="35FF1373" w:rsidR="00240D36" w:rsidRDefault="00240D36" w:rsidP="00240D36">
      <w:pPr>
        <w:pStyle w:val="SubStepAlpha"/>
      </w:pPr>
      <w:r>
        <w:t>Em Network Components, clique em Connections (raio).</w:t>
      </w:r>
    </w:p>
    <w:p w14:paraId="619704C0" w14:textId="1599EA56" w:rsidR="00240D36" w:rsidRDefault="00240D36" w:rsidP="00240D36">
      <w:pPr>
        <w:pStyle w:val="SubStepAlpha"/>
      </w:pPr>
      <w:r>
        <w:t>Localize e clique no ícone do cabo coaxial. É o ícone azul em zigue-zague.</w:t>
      </w:r>
    </w:p>
    <w:p w14:paraId="799E27D1" w14:textId="4CBFAAA0" w:rsidR="00240D36" w:rsidRDefault="00240D36" w:rsidP="00240D36">
      <w:pPr>
        <w:pStyle w:val="SubStepAlpha"/>
      </w:pPr>
      <w:r>
        <w:t>Clique no Cable Splitter (divisor de cabo) e selecione a porta Coaxial1.</w:t>
      </w:r>
    </w:p>
    <w:p w14:paraId="436A769C" w14:textId="70019D9B" w:rsidR="00240D36" w:rsidRDefault="00240D36" w:rsidP="00240D36">
      <w:pPr>
        <w:pStyle w:val="SubStepAlpha"/>
      </w:pPr>
      <w:r>
        <w:t>Clique no Cable Modem e selecione Port 0.</w:t>
      </w:r>
    </w:p>
    <w:p w14:paraId="665517E9" w14:textId="09082937" w:rsidR="00240D36" w:rsidRDefault="00240D36" w:rsidP="00240D36">
      <w:pPr>
        <w:pStyle w:val="SubStepAlpha"/>
      </w:pPr>
      <w:r>
        <w:t>Repita as etapas anteriores para conectar o Coaxial2 no Cable Splitter à Port 0 na TV.</w:t>
      </w:r>
    </w:p>
    <w:p w14:paraId="69832C4B" w14:textId="1921D7A8" w:rsidR="00240D36" w:rsidRDefault="00240D36" w:rsidP="00240D36">
      <w:pPr>
        <w:pStyle w:val="SubStepAlpha"/>
      </w:pPr>
      <w:r>
        <w:t>Clique na TV e clique em ON em Status. Se as conexões estiverem corretas, será exibida uma imagem que representa um programa de TV.</w:t>
      </w:r>
    </w:p>
    <w:p w14:paraId="6847339A" w14:textId="425B161B" w:rsidR="00240D36" w:rsidRDefault="00240D36" w:rsidP="00240D36">
      <w:pPr>
        <w:pStyle w:val="Heading3"/>
      </w:pPr>
      <w:r>
        <w:t>Conecte os cabos de rede.</w:t>
      </w:r>
    </w:p>
    <w:p w14:paraId="0E938C8A" w14:textId="77777777" w:rsidR="00240D36" w:rsidRDefault="00240D36" w:rsidP="00240D36">
      <w:pPr>
        <w:pStyle w:val="BodyTextL25"/>
        <w:rPr>
          <w:rFonts w:eastAsiaTheme="minorEastAsia"/>
        </w:rPr>
      </w:pPr>
      <w:r>
        <w:t>Há dois PCs na casa de Natsumi. Eles não têm adaptadores de LAN sem fio, então eles serão conectados com cabos Ethernet. O roteador sem fio doméstico é o centro da rede. Ele permite que os dispositivos configurados na rede doméstica se comuniquem entre si e com a Internet. O roteador inclui um switch de rede que aceita conexões com fio com até quatro hosts. Você conectará os PCs a essas portas.</w:t>
      </w:r>
    </w:p>
    <w:p w14:paraId="4D834BB2" w14:textId="77777777" w:rsidR="00240D36" w:rsidRDefault="00240D36" w:rsidP="00240D36">
      <w:pPr>
        <w:pStyle w:val="BodyTextL25"/>
      </w:pPr>
      <w:r>
        <w:t xml:space="preserve">Para que o </w:t>
      </w:r>
      <w:r>
        <w:rPr>
          <w:b/>
          <w:bCs/>
        </w:rPr>
        <w:t>Home Wireless Router</w:t>
      </w:r>
      <w:r>
        <w:t xml:space="preserve"> acesse a Internet pela rede do provedor de TV a cabo, o cable modem deve estar conectado à porta Internet do roteador sem fio doméstico. Isso é feito com um cabo direto (straight-through) de cobre. </w:t>
      </w:r>
    </w:p>
    <w:p w14:paraId="40FBC308" w14:textId="3B6BEDFD" w:rsidR="00240D36" w:rsidRDefault="00240D36" w:rsidP="00240D36">
      <w:pPr>
        <w:pStyle w:val="SubStepAlpha"/>
      </w:pPr>
      <w:r>
        <w:lastRenderedPageBreak/>
        <w:t xml:space="preserve">Clicque </w:t>
      </w:r>
      <w:r>
        <w:rPr>
          <w:b/>
          <w:bCs/>
        </w:rPr>
        <w:t>Connections</w:t>
      </w:r>
      <w:r>
        <w:t xml:space="preserve">, e depois no cabo </w:t>
      </w:r>
      <w:r>
        <w:rPr>
          <w:b/>
          <w:bCs/>
        </w:rPr>
        <w:t>Copper Straight-Through</w:t>
      </w:r>
      <w:r>
        <w:t xml:space="preserve">. Se parece com uma linha preta sólida. </w:t>
      </w:r>
    </w:p>
    <w:p w14:paraId="1575DBCE" w14:textId="3695D721" w:rsidR="00240D36" w:rsidRDefault="00240D36" w:rsidP="00240D36">
      <w:pPr>
        <w:pStyle w:val="SubStepAlpha"/>
      </w:pPr>
      <w:r>
        <w:t xml:space="preserve">Conecte a </w:t>
      </w:r>
      <w:r>
        <w:rPr>
          <w:b/>
          <w:bCs/>
        </w:rPr>
        <w:t>Port 1</w:t>
      </w:r>
      <w:r>
        <w:t xml:space="preserve"> no </w:t>
      </w:r>
      <w:r>
        <w:rPr>
          <w:b/>
          <w:bCs/>
        </w:rPr>
        <w:t>Cable Modem</w:t>
      </w:r>
      <w:r>
        <w:t xml:space="preserve"> à porta </w:t>
      </w:r>
      <w:r>
        <w:rPr>
          <w:b/>
          <w:bCs/>
        </w:rPr>
        <w:t>Internet</w:t>
      </w:r>
      <w:r>
        <w:t xml:space="preserve"> do </w:t>
      </w:r>
      <w:r>
        <w:rPr>
          <w:b/>
          <w:bCs/>
        </w:rPr>
        <w:t>Home Wireless Router</w:t>
      </w:r>
      <w:r>
        <w:t xml:space="preserve">. </w:t>
      </w:r>
    </w:p>
    <w:p w14:paraId="657E35C4" w14:textId="2D6AED1F" w:rsidR="00240D36" w:rsidRDefault="00240D36" w:rsidP="00240D36">
      <w:pPr>
        <w:pStyle w:val="SubStepAlpha"/>
      </w:pPr>
      <w:r>
        <w:t xml:space="preserve">Clique no </w:t>
      </w:r>
      <w:r>
        <w:rPr>
          <w:b/>
          <w:bCs/>
        </w:rPr>
        <w:t>Office PC</w:t>
      </w:r>
      <w:r>
        <w:t xml:space="preserve"> e conecte o cabo à porta </w:t>
      </w:r>
      <w:r>
        <w:rPr>
          <w:b/>
          <w:bCs/>
        </w:rPr>
        <w:t>FastEthernet0</w:t>
      </w:r>
      <w:r>
        <w:t xml:space="preserve">. Localize o </w:t>
      </w:r>
      <w:r>
        <w:rPr>
          <w:b/>
          <w:bCs/>
        </w:rPr>
        <w:t>Home Wireless Router</w:t>
      </w:r>
      <w:r>
        <w:t xml:space="preserve"> e clique nele. Conecte a outra extremidade do cabo à porta </w:t>
      </w:r>
      <w:r>
        <w:rPr>
          <w:b/>
          <w:bCs/>
        </w:rPr>
        <w:t>GigabitEthernet 1</w:t>
      </w:r>
      <w:r>
        <w:t xml:space="preserve"> para concluir a conexão.</w:t>
      </w:r>
    </w:p>
    <w:p w14:paraId="35E1886E" w14:textId="7A1799D2" w:rsidR="00240D36" w:rsidRDefault="00240D36" w:rsidP="00240D36">
      <w:pPr>
        <w:pStyle w:val="SubStepAlpha"/>
      </w:pPr>
      <w:r>
        <w:t xml:space="preserve">Repita as etapas anteriores para conectar o </w:t>
      </w:r>
      <w:r>
        <w:rPr>
          <w:b/>
          <w:bCs/>
        </w:rPr>
        <w:t>Bedroom PC</w:t>
      </w:r>
      <w:r>
        <w:t xml:space="preserve"> à porta </w:t>
      </w:r>
      <w:r>
        <w:rPr>
          <w:b/>
          <w:bCs/>
        </w:rPr>
        <w:t>GigabitEthernet 2</w:t>
      </w:r>
      <w:r>
        <w:t xml:space="preserve"> no </w:t>
      </w:r>
      <w:r>
        <w:rPr>
          <w:b/>
          <w:bCs/>
        </w:rPr>
        <w:t>Home Wireless Router</w:t>
      </w:r>
      <w:r>
        <w:t xml:space="preserve">. </w:t>
      </w:r>
    </w:p>
    <w:p w14:paraId="283BB0D7" w14:textId="77777777" w:rsidR="00240D36" w:rsidRDefault="00240D36" w:rsidP="00240D36">
      <w:pPr>
        <w:pStyle w:val="BodyTextL25"/>
      </w:pPr>
      <w:r>
        <w:t>A rede doméstica com fio agora está totalmente conectada à Internet pela rede do provedor de TV a cabo.</w:t>
      </w:r>
    </w:p>
    <w:p w14:paraId="14FBE985" w14:textId="76750C24" w:rsidR="00240D36" w:rsidRDefault="00240D36" w:rsidP="00240D36">
      <w:pPr>
        <w:pStyle w:val="Heading2"/>
      </w:pPr>
      <w:r>
        <w:t>Configurar o roteador sem fio (Wireless Router)</w:t>
      </w:r>
    </w:p>
    <w:p w14:paraId="1F3A5CC0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A maioria dos roteadores sem fio domésticos são configurados usando uma interface gráfica de usuário (GUI) que é acessada através do navegador Web do computador. Nesta parte, você acessará o roteador sem fio doméstico através do navegador no </w:t>
      </w:r>
      <w:r>
        <w:rPr>
          <w:b/>
          <w:bCs/>
        </w:rPr>
        <w:t>Office PC</w:t>
      </w:r>
      <w:r>
        <w:t xml:space="preserve"> e configurará a rede doméstica da Natsumi.</w:t>
      </w:r>
    </w:p>
    <w:p w14:paraId="1D04E587" w14:textId="035FAEDA" w:rsidR="00240D36" w:rsidRDefault="00240D36" w:rsidP="00240D36">
      <w:pPr>
        <w:pStyle w:val="Heading3"/>
      </w:pPr>
      <w:r>
        <w:t>Acesse a GUI do roteador sem fio doméstico.</w:t>
      </w:r>
    </w:p>
    <w:p w14:paraId="5FE63339" w14:textId="08C398B9" w:rsidR="00240D36" w:rsidRDefault="00240D36" w:rsidP="00240D36">
      <w:pPr>
        <w:pStyle w:val="SubStepAlpha"/>
        <w:rPr>
          <w:rFonts w:eastAsiaTheme="minorEastAsia"/>
        </w:rPr>
      </w:pPr>
      <w:r>
        <w:t xml:space="preserve">Clique </w:t>
      </w:r>
      <w:r>
        <w:rPr>
          <w:b/>
          <w:bCs/>
        </w:rPr>
        <w:t>Office PC</w:t>
      </w:r>
      <w:r>
        <w:t xml:space="preserve"> &gt; guia </w:t>
      </w:r>
      <w:r>
        <w:rPr>
          <w:b/>
          <w:bCs/>
        </w:rPr>
        <w:t>Desktop</w:t>
      </w:r>
      <w:r>
        <w:t xml:space="preserve">, e depois </w:t>
      </w:r>
      <w:r>
        <w:rPr>
          <w:b/>
          <w:bCs/>
        </w:rPr>
        <w:t>IP Configuration</w:t>
      </w:r>
      <w:r>
        <w:t>.</w:t>
      </w:r>
    </w:p>
    <w:p w14:paraId="1D4800FA" w14:textId="52C6952C" w:rsidR="00240D36" w:rsidRDefault="00240D36" w:rsidP="00240D36">
      <w:pPr>
        <w:pStyle w:val="SubStepAlpha"/>
      </w:pPr>
      <w:r>
        <w:t xml:space="preserve">Clique em </w:t>
      </w:r>
      <w:r>
        <w:rPr>
          <w:b/>
          <w:bCs/>
        </w:rPr>
        <w:t>DHCP</w:t>
      </w:r>
      <w:r>
        <w:t xml:space="preserve">. O DHCP configurará automaticamente o </w:t>
      </w:r>
      <w:r>
        <w:rPr>
          <w:b/>
          <w:bCs/>
        </w:rPr>
        <w:t>Office PC</w:t>
      </w:r>
      <w:r>
        <w:t xml:space="preserve"> para estar na mesma rede IP do </w:t>
      </w:r>
      <w:r>
        <w:rPr>
          <w:b/>
          <w:bCs/>
        </w:rPr>
        <w:t>Home Wireless Router</w:t>
      </w:r>
      <w:r>
        <w:t>.</w:t>
      </w:r>
    </w:p>
    <w:p w14:paraId="6E5A468B" w14:textId="27559A05" w:rsidR="00240D36" w:rsidRDefault="00240D36" w:rsidP="00240D36">
      <w:pPr>
        <w:pStyle w:val="SubStepAlpha"/>
      </w:pPr>
      <w:r>
        <w:t xml:space="preserve">Após um breve atraso, os valores da </w:t>
      </w:r>
      <w:r>
        <w:rPr>
          <w:b/>
          <w:bCs/>
        </w:rPr>
        <w:t>IP Configuration</w:t>
      </w:r>
      <w:r>
        <w:t xml:space="preserve"> deverão ser atualizados automaticamente. O endereço IPv4 deve começar com o número 192. Caso contrário, clique em </w:t>
      </w:r>
      <w:r>
        <w:rPr>
          <w:b/>
          <w:bCs/>
        </w:rPr>
        <w:t>Fast Forward Time</w:t>
      </w:r>
      <w:r>
        <w:t xml:space="preserve"> (Tempo de avanço rápido), que fica logo abaixo da topologia de rede no canto inferior esquerdo. Isso vai acelerar a simulação do DHCP.</w:t>
      </w:r>
    </w:p>
    <w:p w14:paraId="18512687" w14:textId="1A026DE9" w:rsidR="00240D36" w:rsidRDefault="00240D36" w:rsidP="00240D36">
      <w:pPr>
        <w:pStyle w:val="SubStepAlpha"/>
      </w:pPr>
      <w:r>
        <w:t xml:space="preserve">Anote o endereço do gateway padrão. O gateway padrão é o dispositivo que fornece aos dispositivos na rede doméstica acesso a redes externas, como a Internet. Nesse caso, o endereço de gateway padrão é o endereço do </w:t>
      </w:r>
      <w:r>
        <w:rPr>
          <w:b/>
          <w:bCs/>
        </w:rPr>
        <w:t>Home Wireless Router.</w:t>
      </w:r>
    </w:p>
    <w:p w14:paraId="7C3FCF66" w14:textId="6A3F510B" w:rsidR="00240D36" w:rsidRDefault="00240D36" w:rsidP="00240D36">
      <w:pPr>
        <w:pStyle w:val="SubStepAlpha"/>
      </w:pPr>
      <w:r>
        <w:t xml:space="preserve">Mantendo a janela do </w:t>
      </w:r>
      <w:r>
        <w:rPr>
          <w:b/>
          <w:bCs/>
        </w:rPr>
        <w:t>Office PC</w:t>
      </w:r>
      <w:r>
        <w:t xml:space="preserve"> aberta, feche a janela </w:t>
      </w:r>
      <w:r>
        <w:rPr>
          <w:b/>
          <w:bCs/>
        </w:rPr>
        <w:t>IP Configuration</w:t>
      </w:r>
      <w:r>
        <w:t xml:space="preserve">, e depois clique em </w:t>
      </w:r>
      <w:r>
        <w:rPr>
          <w:b/>
          <w:bCs/>
        </w:rPr>
        <w:t>Web Browser</w:t>
      </w:r>
      <w:r>
        <w:t xml:space="preserve">. Insira o endereço IP do </w:t>
      </w:r>
      <w:r>
        <w:rPr>
          <w:b/>
          <w:bCs/>
        </w:rPr>
        <w:t>Home Wireless Router</w:t>
      </w:r>
      <w:r>
        <w:t xml:space="preserve"> (o endereço de gateway padrão) na caixa </w:t>
      </w:r>
      <w:r>
        <w:rPr>
          <w:b/>
          <w:bCs/>
        </w:rPr>
        <w:t>URL</w:t>
      </w:r>
      <w:r>
        <w:t xml:space="preserve"> e clique em </w:t>
      </w:r>
      <w:r>
        <w:rPr>
          <w:b/>
          <w:bCs/>
        </w:rPr>
        <w:t>Go</w:t>
      </w:r>
      <w:r>
        <w:t>.</w:t>
      </w:r>
    </w:p>
    <w:p w14:paraId="37046B66" w14:textId="1A150530" w:rsidR="00240D36" w:rsidRDefault="00240D36" w:rsidP="00240D36">
      <w:pPr>
        <w:pStyle w:val="SubStepAlpha"/>
      </w:pPr>
      <w:bookmarkStart w:id="0" w:name="_Hlk99700762"/>
      <w:r>
        <w:t xml:space="preserve">Os roteadores domésticos recém-instalados são configurados com credenciais padrão. </w:t>
      </w:r>
      <w:bookmarkEnd w:id="0"/>
      <w:r>
        <w:t xml:space="preserve">Entre com </w:t>
      </w:r>
      <w:r>
        <w:rPr>
          <w:b/>
          <w:bCs/>
        </w:rPr>
        <w:t>admin</w:t>
      </w:r>
      <w:r>
        <w:t xml:space="preserve"> em ambos campos: </w:t>
      </w:r>
      <w:r>
        <w:rPr>
          <w:b/>
          <w:bCs/>
        </w:rPr>
        <w:t>User Name</w:t>
      </w:r>
      <w:r>
        <w:t xml:space="preserve"> e </w:t>
      </w:r>
      <w:r>
        <w:rPr>
          <w:b/>
          <w:bCs/>
        </w:rPr>
        <w:t>Password</w:t>
      </w:r>
      <w:r>
        <w:t xml:space="preserve">. Você deve ver a GUI do </w:t>
      </w:r>
      <w:r>
        <w:rPr>
          <w:b/>
          <w:bCs/>
        </w:rPr>
        <w:t>Home Wireless Router</w:t>
      </w:r>
      <w:r>
        <w:t xml:space="preserve"> sendo exibida e pronta para configurar a rede de Natsumi. Ajuste o tamanho da janela, conforme necessário, para ver mais da interface. </w:t>
      </w:r>
    </w:p>
    <w:p w14:paraId="3F98FEE6" w14:textId="77777777" w:rsidR="00240D36" w:rsidRDefault="00240D36" w:rsidP="00240D36">
      <w:pPr>
        <w:pStyle w:val="BodyTextL50"/>
      </w:pPr>
      <w:r>
        <w:rPr>
          <w:b/>
          <w:bCs/>
        </w:rPr>
        <w:t xml:space="preserve">Observação: as senhas padrão em dispositivos do mundo real devem ser alteradas imediatamente, pois são amplamente conhecidas, inclusive por agentes de ameaças. </w:t>
      </w:r>
    </w:p>
    <w:p w14:paraId="6B778509" w14:textId="3374D562" w:rsidR="00240D36" w:rsidRDefault="00240D36" w:rsidP="00240D36">
      <w:pPr>
        <w:pStyle w:val="Heading3"/>
      </w:pPr>
      <w:r>
        <w:t>Defina as configurações básicas.</w:t>
      </w:r>
    </w:p>
    <w:p w14:paraId="63378F0C" w14:textId="77777777" w:rsidR="00240D36" w:rsidRDefault="00240D36" w:rsidP="00240D36">
      <w:pPr>
        <w:pStyle w:val="BodyTextL25"/>
        <w:rPr>
          <w:rFonts w:eastAsiaTheme="minorEastAsia"/>
        </w:rPr>
      </w:pPr>
      <w:r>
        <w:t xml:space="preserve">Nesta etapa, você configurará um novo nome de usuário e senha para o roteador sem fio e limitará o número de endereços IP que o DHCP fornecerá aos hosts conectados à rede. </w:t>
      </w:r>
    </w:p>
    <w:p w14:paraId="6577A509" w14:textId="77777777" w:rsidR="00240D36" w:rsidRDefault="00240D36" w:rsidP="00240D36">
      <w:pPr>
        <w:pStyle w:val="BodyTextL25"/>
      </w:pPr>
      <w:r>
        <w:t>Natsumi tem apenas alguns dispositivos para conectar a rede, e ela não terá muitos amigos visitando. Ela acredita que não mais de 10 dispositivos se conectariam à rede ao mesmo tempo. Você decide diminuir o número de usuários para 10. Sua amiga mora em uma parte densamente povoada da cidade, então é possível que muitas pessoas possam ver a rede sem fio dela.</w:t>
      </w:r>
    </w:p>
    <w:p w14:paraId="3A0336C4" w14:textId="242AED5D" w:rsidR="00240D36" w:rsidRDefault="00240D36" w:rsidP="00240D36">
      <w:pPr>
        <w:pStyle w:val="SubStepAlpha"/>
      </w:pPr>
      <w:r>
        <w:t xml:space="preserve">No momento, você está visualizando opções de configuração na guia </w:t>
      </w:r>
      <w:r>
        <w:rPr>
          <w:b/>
          <w:bCs/>
        </w:rPr>
        <w:t>Setup</w:t>
      </w:r>
      <w:r>
        <w:t xml:space="preserve">. Localize a área </w:t>
      </w:r>
      <w:r>
        <w:rPr>
          <w:b/>
          <w:bCs/>
        </w:rPr>
        <w:t>Network Setup</w:t>
      </w:r>
      <w:r>
        <w:t xml:space="preserve">. É onde você pode definir as configurações do servidor DHCP do roteador. Localize o campo </w:t>
      </w:r>
      <w:r>
        <w:rPr>
          <w:b/>
          <w:bCs/>
        </w:rPr>
        <w:t>Maximum Number of Users</w:t>
      </w:r>
      <w:r>
        <w:t xml:space="preserve">, digite </w:t>
      </w:r>
      <w:r>
        <w:rPr>
          <w:b/>
          <w:bCs/>
        </w:rPr>
        <w:t>10</w:t>
      </w:r>
      <w:r>
        <w:t xml:space="preserve">. Role a tela até a parte inferior da página e clique em </w:t>
      </w:r>
      <w:r>
        <w:rPr>
          <w:b/>
          <w:bCs/>
        </w:rPr>
        <w:t>Save Settings</w:t>
      </w:r>
      <w:r>
        <w:t xml:space="preserve">. Você deve salvar as configurações em todas as páginas da GUI nas quais fizer alterações. </w:t>
      </w:r>
    </w:p>
    <w:p w14:paraId="2858D7A5" w14:textId="77777777" w:rsidR="00240D36" w:rsidRDefault="00240D36" w:rsidP="00240D36">
      <w:pPr>
        <w:pStyle w:val="BodyTextL50"/>
      </w:pPr>
      <w:r>
        <w:rPr>
          <w:b/>
          <w:bCs/>
        </w:rPr>
        <w:lastRenderedPageBreak/>
        <w:t xml:space="preserve">Observação: </w:t>
      </w:r>
      <w:r>
        <w:t xml:space="preserve">é possível que você perca a conexão com o roteador. Clique em </w:t>
      </w:r>
      <w:r>
        <w:rPr>
          <w:b/>
          <w:bCs/>
        </w:rPr>
        <w:t>Go</w:t>
      </w:r>
      <w:r>
        <w:t xml:space="preserve"> no navegador Web para recarregar a página da GUI. Talvez seja necessário fechar o </w:t>
      </w:r>
      <w:r>
        <w:rPr>
          <w:b/>
          <w:bCs/>
        </w:rPr>
        <w:t>Web Browser</w:t>
      </w:r>
      <w:r>
        <w:t xml:space="preserve">, clicar em </w:t>
      </w:r>
      <w:r>
        <w:rPr>
          <w:b/>
          <w:bCs/>
        </w:rPr>
        <w:t>IP Configuration</w:t>
      </w:r>
      <w:r>
        <w:t xml:space="preserve">, e alternar entre </w:t>
      </w:r>
      <w:r>
        <w:rPr>
          <w:b/>
          <w:bCs/>
        </w:rPr>
        <w:t>DHCP</w:t>
      </w:r>
      <w:r>
        <w:t xml:space="preserve"> e </w:t>
      </w:r>
      <w:r>
        <w:rPr>
          <w:b/>
          <w:bCs/>
        </w:rPr>
        <w:t>Static</w:t>
      </w:r>
      <w:r>
        <w:t xml:space="preserve"> para atualizar o endereçamento IP do </w:t>
      </w:r>
      <w:r>
        <w:rPr>
          <w:b/>
          <w:bCs/>
        </w:rPr>
        <w:t>Office PC</w:t>
      </w:r>
      <w:r>
        <w:t xml:space="preserve">. Em seguida, verifique se o Office PC tem uma configuração de endereço IP que comece com 192, abra o </w:t>
      </w:r>
      <w:r>
        <w:rPr>
          <w:b/>
          <w:bCs/>
        </w:rPr>
        <w:t>Web Browser</w:t>
      </w:r>
      <w:r>
        <w:t xml:space="preserve"> novamente, insira o endereço IP do roteador e autentique novamente com </w:t>
      </w:r>
      <w:r>
        <w:rPr>
          <w:b/>
          <w:bCs/>
        </w:rPr>
        <w:t>admin</w:t>
      </w:r>
      <w:r>
        <w:t xml:space="preserve"> como credenciais padrão. </w:t>
      </w:r>
    </w:p>
    <w:p w14:paraId="735591A1" w14:textId="1DE0DDAE" w:rsidR="00240D36" w:rsidRDefault="00240D36" w:rsidP="00240D36">
      <w:pPr>
        <w:pStyle w:val="SubStepAlpha"/>
      </w:pPr>
      <w:r>
        <w:t>Clique na guia</w:t>
      </w:r>
      <w:r>
        <w:rPr>
          <w:b/>
          <w:bCs/>
        </w:rPr>
        <w:t xml:space="preserve"> Administration</w:t>
      </w:r>
      <w:r>
        <w:t xml:space="preserve">. Aqui, você pode alterar a senha de </w:t>
      </w:r>
      <w:r>
        <w:rPr>
          <w:b/>
          <w:bCs/>
        </w:rPr>
        <w:t>admin</w:t>
      </w:r>
      <w:r>
        <w:t xml:space="preserve"> padrão. Digite e confirme </w:t>
      </w:r>
      <w:r>
        <w:rPr>
          <w:b/>
          <w:bCs/>
        </w:rPr>
        <w:t>MyPassword1!</w:t>
      </w:r>
      <w:r>
        <w:t xml:space="preserve"> como a nova senha. Vá até o final da página e clique em</w:t>
      </w:r>
      <w:r>
        <w:rPr>
          <w:b/>
          <w:bCs/>
        </w:rPr>
        <w:t xml:space="preserve"> Save Settings </w:t>
      </w:r>
      <w:r>
        <w:t>(Salvar Configurações).</w:t>
      </w:r>
    </w:p>
    <w:p w14:paraId="34C0D2A3" w14:textId="77777777" w:rsidR="00240D36" w:rsidRDefault="00240D36" w:rsidP="00240D36">
      <w:pPr>
        <w:pStyle w:val="BodyTextL50"/>
      </w:pPr>
      <w:r>
        <w:t xml:space="preserve">Você será solicitado a fazer login novamente. Insira </w:t>
      </w:r>
      <w:r>
        <w:rPr>
          <w:b/>
          <w:bCs/>
        </w:rPr>
        <w:t>admin</w:t>
      </w:r>
      <w:r>
        <w:t xml:space="preserve"> como o nome de usuário e </w:t>
      </w:r>
      <w:r>
        <w:rPr>
          <w:b/>
          <w:bCs/>
        </w:rPr>
        <w:t>MyPassword1!</w:t>
      </w:r>
      <w:r>
        <w:t xml:space="preserve"> como a nova senha e clique em </w:t>
      </w:r>
      <w:r>
        <w:rPr>
          <w:b/>
          <w:bCs/>
        </w:rPr>
        <w:t>Continue</w:t>
      </w:r>
      <w:r>
        <w:t>.</w:t>
      </w:r>
    </w:p>
    <w:p w14:paraId="645D8883" w14:textId="56A52E55" w:rsidR="00240D36" w:rsidRDefault="00240D36" w:rsidP="00240D36">
      <w:pPr>
        <w:pStyle w:val="Heading3"/>
      </w:pPr>
      <w:r>
        <w:t xml:space="preserve">Configure a LAN sem fio. </w:t>
      </w:r>
    </w:p>
    <w:p w14:paraId="734AE680" w14:textId="77777777" w:rsidR="00240D36" w:rsidRDefault="00240D36" w:rsidP="00240D36">
      <w:pPr>
        <w:pStyle w:val="SubStepAlpha"/>
        <w:numPr>
          <w:ilvl w:val="0"/>
          <w:numId w:val="0"/>
        </w:numPr>
        <w:ind w:left="360"/>
        <w:rPr>
          <w:rFonts w:eastAsiaTheme="minorEastAsia"/>
        </w:rPr>
      </w:pPr>
      <w:r>
        <w:t>Neste ponto, você está pronto para configurar a rede sem fio de Natsumi para que ela possa conectar seus dispositivos sem fio à Internet por Wi-Fi.</w:t>
      </w:r>
    </w:p>
    <w:p w14:paraId="1B799F55" w14:textId="189781BE" w:rsidR="00240D36" w:rsidRDefault="00240D36" w:rsidP="00240D36">
      <w:pPr>
        <w:pStyle w:val="SubStepAlpha"/>
      </w:pPr>
      <w:r>
        <w:t xml:space="preserve">Role até a parte superior da janela e clique na guia </w:t>
      </w:r>
      <w:r>
        <w:rPr>
          <w:b/>
          <w:bCs/>
        </w:rPr>
        <w:t>Wireless</w:t>
      </w:r>
      <w:r>
        <w:t>.</w:t>
      </w:r>
    </w:p>
    <w:p w14:paraId="23E249D6" w14:textId="0759071B" w:rsidR="00240D36" w:rsidRDefault="00240D36" w:rsidP="00240D36">
      <w:pPr>
        <w:pStyle w:val="SubStepAlpha"/>
      </w:pPr>
      <w:r>
        <w:t xml:space="preserve">Para a rede de </w:t>
      </w:r>
      <w:r>
        <w:rPr>
          <w:b/>
          <w:bCs/>
        </w:rPr>
        <w:t>2,4 GHz</w:t>
      </w:r>
      <w:r>
        <w:t xml:space="preserve">, clique em </w:t>
      </w:r>
      <w:r>
        <w:rPr>
          <w:b/>
          <w:bCs/>
        </w:rPr>
        <w:t>Enable</w:t>
      </w:r>
      <w:r>
        <w:t xml:space="preserve"> para ativar o rádio da rede. </w:t>
      </w:r>
    </w:p>
    <w:p w14:paraId="3B3754EF" w14:textId="7D72494F" w:rsidR="00240D36" w:rsidRDefault="00240D36" w:rsidP="00240D36">
      <w:pPr>
        <w:pStyle w:val="SubStepAlpha"/>
      </w:pPr>
      <w:r>
        <w:t xml:space="preserve">Altere o </w:t>
      </w:r>
      <w:r>
        <w:rPr>
          <w:b/>
          <w:bCs/>
        </w:rPr>
        <w:t xml:space="preserve">Network Name (SSID) </w:t>
      </w:r>
      <w:r>
        <w:t xml:space="preserve">de </w:t>
      </w:r>
      <w:r>
        <w:rPr>
          <w:b/>
          <w:bCs/>
        </w:rPr>
        <w:t>Default</w:t>
      </w:r>
      <w:r>
        <w:t xml:space="preserve"> para </w:t>
      </w:r>
      <w:r>
        <w:rPr>
          <w:b/>
          <w:bCs/>
        </w:rPr>
        <w:t>MyHome</w:t>
      </w:r>
      <w:r>
        <w:t>. Quando as pessoas procurarem redes Wi-Fi para se conectar, elas verão esse nome de rede. O nome da rede pode estar oculto, mas isso pode dificultar um pouco a conexão dos convidados à rede. Vá até o final da página e clique em</w:t>
      </w:r>
      <w:r>
        <w:rPr>
          <w:b/>
          <w:bCs/>
        </w:rPr>
        <w:t xml:space="preserve"> Save Settings </w:t>
      </w:r>
      <w:r>
        <w:t>(Salvar Configurações).</w:t>
      </w:r>
    </w:p>
    <w:p w14:paraId="54C22585" w14:textId="247345E0" w:rsidR="00240D36" w:rsidRDefault="00240D36" w:rsidP="00240D36">
      <w:pPr>
        <w:pStyle w:val="SubStepAlpha"/>
      </w:pPr>
      <w:r>
        <w:t xml:space="preserve">Agora você vai configurar a segurança na rede </w:t>
      </w:r>
      <w:r>
        <w:rPr>
          <w:b/>
          <w:bCs/>
        </w:rPr>
        <w:t>MyHome</w:t>
      </w:r>
      <w:r>
        <w:t xml:space="preserve">. Isso impedirá que pessoas não autorizadas se conectem à rede sem fio. Role até a parte superior da janela e clique em </w:t>
      </w:r>
      <w:r>
        <w:rPr>
          <w:b/>
          <w:bCs/>
        </w:rPr>
        <w:t>Wireless Security</w:t>
      </w:r>
      <w:r>
        <w:t xml:space="preserve"> na guia </w:t>
      </w:r>
      <w:r>
        <w:rPr>
          <w:b/>
          <w:bCs/>
        </w:rPr>
        <w:t>Wireless</w:t>
      </w:r>
      <w:r>
        <w:t>.</w:t>
      </w:r>
    </w:p>
    <w:p w14:paraId="37265135" w14:textId="754C64AF" w:rsidR="00240D36" w:rsidRDefault="00240D36" w:rsidP="00240D36">
      <w:pPr>
        <w:pStyle w:val="SubStepAlpha"/>
      </w:pPr>
      <w:r>
        <w:t xml:space="preserve">Observe que a segurança está desativada no momento em todas as três redes sem fio. Você só está usando a rede de 2,4 GHz. Clique no menu suspenso da rede de </w:t>
      </w:r>
      <w:r>
        <w:rPr>
          <w:b/>
          <w:bCs/>
        </w:rPr>
        <w:t>2,4 GHz</w:t>
      </w:r>
      <w:r>
        <w:t xml:space="preserve"> e selecione </w:t>
      </w:r>
      <w:r>
        <w:rPr>
          <w:b/>
          <w:bCs/>
        </w:rPr>
        <w:t>WPA2 Personal</w:t>
      </w:r>
      <w:r>
        <w:t>. Essa é a segurança mais forte que esse roteador oferece para redes sem fio.</w:t>
      </w:r>
    </w:p>
    <w:p w14:paraId="54063BB0" w14:textId="0EBF8444" w:rsidR="00240D36" w:rsidRDefault="00240D36" w:rsidP="00240D36">
      <w:pPr>
        <w:pStyle w:val="SubStepAlpha"/>
      </w:pPr>
      <w:r>
        <w:t xml:space="preserve">Mais configurações são reveladas. O WPA2 Personal exige uma senha que deve ser inserida por qualquer pessoa que queira se conectar à rede sem fio. Insira </w:t>
      </w:r>
      <w:r>
        <w:rPr>
          <w:b/>
          <w:bCs/>
        </w:rPr>
        <w:t>MyPassPhrase1!</w:t>
      </w:r>
      <w:r>
        <w:t xml:space="preserve"> como a </w:t>
      </w:r>
      <w:r>
        <w:rPr>
          <w:b/>
          <w:bCs/>
        </w:rPr>
        <w:t>senha</w:t>
      </w:r>
      <w:r>
        <w:t>. Observe que a capitalização é importante.</w:t>
      </w:r>
    </w:p>
    <w:p w14:paraId="0E2CBC30" w14:textId="6441CD63" w:rsidR="00240D36" w:rsidRDefault="00240D36" w:rsidP="00240D36">
      <w:pPr>
        <w:pStyle w:val="SubStepAlpha"/>
      </w:pPr>
      <w:r>
        <w:t xml:space="preserve">Role até a parte inferior da página, clique em </w:t>
      </w:r>
      <w:r>
        <w:rPr>
          <w:b/>
          <w:bCs/>
        </w:rPr>
        <w:t>Save Settings</w:t>
      </w:r>
      <w:r>
        <w:t xml:space="preserve"> e feche o </w:t>
      </w:r>
      <w:r>
        <w:rPr>
          <w:b/>
          <w:bCs/>
        </w:rPr>
        <w:t>Web Browser</w:t>
      </w:r>
      <w:r>
        <w:t xml:space="preserve"> do PC.</w:t>
      </w:r>
    </w:p>
    <w:p w14:paraId="653C2A78" w14:textId="4B714101" w:rsidR="00240D36" w:rsidRDefault="00240D36" w:rsidP="00240D36">
      <w:pPr>
        <w:pStyle w:val="Heading2"/>
      </w:pPr>
      <w:r>
        <w:t>Configurar o endereçamento IP e testar a conectividade</w:t>
      </w:r>
    </w:p>
    <w:p w14:paraId="50361DCD" w14:textId="77777777" w:rsidR="00240D36" w:rsidRDefault="00240D36" w:rsidP="00240D36">
      <w:pPr>
        <w:pStyle w:val="BodyTextL25"/>
        <w:rPr>
          <w:rFonts w:eastAsiaTheme="minorEastAsia"/>
        </w:rPr>
      </w:pPr>
      <w:r>
        <w:t>Agora que o roteador está configurado, nesta parte você vai configurar o endereçamento IP para PCs e laptops e verificar se eles podem se conectar à Internet.</w:t>
      </w:r>
    </w:p>
    <w:p w14:paraId="47222401" w14:textId="52D7AEBC" w:rsidR="00240D36" w:rsidRDefault="00240D36" w:rsidP="00240D36">
      <w:pPr>
        <w:pStyle w:val="Heading3"/>
      </w:pPr>
      <w:r>
        <w:t>Conecte o laptop à rede sem fio.</w:t>
      </w:r>
    </w:p>
    <w:p w14:paraId="03CC0EBD" w14:textId="3757474D" w:rsidR="00240D36" w:rsidRDefault="00240D36" w:rsidP="00240D36">
      <w:pPr>
        <w:pStyle w:val="SubStepAlpha"/>
        <w:rPr>
          <w:rFonts w:eastAsiaTheme="minorEastAsia"/>
        </w:rPr>
      </w:pPr>
      <w:r>
        <w:t xml:space="preserve">Clique no </w:t>
      </w:r>
      <w:r>
        <w:rPr>
          <w:b/>
          <w:bCs/>
        </w:rPr>
        <w:t>Laptop</w:t>
      </w:r>
      <w:r>
        <w:t xml:space="preserve"> em living room, e depois na guia </w:t>
      </w:r>
      <w:r>
        <w:rPr>
          <w:b/>
          <w:bCs/>
        </w:rPr>
        <w:t>Desktop</w:t>
      </w:r>
      <w:r>
        <w:t xml:space="preserve"> &gt; </w:t>
      </w:r>
      <w:r>
        <w:rPr>
          <w:b/>
          <w:bCs/>
        </w:rPr>
        <w:t>PC Wireless</w:t>
      </w:r>
      <w:r>
        <w:t>.</w:t>
      </w:r>
    </w:p>
    <w:p w14:paraId="465E0A01" w14:textId="2A57291E" w:rsidR="00240D36" w:rsidRDefault="00240D36" w:rsidP="00240D36">
      <w:pPr>
        <w:pStyle w:val="SubStepAlpha"/>
      </w:pPr>
      <w:r>
        <w:t xml:space="preserve">Clique na guia </w:t>
      </w:r>
      <w:r>
        <w:rPr>
          <w:b/>
          <w:bCs/>
        </w:rPr>
        <w:t>Connect</w:t>
      </w:r>
      <w:r>
        <w:t xml:space="preserve">. Após um breve atraso, a rede sem fio configurada deve aparecer anteriormente na lista de nomes de redes sem fio. </w:t>
      </w:r>
    </w:p>
    <w:p w14:paraId="20B29BB0" w14:textId="6CD13D10" w:rsidR="00240D36" w:rsidRDefault="00240D36" w:rsidP="00240D36">
      <w:pPr>
        <w:pStyle w:val="SubStepAlpha"/>
      </w:pPr>
      <w:r>
        <w:t>Clique no nome da rede que você criou e, em seguida, clique no botão Connect.</w:t>
      </w:r>
    </w:p>
    <w:p w14:paraId="7F0B61CF" w14:textId="32206E7F" w:rsidR="00240D36" w:rsidRDefault="00240D36" w:rsidP="00240D36">
      <w:pPr>
        <w:pStyle w:val="SubStepAlpha"/>
      </w:pPr>
      <w:r>
        <w:t xml:space="preserve">Insira a senha que você configurou anteriormente para a rede sem fio no campo Pre-shared Key e clique em Connect. </w:t>
      </w:r>
    </w:p>
    <w:p w14:paraId="72B44F36" w14:textId="213BD654" w:rsidR="00240D36" w:rsidRDefault="00240D36" w:rsidP="00240D36">
      <w:pPr>
        <w:pStyle w:val="SubStepAlpha"/>
      </w:pPr>
      <w:r>
        <w:t xml:space="preserve">Clique na guia </w:t>
      </w:r>
      <w:r>
        <w:rPr>
          <w:b/>
          <w:bCs/>
        </w:rPr>
        <w:t>Link Information</w:t>
      </w:r>
      <w:r>
        <w:t xml:space="preserve">. Você deverá ver a mensagem: </w:t>
      </w:r>
      <w:r>
        <w:rPr>
          <w:b/>
          <w:bCs/>
        </w:rPr>
        <w:t>You have successfully connected to the access point</w:t>
      </w:r>
      <w:r>
        <w:t>.</w:t>
      </w:r>
    </w:p>
    <w:p w14:paraId="0A4FC521" w14:textId="0F9A2657" w:rsidR="00240D36" w:rsidRDefault="00240D36" w:rsidP="00240D36">
      <w:pPr>
        <w:pStyle w:val="SubStepAlpha"/>
      </w:pPr>
      <w:r>
        <w:t xml:space="preserve">Clique no botão </w:t>
      </w:r>
      <w:r>
        <w:rPr>
          <w:b/>
          <w:bCs/>
        </w:rPr>
        <w:t xml:space="preserve">More Information </w:t>
      </w:r>
      <w:r>
        <w:t xml:space="preserve">para ver detalhes sobre a conexão. Se o endereço IP não começar com </w:t>
      </w:r>
      <w:r>
        <w:rPr>
          <w:b/>
          <w:bCs/>
        </w:rPr>
        <w:t>192</w:t>
      </w:r>
      <w:r>
        <w:t xml:space="preserve">, clique em </w:t>
      </w:r>
      <w:r>
        <w:rPr>
          <w:b/>
          <w:bCs/>
        </w:rPr>
        <w:t>Fast Forward Time</w:t>
      </w:r>
      <w:r>
        <w:t xml:space="preserve"> várias vezes para acelerar a simulação.</w:t>
      </w:r>
    </w:p>
    <w:p w14:paraId="314A35DE" w14:textId="27BD9892" w:rsidR="00240D36" w:rsidRDefault="00240D36" w:rsidP="00240D36">
      <w:pPr>
        <w:pStyle w:val="SubStepAlpha"/>
      </w:pPr>
      <w:r>
        <w:lastRenderedPageBreak/>
        <w:t xml:space="preserve">Feche o app </w:t>
      </w:r>
      <w:r>
        <w:rPr>
          <w:b/>
          <w:bCs/>
        </w:rPr>
        <w:t>PC Wireless</w:t>
      </w:r>
      <w:r>
        <w:t xml:space="preserve"> e abra o </w:t>
      </w:r>
      <w:r>
        <w:rPr>
          <w:b/>
          <w:bCs/>
        </w:rPr>
        <w:t>Web Browser</w:t>
      </w:r>
      <w:r>
        <w:t xml:space="preserve">. Verifique se o </w:t>
      </w:r>
      <w:r>
        <w:rPr>
          <w:b/>
          <w:bCs/>
        </w:rPr>
        <w:t>Laptop</w:t>
      </w:r>
      <w:r>
        <w:t xml:space="preserve"> agora pode se conectar a </w:t>
      </w:r>
      <w:r>
        <w:rPr>
          <w:b/>
          <w:bCs/>
        </w:rPr>
        <w:t>skillsforall.srv</w:t>
      </w:r>
      <w:r>
        <w:t xml:space="preserve">, clicando em </w:t>
      </w:r>
      <w:r>
        <w:rPr>
          <w:b/>
          <w:bCs/>
        </w:rPr>
        <w:t>Fast Forward Time</w:t>
      </w:r>
      <w:r>
        <w:t xml:space="preserve"> (Tempo de avanço rápido) até que a página carregue.</w:t>
      </w:r>
      <w:bookmarkStart w:id="1" w:name="_Hlk99703377"/>
      <w:bookmarkEnd w:id="1"/>
      <w:r>
        <w:t xml:space="preserve"> Isso verifica se o </w:t>
      </w:r>
      <w:r>
        <w:rPr>
          <w:b/>
          <w:bCs/>
        </w:rPr>
        <w:t>Laptop</w:t>
      </w:r>
      <w:r>
        <w:t xml:space="preserve"> tem conectividade com a Internet.</w:t>
      </w:r>
    </w:p>
    <w:p w14:paraId="070145F1" w14:textId="2F92DF06" w:rsidR="00240D36" w:rsidRDefault="00240D36" w:rsidP="00240D36">
      <w:pPr>
        <w:pStyle w:val="Heading3"/>
      </w:pPr>
      <w:r>
        <w:t>Teste a conectividade do Office PC.</w:t>
      </w:r>
    </w:p>
    <w:p w14:paraId="56E4DC2E" w14:textId="77777777" w:rsidR="00240D36" w:rsidRDefault="00240D36" w:rsidP="00240D36">
      <w:pPr>
        <w:pStyle w:val="BodyTextL25"/>
        <w:rPr>
          <w:rFonts w:eastAsiaTheme="minorEastAsia"/>
        </w:rPr>
      </w:pPr>
      <w:r>
        <w:t>Você sabe que o Office PC pode se conectar à rede porque você o usou para configurar o roteador. No entanto, ele também pode acessar a Internet? Se conseguir, você saberá que a rede com fio está conectada e configurada corretamente.</w:t>
      </w:r>
    </w:p>
    <w:p w14:paraId="24DFC24E" w14:textId="3082B5AF" w:rsidR="00240D36" w:rsidRDefault="00240D36" w:rsidP="00240D36">
      <w:pPr>
        <w:pStyle w:val="SubStepAlpha"/>
      </w:pPr>
      <w:r>
        <w:t xml:space="preserve">Clique em </w:t>
      </w:r>
      <w:r>
        <w:rPr>
          <w:b/>
          <w:bCs/>
        </w:rPr>
        <w:t>Office PC</w:t>
      </w:r>
      <w:r>
        <w:t xml:space="preserve"> &gt; guia </w:t>
      </w:r>
      <w:r>
        <w:rPr>
          <w:b/>
          <w:bCs/>
        </w:rPr>
        <w:t>Desktop</w:t>
      </w:r>
      <w:r>
        <w:t xml:space="preserve"> &gt; </w:t>
      </w:r>
      <w:r>
        <w:rPr>
          <w:b/>
          <w:bCs/>
        </w:rPr>
        <w:t>Web Browser</w:t>
      </w:r>
      <w:r>
        <w:t>.</w:t>
      </w:r>
    </w:p>
    <w:p w14:paraId="372DEBE6" w14:textId="2180BF83" w:rsidR="00240D36" w:rsidRDefault="00240D36" w:rsidP="00240D36">
      <w:pPr>
        <w:pStyle w:val="SubStepAlpha"/>
      </w:pPr>
      <w:r>
        <w:t xml:space="preserve">Insira </w:t>
      </w:r>
      <w:r>
        <w:rPr>
          <w:b/>
          <w:bCs/>
        </w:rPr>
        <w:t>skillsforall.srv</w:t>
      </w:r>
      <w:r>
        <w:t xml:space="preserve"> e clique em </w:t>
      </w:r>
      <w:r>
        <w:rPr>
          <w:b/>
          <w:bCs/>
        </w:rPr>
        <w:t>Go</w:t>
      </w:r>
      <w:r>
        <w:t>. Após um breve intervalo de tempo, a página da Web será exibida. Se necessário, clique em</w:t>
      </w:r>
      <w:r>
        <w:rPr>
          <w:b/>
          <w:bCs/>
        </w:rPr>
        <w:t xml:space="preserve"> Fast Forward Time</w:t>
      </w:r>
      <w:r>
        <w:t xml:space="preserve"> várias vezes para acelerar a convergência. </w:t>
      </w:r>
    </w:p>
    <w:p w14:paraId="77BFADEB" w14:textId="77777777" w:rsidR="00240D36" w:rsidRDefault="00240D36" w:rsidP="00240D36">
      <w:pPr>
        <w:pStyle w:val="BodyTextL50"/>
      </w:pPr>
      <w:r>
        <w:t xml:space="preserve">O carregamento de um site externo verifica a conectividade do </w:t>
      </w:r>
      <w:r>
        <w:rPr>
          <w:b/>
          <w:bCs/>
        </w:rPr>
        <w:t>Office PC</w:t>
      </w:r>
      <w:r>
        <w:t xml:space="preserve"> com a Internet.</w:t>
      </w:r>
    </w:p>
    <w:p w14:paraId="0F8008A2" w14:textId="633FBC42" w:rsidR="00240D36" w:rsidRDefault="00240D36" w:rsidP="00240D36">
      <w:pPr>
        <w:pStyle w:val="Heading3"/>
      </w:pPr>
      <w:r>
        <w:t>Configure o bedroom PC.</w:t>
      </w:r>
    </w:p>
    <w:p w14:paraId="3DD7F6DC" w14:textId="1F262E9C" w:rsidR="00240D36" w:rsidRDefault="00240D36" w:rsidP="00240D36">
      <w:pPr>
        <w:pStyle w:val="SubStepAlpha"/>
        <w:rPr>
          <w:rFonts w:eastAsiaTheme="minorEastAsia"/>
        </w:rPr>
      </w:pPr>
      <w:r>
        <w:t xml:space="preserve">Em </w:t>
      </w:r>
      <w:r>
        <w:rPr>
          <w:b/>
          <w:bCs/>
        </w:rPr>
        <w:t>Bedroom PC</w:t>
      </w:r>
      <w:r>
        <w:t xml:space="preserve">, abra </w:t>
      </w:r>
      <w:r>
        <w:rPr>
          <w:b/>
          <w:bCs/>
        </w:rPr>
        <w:t>IP Configuration</w:t>
      </w:r>
      <w:r>
        <w:t xml:space="preserve"> e configure para </w:t>
      </w:r>
      <w:r>
        <w:rPr>
          <w:b/>
          <w:bCs/>
        </w:rPr>
        <w:t>DHCP</w:t>
      </w:r>
      <w:r>
        <w:t xml:space="preserve">. Verifique se o Bedroom PC recebeu um endereço IP que começa com </w:t>
      </w:r>
      <w:r>
        <w:rPr>
          <w:b/>
          <w:bCs/>
        </w:rPr>
        <w:t>192</w:t>
      </w:r>
      <w:r>
        <w:t>.</w:t>
      </w:r>
    </w:p>
    <w:p w14:paraId="21261EC1" w14:textId="16D6C91A" w:rsidR="00240D36" w:rsidRDefault="00240D36" w:rsidP="00240D36">
      <w:pPr>
        <w:pStyle w:val="SubStepAlpha"/>
      </w:pPr>
      <w:r>
        <w:t xml:space="preserve">Feche a janela </w:t>
      </w:r>
      <w:r>
        <w:rPr>
          <w:b/>
          <w:bCs/>
        </w:rPr>
        <w:t>IP Configuration</w:t>
      </w:r>
      <w:r>
        <w:t xml:space="preserve"> e abra </w:t>
      </w:r>
      <w:r>
        <w:rPr>
          <w:b/>
          <w:bCs/>
        </w:rPr>
        <w:t>Web Browser</w:t>
      </w:r>
      <w:r>
        <w:t xml:space="preserve">. Verifique se o </w:t>
      </w:r>
      <w:r>
        <w:rPr>
          <w:b/>
          <w:bCs/>
        </w:rPr>
        <w:t>Bedroom PC</w:t>
      </w:r>
      <w:r>
        <w:t xml:space="preserve"> agora pode se conectar a </w:t>
      </w:r>
      <w:r>
        <w:rPr>
          <w:b/>
          <w:bCs/>
        </w:rPr>
        <w:t>skillsforall.srv</w:t>
      </w:r>
      <w:r>
        <w:t xml:space="preserve">, clicando em </w:t>
      </w:r>
      <w:r>
        <w:rPr>
          <w:b/>
          <w:bCs/>
        </w:rPr>
        <w:t>Fast Forward Time</w:t>
      </w:r>
      <w:r>
        <w:t xml:space="preserve"> (Tempo de avanço rápido) até que a página carregue. Isso verifica se o </w:t>
      </w:r>
      <w:r>
        <w:rPr>
          <w:b/>
          <w:bCs/>
        </w:rPr>
        <w:t>Bedroom PC</w:t>
      </w:r>
      <w:r>
        <w:t xml:space="preserve"> tem conectividade com a Internet.</w:t>
      </w:r>
    </w:p>
    <w:p w14:paraId="4E769ADE" w14:textId="77777777" w:rsidR="00240D36" w:rsidRDefault="00240D36" w:rsidP="00240D36">
      <w:pPr>
        <w:pStyle w:val="BodyTextL25"/>
      </w:pPr>
      <w:r>
        <w:t>Você concluiu a conexão dos dispositivos de rede, a configuração do roteador e da LAN sem fio e a configuração dos hosts para se conectarem à rede. Todos os dispositivos devem ser capazes de se conectar à Internet. Seu trabalho está feito e a Natsumi ofereceu o jantar como recompensa por sua ajuda.</w:t>
      </w:r>
    </w:p>
    <w:p w14:paraId="7145519F" w14:textId="77777777" w:rsidR="00CB74C6" w:rsidRPr="009F004B" w:rsidRDefault="00CB74C6" w:rsidP="00CB74C6">
      <w:pPr>
        <w:pStyle w:val="ConfigWindow"/>
      </w:pPr>
      <w:r>
        <w:t>Fim do documento</w:t>
      </w:r>
    </w:p>
    <w:sectPr w:rsidR="00CB74C6" w:rsidRPr="009F004B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ECF6C" w14:textId="77777777" w:rsidR="00E97271" w:rsidRDefault="00E97271" w:rsidP="00710659">
      <w:pPr>
        <w:spacing w:after="0" w:line="240" w:lineRule="auto"/>
      </w:pPr>
      <w:r>
        <w:separator/>
      </w:r>
    </w:p>
    <w:p w14:paraId="7C78479C" w14:textId="77777777" w:rsidR="00E97271" w:rsidRDefault="00E97271"/>
  </w:endnote>
  <w:endnote w:type="continuationSeparator" w:id="0">
    <w:p w14:paraId="5C1E71F4" w14:textId="77777777" w:rsidR="00E97271" w:rsidRDefault="00E97271" w:rsidP="00710659">
      <w:pPr>
        <w:spacing w:after="0" w:line="240" w:lineRule="auto"/>
      </w:pPr>
      <w:r>
        <w:continuationSeparator/>
      </w:r>
    </w:p>
    <w:p w14:paraId="17067F33" w14:textId="77777777" w:rsidR="00E97271" w:rsidRDefault="00E97271"/>
  </w:endnote>
  <w:endnote w:type="continuationNotice" w:id="1">
    <w:p w14:paraId="1A37C630" w14:textId="77777777" w:rsidR="00E97271" w:rsidRDefault="00E972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CDA" w14:textId="0A94A26D" w:rsidR="00E94E2C" w:rsidRDefault="0065271F" w:rsidP="00E94E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27D9DC" wp14:editId="11C3ADE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84159565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A110A" w14:textId="484C541F" w:rsidR="0065271F" w:rsidRPr="0065271F" w:rsidRDefault="0065271F" w:rsidP="0065271F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5271F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7D9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065A110A" w14:textId="484C541F" w:rsidR="0065271F" w:rsidRPr="0065271F" w:rsidRDefault="0065271F" w:rsidP="0065271F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5271F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D3997" w14:textId="16935C99" w:rsidR="00926CB2" w:rsidRPr="00882B63" w:rsidRDefault="008E00D5" w:rsidP="00E94E2C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2022</w:t>
        </w:r>
      </w:sdtContent>
    </w:sdt>
    <w:r>
      <w:t xml:space="preserve"> - </w:t>
    </w:r>
    <w:r w:rsidR="00240D36">
      <w:t>2024</w:t>
    </w:r>
    <w:r>
      <w:t xml:space="preserve"> Cisco and/or its affiliates. Todos os direitos reservados. Cisco Public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6 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B7B4" w14:textId="5AC01931" w:rsidR="00882B63" w:rsidRPr="00882B63" w:rsidRDefault="00882B63" w:rsidP="00E94E2C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2022</w:t>
        </w:r>
      </w:sdtContent>
    </w:sdt>
    <w:r>
      <w:t xml:space="preserve"> - </w:t>
    </w:r>
    <w:r w:rsidR="00240D36">
      <w:t>2024</w:t>
    </w:r>
    <w:r>
      <w:t xml:space="preserve"> Cisco and/or its affiliates. Todos os direitos reservados.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A737" w14:textId="77777777" w:rsidR="00E97271" w:rsidRDefault="00E97271" w:rsidP="00710659">
      <w:pPr>
        <w:spacing w:after="0" w:line="240" w:lineRule="auto"/>
      </w:pPr>
      <w:r>
        <w:separator/>
      </w:r>
    </w:p>
    <w:p w14:paraId="2F94A6A6" w14:textId="77777777" w:rsidR="00E97271" w:rsidRDefault="00E97271"/>
  </w:footnote>
  <w:footnote w:type="continuationSeparator" w:id="0">
    <w:p w14:paraId="02B906DF" w14:textId="77777777" w:rsidR="00E97271" w:rsidRDefault="00E97271" w:rsidP="00710659">
      <w:pPr>
        <w:spacing w:after="0" w:line="240" w:lineRule="auto"/>
      </w:pPr>
      <w:r>
        <w:continuationSeparator/>
      </w:r>
    </w:p>
    <w:p w14:paraId="0F494D8A" w14:textId="77777777" w:rsidR="00E97271" w:rsidRDefault="00E97271"/>
  </w:footnote>
  <w:footnote w:type="continuationNotice" w:id="1">
    <w:p w14:paraId="7DF6C57D" w14:textId="77777777" w:rsidR="00E97271" w:rsidRDefault="00E9727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44DDC" w14:textId="77777777" w:rsidR="001F1785" w:rsidRDefault="001F1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70B10398A1D44B22914C3E34BC0A982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19161C" w14:textId="0A84EFBE" w:rsidR="00926CB2" w:rsidRDefault="00344A2D" w:rsidP="008402F2">
        <w:pPr>
          <w:pStyle w:val="PageHead"/>
        </w:pPr>
        <w:r>
          <w:t>Packet Tracer - Configurar um roteador sem fio e clientes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A5F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3C722B" wp14:editId="16F4C8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8D2895"/>
    <w:multiLevelType w:val="hybridMultilevel"/>
    <w:tmpl w:val="1278C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68635794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1411662175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219322980">
    <w:abstractNumId w:val="4"/>
  </w:num>
  <w:num w:numId="4" w16cid:durableId="1024479268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64416898">
    <w:abstractNumId w:val="2"/>
  </w:num>
  <w:num w:numId="6" w16cid:durableId="31610623">
    <w:abstractNumId w:val="0"/>
  </w:num>
  <w:num w:numId="7" w16cid:durableId="1557354119">
    <w:abstractNumId w:val="1"/>
  </w:num>
  <w:num w:numId="8" w16cid:durableId="338242250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17518292">
    <w:abstractNumId w:val="2"/>
  </w:num>
  <w:num w:numId="10" w16cid:durableId="1764303851">
    <w:abstractNumId w:val="9"/>
  </w:num>
  <w:num w:numId="11" w16cid:durableId="90643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997708">
    <w:abstractNumId w:val="3"/>
  </w:num>
  <w:num w:numId="13" w16cid:durableId="731582904">
    <w:abstractNumId w:val="8"/>
  </w:num>
  <w:num w:numId="14" w16cid:durableId="76903824">
    <w:abstractNumId w:val="7"/>
  </w:num>
  <w:num w:numId="15" w16cid:durableId="194599267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4B"/>
    <w:rsid w:val="00001BDF"/>
    <w:rsid w:val="000020A2"/>
    <w:rsid w:val="000027AA"/>
    <w:rsid w:val="0000380F"/>
    <w:rsid w:val="00004175"/>
    <w:rsid w:val="000059C9"/>
    <w:rsid w:val="00012C22"/>
    <w:rsid w:val="00014ADB"/>
    <w:rsid w:val="000160F7"/>
    <w:rsid w:val="00016CDA"/>
    <w:rsid w:val="00016D5B"/>
    <w:rsid w:val="00016F30"/>
    <w:rsid w:val="0002047C"/>
    <w:rsid w:val="00021B9A"/>
    <w:rsid w:val="000242D6"/>
    <w:rsid w:val="00024EE5"/>
    <w:rsid w:val="00027EA3"/>
    <w:rsid w:val="000309A9"/>
    <w:rsid w:val="000419E0"/>
    <w:rsid w:val="00041AF6"/>
    <w:rsid w:val="00042E61"/>
    <w:rsid w:val="00044E62"/>
    <w:rsid w:val="00050BA4"/>
    <w:rsid w:val="0005141D"/>
    <w:rsid w:val="00051738"/>
    <w:rsid w:val="0005242B"/>
    <w:rsid w:val="00052548"/>
    <w:rsid w:val="0005722F"/>
    <w:rsid w:val="00060696"/>
    <w:rsid w:val="00062D89"/>
    <w:rsid w:val="00067A67"/>
    <w:rsid w:val="00070C16"/>
    <w:rsid w:val="00072CEA"/>
    <w:rsid w:val="00075EA9"/>
    <w:rsid w:val="000769CF"/>
    <w:rsid w:val="00080AD8"/>
    <w:rsid w:val="000815D8"/>
    <w:rsid w:val="00084C99"/>
    <w:rsid w:val="00084F74"/>
    <w:rsid w:val="00085CC6"/>
    <w:rsid w:val="00087D0F"/>
    <w:rsid w:val="00090C07"/>
    <w:rsid w:val="0009147A"/>
    <w:rsid w:val="00091E8D"/>
    <w:rsid w:val="0009378D"/>
    <w:rsid w:val="00097163"/>
    <w:rsid w:val="000A22C8"/>
    <w:rsid w:val="000B2344"/>
    <w:rsid w:val="000B26A9"/>
    <w:rsid w:val="000B5903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E7B53"/>
    <w:rsid w:val="000F072C"/>
    <w:rsid w:val="000F2074"/>
    <w:rsid w:val="000F31D7"/>
    <w:rsid w:val="000F6743"/>
    <w:rsid w:val="001006C2"/>
    <w:rsid w:val="00101BE8"/>
    <w:rsid w:val="00103401"/>
    <w:rsid w:val="00103A2A"/>
    <w:rsid w:val="00103A44"/>
    <w:rsid w:val="00103D36"/>
    <w:rsid w:val="0010436E"/>
    <w:rsid w:val="00107B2B"/>
    <w:rsid w:val="00112AC5"/>
    <w:rsid w:val="001133DD"/>
    <w:rsid w:val="00120CBE"/>
    <w:rsid w:val="00121BAE"/>
    <w:rsid w:val="00122111"/>
    <w:rsid w:val="00125806"/>
    <w:rsid w:val="001261C4"/>
    <w:rsid w:val="001263C7"/>
    <w:rsid w:val="00127D49"/>
    <w:rsid w:val="00130A20"/>
    <w:rsid w:val="001314FB"/>
    <w:rsid w:val="00131C5D"/>
    <w:rsid w:val="001366EC"/>
    <w:rsid w:val="0014219C"/>
    <w:rsid w:val="001425ED"/>
    <w:rsid w:val="001433C1"/>
    <w:rsid w:val="00143450"/>
    <w:rsid w:val="00144997"/>
    <w:rsid w:val="0015031E"/>
    <w:rsid w:val="001523C0"/>
    <w:rsid w:val="001535FE"/>
    <w:rsid w:val="00154E3A"/>
    <w:rsid w:val="00155352"/>
    <w:rsid w:val="001559D2"/>
    <w:rsid w:val="00157902"/>
    <w:rsid w:val="00162105"/>
    <w:rsid w:val="00162EEA"/>
    <w:rsid w:val="00163164"/>
    <w:rsid w:val="00163791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5FF"/>
    <w:rsid w:val="00180FBF"/>
    <w:rsid w:val="001813C3"/>
    <w:rsid w:val="00182CF4"/>
    <w:rsid w:val="001835ED"/>
    <w:rsid w:val="00185EDE"/>
    <w:rsid w:val="00186CE1"/>
    <w:rsid w:val="00191F00"/>
    <w:rsid w:val="00192F12"/>
    <w:rsid w:val="00193F14"/>
    <w:rsid w:val="001955F2"/>
    <w:rsid w:val="00196CBC"/>
    <w:rsid w:val="00197386"/>
    <w:rsid w:val="0019753E"/>
    <w:rsid w:val="00197614"/>
    <w:rsid w:val="001A0312"/>
    <w:rsid w:val="001A11A8"/>
    <w:rsid w:val="001A15DA"/>
    <w:rsid w:val="001A2694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D13B5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1785"/>
    <w:rsid w:val="001F643A"/>
    <w:rsid w:val="001F7DD8"/>
    <w:rsid w:val="00201928"/>
    <w:rsid w:val="00203343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35CED"/>
    <w:rsid w:val="00240D36"/>
    <w:rsid w:val="00242E3A"/>
    <w:rsid w:val="002438B2"/>
    <w:rsid w:val="002441B9"/>
    <w:rsid w:val="00246492"/>
    <w:rsid w:val="002506CF"/>
    <w:rsid w:val="0025107F"/>
    <w:rsid w:val="00255AAD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5882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371D"/>
    <w:rsid w:val="003147CA"/>
    <w:rsid w:val="0031789F"/>
    <w:rsid w:val="00320788"/>
    <w:rsid w:val="003233A3"/>
    <w:rsid w:val="00324012"/>
    <w:rsid w:val="00326E08"/>
    <w:rsid w:val="00334C33"/>
    <w:rsid w:val="00341556"/>
    <w:rsid w:val="0034218C"/>
    <w:rsid w:val="0034455D"/>
    <w:rsid w:val="00344A2D"/>
    <w:rsid w:val="00345838"/>
    <w:rsid w:val="0034604B"/>
    <w:rsid w:val="00346D17"/>
    <w:rsid w:val="00347972"/>
    <w:rsid w:val="0035469B"/>
    <w:rsid w:val="003559CC"/>
    <w:rsid w:val="00355AC6"/>
    <w:rsid w:val="00355D4B"/>
    <w:rsid w:val="003569D7"/>
    <w:rsid w:val="003608AC"/>
    <w:rsid w:val="003626B7"/>
    <w:rsid w:val="00363A23"/>
    <w:rsid w:val="0036440C"/>
    <w:rsid w:val="00364600"/>
    <w:rsid w:val="0036465A"/>
    <w:rsid w:val="00365F80"/>
    <w:rsid w:val="00386D65"/>
    <w:rsid w:val="00390C38"/>
    <w:rsid w:val="00392748"/>
    <w:rsid w:val="00392C65"/>
    <w:rsid w:val="00392ED5"/>
    <w:rsid w:val="003A0FC5"/>
    <w:rsid w:val="003A19DC"/>
    <w:rsid w:val="003A1B45"/>
    <w:rsid w:val="003A220C"/>
    <w:rsid w:val="003A50D3"/>
    <w:rsid w:val="003B1E2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9A4"/>
    <w:rsid w:val="003D6EF1"/>
    <w:rsid w:val="003E0F41"/>
    <w:rsid w:val="003E304A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03E5"/>
    <w:rsid w:val="00422476"/>
    <w:rsid w:val="0042298C"/>
    <w:rsid w:val="0042385C"/>
    <w:rsid w:val="00426FA5"/>
    <w:rsid w:val="00431654"/>
    <w:rsid w:val="00434926"/>
    <w:rsid w:val="00442C1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67589"/>
    <w:rsid w:val="00473E34"/>
    <w:rsid w:val="004756AE"/>
    <w:rsid w:val="0047591A"/>
    <w:rsid w:val="00476BA9"/>
    <w:rsid w:val="00481650"/>
    <w:rsid w:val="00490807"/>
    <w:rsid w:val="004936C2"/>
    <w:rsid w:val="0049379C"/>
    <w:rsid w:val="004A1CA0"/>
    <w:rsid w:val="004A211E"/>
    <w:rsid w:val="004A22E9"/>
    <w:rsid w:val="004A4ACD"/>
    <w:rsid w:val="004A506C"/>
    <w:rsid w:val="004A5BC5"/>
    <w:rsid w:val="004A60A7"/>
    <w:rsid w:val="004A6D2B"/>
    <w:rsid w:val="004B023D"/>
    <w:rsid w:val="004C0909"/>
    <w:rsid w:val="004C3F97"/>
    <w:rsid w:val="004D01F2"/>
    <w:rsid w:val="004D062F"/>
    <w:rsid w:val="004D2CED"/>
    <w:rsid w:val="004D3183"/>
    <w:rsid w:val="004D3339"/>
    <w:rsid w:val="004D353F"/>
    <w:rsid w:val="004D36D7"/>
    <w:rsid w:val="004D682B"/>
    <w:rsid w:val="004D68BC"/>
    <w:rsid w:val="004D7C5F"/>
    <w:rsid w:val="004E6152"/>
    <w:rsid w:val="004F344A"/>
    <w:rsid w:val="004F4EC3"/>
    <w:rsid w:val="004F74CE"/>
    <w:rsid w:val="00504B5C"/>
    <w:rsid w:val="00504D52"/>
    <w:rsid w:val="00504ED4"/>
    <w:rsid w:val="00510639"/>
    <w:rsid w:val="00511791"/>
    <w:rsid w:val="005139BE"/>
    <w:rsid w:val="00515D7D"/>
    <w:rsid w:val="00516142"/>
    <w:rsid w:val="0051681C"/>
    <w:rsid w:val="00520027"/>
    <w:rsid w:val="0052093C"/>
    <w:rsid w:val="00520BD0"/>
    <w:rsid w:val="00521B31"/>
    <w:rsid w:val="00521DDF"/>
    <w:rsid w:val="00522469"/>
    <w:rsid w:val="0052400A"/>
    <w:rsid w:val="00524B71"/>
    <w:rsid w:val="00536277"/>
    <w:rsid w:val="00536F43"/>
    <w:rsid w:val="00540BF4"/>
    <w:rsid w:val="00542616"/>
    <w:rsid w:val="005468C1"/>
    <w:rsid w:val="005510BA"/>
    <w:rsid w:val="005538C8"/>
    <w:rsid w:val="00554B4E"/>
    <w:rsid w:val="00556C02"/>
    <w:rsid w:val="00561A48"/>
    <w:rsid w:val="00561BB2"/>
    <w:rsid w:val="00563249"/>
    <w:rsid w:val="00567C76"/>
    <w:rsid w:val="00570A65"/>
    <w:rsid w:val="005762B1"/>
    <w:rsid w:val="00580456"/>
    <w:rsid w:val="00580E73"/>
    <w:rsid w:val="0058240E"/>
    <w:rsid w:val="00583166"/>
    <w:rsid w:val="00592329"/>
    <w:rsid w:val="00593386"/>
    <w:rsid w:val="00596998"/>
    <w:rsid w:val="0059790F"/>
    <w:rsid w:val="005A4017"/>
    <w:rsid w:val="005A6E62"/>
    <w:rsid w:val="005A70FA"/>
    <w:rsid w:val="005B2FB3"/>
    <w:rsid w:val="005B79B2"/>
    <w:rsid w:val="005C52D9"/>
    <w:rsid w:val="005C6DE5"/>
    <w:rsid w:val="005D2B29"/>
    <w:rsid w:val="005D354A"/>
    <w:rsid w:val="005D3E53"/>
    <w:rsid w:val="005D4C71"/>
    <w:rsid w:val="005D506C"/>
    <w:rsid w:val="005E3235"/>
    <w:rsid w:val="005E3BFA"/>
    <w:rsid w:val="005E4176"/>
    <w:rsid w:val="005E4876"/>
    <w:rsid w:val="005E65B5"/>
    <w:rsid w:val="005F0032"/>
    <w:rsid w:val="005F0301"/>
    <w:rsid w:val="005F3155"/>
    <w:rsid w:val="005F3AE9"/>
    <w:rsid w:val="005F5424"/>
    <w:rsid w:val="006007BB"/>
    <w:rsid w:val="00601DC0"/>
    <w:rsid w:val="00601EF3"/>
    <w:rsid w:val="006026BE"/>
    <w:rsid w:val="006034CB"/>
    <w:rsid w:val="00603503"/>
    <w:rsid w:val="006039A8"/>
    <w:rsid w:val="00603C52"/>
    <w:rsid w:val="006131CE"/>
    <w:rsid w:val="0061336B"/>
    <w:rsid w:val="00617D6E"/>
    <w:rsid w:val="00620ED5"/>
    <w:rsid w:val="00622D61"/>
    <w:rsid w:val="00624198"/>
    <w:rsid w:val="00625585"/>
    <w:rsid w:val="00631351"/>
    <w:rsid w:val="0063201E"/>
    <w:rsid w:val="00633D53"/>
    <w:rsid w:val="00636C28"/>
    <w:rsid w:val="00640D4C"/>
    <w:rsid w:val="006428E5"/>
    <w:rsid w:val="00644958"/>
    <w:rsid w:val="006513FB"/>
    <w:rsid w:val="0065271F"/>
    <w:rsid w:val="00652CB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319"/>
    <w:rsid w:val="006A48F1"/>
    <w:rsid w:val="006A71A3"/>
    <w:rsid w:val="006B03F2"/>
    <w:rsid w:val="006B14C1"/>
    <w:rsid w:val="006B15F8"/>
    <w:rsid w:val="006B1639"/>
    <w:rsid w:val="006B3044"/>
    <w:rsid w:val="006B5CA7"/>
    <w:rsid w:val="006B5E89"/>
    <w:rsid w:val="006C19B2"/>
    <w:rsid w:val="006C30A0"/>
    <w:rsid w:val="006C35FF"/>
    <w:rsid w:val="006C374F"/>
    <w:rsid w:val="006C3FCF"/>
    <w:rsid w:val="006C57F2"/>
    <w:rsid w:val="006C5949"/>
    <w:rsid w:val="006C6832"/>
    <w:rsid w:val="006C6AB4"/>
    <w:rsid w:val="006C7C75"/>
    <w:rsid w:val="006D04BB"/>
    <w:rsid w:val="006D1370"/>
    <w:rsid w:val="006D2C28"/>
    <w:rsid w:val="006D3FC1"/>
    <w:rsid w:val="006D70C1"/>
    <w:rsid w:val="006D7590"/>
    <w:rsid w:val="006E372B"/>
    <w:rsid w:val="006E5FE9"/>
    <w:rsid w:val="006E6581"/>
    <w:rsid w:val="006E67CB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A58"/>
    <w:rsid w:val="00721E01"/>
    <w:rsid w:val="007222AD"/>
    <w:rsid w:val="007237E1"/>
    <w:rsid w:val="007267CF"/>
    <w:rsid w:val="007314E9"/>
    <w:rsid w:val="00731F3F"/>
    <w:rsid w:val="00733BAB"/>
    <w:rsid w:val="0073604C"/>
    <w:rsid w:val="007436BF"/>
    <w:rsid w:val="007443E9"/>
    <w:rsid w:val="007453C3"/>
    <w:rsid w:val="00745DCE"/>
    <w:rsid w:val="007467DA"/>
    <w:rsid w:val="00747F8F"/>
    <w:rsid w:val="00753D89"/>
    <w:rsid w:val="00753DDA"/>
    <w:rsid w:val="00754A6E"/>
    <w:rsid w:val="007550F9"/>
    <w:rsid w:val="007553D8"/>
    <w:rsid w:val="00755463"/>
    <w:rsid w:val="00755C9B"/>
    <w:rsid w:val="00757AA3"/>
    <w:rsid w:val="00760FE4"/>
    <w:rsid w:val="007636C2"/>
    <w:rsid w:val="00763D8B"/>
    <w:rsid w:val="007657F6"/>
    <w:rsid w:val="00765E47"/>
    <w:rsid w:val="0077125A"/>
    <w:rsid w:val="00771466"/>
    <w:rsid w:val="0078215A"/>
    <w:rsid w:val="0078405B"/>
    <w:rsid w:val="00786F58"/>
    <w:rsid w:val="00787CC1"/>
    <w:rsid w:val="00792F4E"/>
    <w:rsid w:val="0079398D"/>
    <w:rsid w:val="007941D2"/>
    <w:rsid w:val="00794976"/>
    <w:rsid w:val="00796C25"/>
    <w:rsid w:val="007A0080"/>
    <w:rsid w:val="007A25EE"/>
    <w:rsid w:val="007A2812"/>
    <w:rsid w:val="007A287C"/>
    <w:rsid w:val="007A3B2A"/>
    <w:rsid w:val="007B0C9D"/>
    <w:rsid w:val="007B2F6A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1032"/>
    <w:rsid w:val="007E3264"/>
    <w:rsid w:val="007E3FEA"/>
    <w:rsid w:val="007E6402"/>
    <w:rsid w:val="007F0A0B"/>
    <w:rsid w:val="007F3A60"/>
    <w:rsid w:val="007F3D0B"/>
    <w:rsid w:val="007F7C94"/>
    <w:rsid w:val="008016B5"/>
    <w:rsid w:val="00802FFA"/>
    <w:rsid w:val="0080340D"/>
    <w:rsid w:val="00804C9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DD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DA9"/>
    <w:rsid w:val="008713EA"/>
    <w:rsid w:val="00873C6B"/>
    <w:rsid w:val="00882B63"/>
    <w:rsid w:val="00883500"/>
    <w:rsid w:val="0088426A"/>
    <w:rsid w:val="008852BA"/>
    <w:rsid w:val="00890108"/>
    <w:rsid w:val="00891271"/>
    <w:rsid w:val="00893877"/>
    <w:rsid w:val="0089532C"/>
    <w:rsid w:val="00896165"/>
    <w:rsid w:val="00896290"/>
    <w:rsid w:val="00896681"/>
    <w:rsid w:val="008A0118"/>
    <w:rsid w:val="008A2749"/>
    <w:rsid w:val="008A3A90"/>
    <w:rsid w:val="008B06D4"/>
    <w:rsid w:val="008B4F20"/>
    <w:rsid w:val="008B4F81"/>
    <w:rsid w:val="008B68E7"/>
    <w:rsid w:val="008B7FFD"/>
    <w:rsid w:val="008C286A"/>
    <w:rsid w:val="008C2920"/>
    <w:rsid w:val="008C4307"/>
    <w:rsid w:val="008D23DF"/>
    <w:rsid w:val="008D6DB2"/>
    <w:rsid w:val="008D73BF"/>
    <w:rsid w:val="008D7F09"/>
    <w:rsid w:val="008E00D5"/>
    <w:rsid w:val="008E395E"/>
    <w:rsid w:val="008E5B64"/>
    <w:rsid w:val="008E7DAA"/>
    <w:rsid w:val="008F0094"/>
    <w:rsid w:val="008F03EF"/>
    <w:rsid w:val="008F2D73"/>
    <w:rsid w:val="008F340F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0324"/>
    <w:rsid w:val="00926CB2"/>
    <w:rsid w:val="00930386"/>
    <w:rsid w:val="009309F5"/>
    <w:rsid w:val="00931F91"/>
    <w:rsid w:val="00933237"/>
    <w:rsid w:val="00933F28"/>
    <w:rsid w:val="009400C3"/>
    <w:rsid w:val="0094167C"/>
    <w:rsid w:val="00941AB6"/>
    <w:rsid w:val="00942299"/>
    <w:rsid w:val="00942A4B"/>
    <w:rsid w:val="009453F7"/>
    <w:rsid w:val="00946667"/>
    <w:rsid w:val="009476C0"/>
    <w:rsid w:val="009511DD"/>
    <w:rsid w:val="009520DF"/>
    <w:rsid w:val="00953CC8"/>
    <w:rsid w:val="0096092C"/>
    <w:rsid w:val="00963E34"/>
    <w:rsid w:val="00964DFA"/>
    <w:rsid w:val="009667D4"/>
    <w:rsid w:val="00970A69"/>
    <w:rsid w:val="00975BC7"/>
    <w:rsid w:val="0098155C"/>
    <w:rsid w:val="00981CCA"/>
    <w:rsid w:val="00983B77"/>
    <w:rsid w:val="00984326"/>
    <w:rsid w:val="00990627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C46EC"/>
    <w:rsid w:val="009D2408"/>
    <w:rsid w:val="009D2C27"/>
    <w:rsid w:val="009D4F37"/>
    <w:rsid w:val="009D503E"/>
    <w:rsid w:val="009E2309"/>
    <w:rsid w:val="009E287B"/>
    <w:rsid w:val="009E42B9"/>
    <w:rsid w:val="009E4E17"/>
    <w:rsid w:val="009E54B9"/>
    <w:rsid w:val="009F004B"/>
    <w:rsid w:val="009F4B9C"/>
    <w:rsid w:val="009F4C2E"/>
    <w:rsid w:val="009F5A0E"/>
    <w:rsid w:val="00A00C5B"/>
    <w:rsid w:val="00A014A3"/>
    <w:rsid w:val="00A027CC"/>
    <w:rsid w:val="00A0412D"/>
    <w:rsid w:val="00A11EC5"/>
    <w:rsid w:val="00A15DF0"/>
    <w:rsid w:val="00A21211"/>
    <w:rsid w:val="00A251D0"/>
    <w:rsid w:val="00A30F8A"/>
    <w:rsid w:val="00A33890"/>
    <w:rsid w:val="00A34E7F"/>
    <w:rsid w:val="00A351FA"/>
    <w:rsid w:val="00A434F1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5EF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2D22"/>
    <w:rsid w:val="00A95D68"/>
    <w:rsid w:val="00A96172"/>
    <w:rsid w:val="00A96D52"/>
    <w:rsid w:val="00A9740D"/>
    <w:rsid w:val="00A97C5F"/>
    <w:rsid w:val="00AA049F"/>
    <w:rsid w:val="00AA5BF2"/>
    <w:rsid w:val="00AB0D6A"/>
    <w:rsid w:val="00AB43B3"/>
    <w:rsid w:val="00AB49B9"/>
    <w:rsid w:val="00AB501D"/>
    <w:rsid w:val="00AB5802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10645"/>
    <w:rsid w:val="00B1081F"/>
    <w:rsid w:val="00B15E7F"/>
    <w:rsid w:val="00B21C3D"/>
    <w:rsid w:val="00B2496B"/>
    <w:rsid w:val="00B26E19"/>
    <w:rsid w:val="00B27499"/>
    <w:rsid w:val="00B3010D"/>
    <w:rsid w:val="00B34410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1EE"/>
    <w:rsid w:val="00B97278"/>
    <w:rsid w:val="00B97943"/>
    <w:rsid w:val="00BA1D0B"/>
    <w:rsid w:val="00BA2B50"/>
    <w:rsid w:val="00BA354F"/>
    <w:rsid w:val="00BA41E8"/>
    <w:rsid w:val="00BA6972"/>
    <w:rsid w:val="00BB1E0D"/>
    <w:rsid w:val="00BB26C8"/>
    <w:rsid w:val="00BB4D9B"/>
    <w:rsid w:val="00BB73FF"/>
    <w:rsid w:val="00BB7688"/>
    <w:rsid w:val="00BC06DB"/>
    <w:rsid w:val="00BC6DD6"/>
    <w:rsid w:val="00BC6FE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1742"/>
    <w:rsid w:val="00C02A73"/>
    <w:rsid w:val="00C063D2"/>
    <w:rsid w:val="00C06E3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1EDF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1F1F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04"/>
    <w:rsid w:val="00C77B29"/>
    <w:rsid w:val="00C8523C"/>
    <w:rsid w:val="00C87039"/>
    <w:rsid w:val="00C8718B"/>
    <w:rsid w:val="00C872E4"/>
    <w:rsid w:val="00C878D9"/>
    <w:rsid w:val="00C90311"/>
    <w:rsid w:val="00C90ADB"/>
    <w:rsid w:val="00C9187F"/>
    <w:rsid w:val="00C91C26"/>
    <w:rsid w:val="00CA1AE5"/>
    <w:rsid w:val="00CA2BB2"/>
    <w:rsid w:val="00CA73D5"/>
    <w:rsid w:val="00CA7EFF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227B"/>
    <w:rsid w:val="00CD40B1"/>
    <w:rsid w:val="00CD51E0"/>
    <w:rsid w:val="00CD6B9D"/>
    <w:rsid w:val="00CD7F73"/>
    <w:rsid w:val="00CE26C5"/>
    <w:rsid w:val="00CE36AF"/>
    <w:rsid w:val="00CE47F3"/>
    <w:rsid w:val="00CE4867"/>
    <w:rsid w:val="00CE5139"/>
    <w:rsid w:val="00CE54DD"/>
    <w:rsid w:val="00CF0DA5"/>
    <w:rsid w:val="00CF18EA"/>
    <w:rsid w:val="00CF26E3"/>
    <w:rsid w:val="00CF5D31"/>
    <w:rsid w:val="00CF5F3B"/>
    <w:rsid w:val="00CF72B8"/>
    <w:rsid w:val="00CF7733"/>
    <w:rsid w:val="00CF791A"/>
    <w:rsid w:val="00D00513"/>
    <w:rsid w:val="00D00D7D"/>
    <w:rsid w:val="00D028F3"/>
    <w:rsid w:val="00D030AE"/>
    <w:rsid w:val="00D102D5"/>
    <w:rsid w:val="00D10DDD"/>
    <w:rsid w:val="00D12356"/>
    <w:rsid w:val="00D139C8"/>
    <w:rsid w:val="00D17F81"/>
    <w:rsid w:val="00D22A6C"/>
    <w:rsid w:val="00D2758C"/>
    <w:rsid w:val="00D275CA"/>
    <w:rsid w:val="00D2789B"/>
    <w:rsid w:val="00D32D04"/>
    <w:rsid w:val="00D345AB"/>
    <w:rsid w:val="00D41566"/>
    <w:rsid w:val="00D448C1"/>
    <w:rsid w:val="00D452F4"/>
    <w:rsid w:val="00D458EC"/>
    <w:rsid w:val="00D501B0"/>
    <w:rsid w:val="00D52582"/>
    <w:rsid w:val="00D531D0"/>
    <w:rsid w:val="00D53FF1"/>
    <w:rsid w:val="00D56A0E"/>
    <w:rsid w:val="00D57AD3"/>
    <w:rsid w:val="00D6077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5A05"/>
    <w:rsid w:val="00D977E8"/>
    <w:rsid w:val="00D97B16"/>
    <w:rsid w:val="00D97FEB"/>
    <w:rsid w:val="00DA119B"/>
    <w:rsid w:val="00DB058A"/>
    <w:rsid w:val="00DB1C89"/>
    <w:rsid w:val="00DB31F1"/>
    <w:rsid w:val="00DB3763"/>
    <w:rsid w:val="00DB4029"/>
    <w:rsid w:val="00DB5F4D"/>
    <w:rsid w:val="00DB66F2"/>
    <w:rsid w:val="00DB6DA5"/>
    <w:rsid w:val="00DC076B"/>
    <w:rsid w:val="00DC08C3"/>
    <w:rsid w:val="00DC186F"/>
    <w:rsid w:val="00DC252F"/>
    <w:rsid w:val="00DC6050"/>
    <w:rsid w:val="00DC6445"/>
    <w:rsid w:val="00DD35E1"/>
    <w:rsid w:val="00DD43EA"/>
    <w:rsid w:val="00DE6F44"/>
    <w:rsid w:val="00DF1B58"/>
    <w:rsid w:val="00DF6076"/>
    <w:rsid w:val="00E009DA"/>
    <w:rsid w:val="00E037D9"/>
    <w:rsid w:val="00E04927"/>
    <w:rsid w:val="00E049C4"/>
    <w:rsid w:val="00E11A48"/>
    <w:rsid w:val="00E124F3"/>
    <w:rsid w:val="00E12679"/>
    <w:rsid w:val="00E130EB"/>
    <w:rsid w:val="00E15DDC"/>
    <w:rsid w:val="00E162CD"/>
    <w:rsid w:val="00E17FA5"/>
    <w:rsid w:val="00E21BFE"/>
    <w:rsid w:val="00E21C88"/>
    <w:rsid w:val="00E223AC"/>
    <w:rsid w:val="00E24348"/>
    <w:rsid w:val="00E24B90"/>
    <w:rsid w:val="00E26930"/>
    <w:rsid w:val="00E27257"/>
    <w:rsid w:val="00E27F4F"/>
    <w:rsid w:val="00E30891"/>
    <w:rsid w:val="00E30F2C"/>
    <w:rsid w:val="00E33C65"/>
    <w:rsid w:val="00E449D0"/>
    <w:rsid w:val="00E44A34"/>
    <w:rsid w:val="00E4506A"/>
    <w:rsid w:val="00E538DD"/>
    <w:rsid w:val="00E53F99"/>
    <w:rsid w:val="00E55B6D"/>
    <w:rsid w:val="00E56510"/>
    <w:rsid w:val="00E62EA8"/>
    <w:rsid w:val="00E63496"/>
    <w:rsid w:val="00E65C87"/>
    <w:rsid w:val="00E67A6E"/>
    <w:rsid w:val="00E70096"/>
    <w:rsid w:val="00E71B43"/>
    <w:rsid w:val="00E74CC3"/>
    <w:rsid w:val="00E75E88"/>
    <w:rsid w:val="00E81612"/>
    <w:rsid w:val="00E82BD7"/>
    <w:rsid w:val="00E859E3"/>
    <w:rsid w:val="00E87D18"/>
    <w:rsid w:val="00E87D62"/>
    <w:rsid w:val="00E90597"/>
    <w:rsid w:val="00E94E2C"/>
    <w:rsid w:val="00E9515A"/>
    <w:rsid w:val="00E95CF9"/>
    <w:rsid w:val="00E97271"/>
    <w:rsid w:val="00E97333"/>
    <w:rsid w:val="00EA486E"/>
    <w:rsid w:val="00EA4FA3"/>
    <w:rsid w:val="00EB001B"/>
    <w:rsid w:val="00EB3082"/>
    <w:rsid w:val="00EB6C33"/>
    <w:rsid w:val="00EC1DEA"/>
    <w:rsid w:val="00EC4F98"/>
    <w:rsid w:val="00EC62BF"/>
    <w:rsid w:val="00EC6F62"/>
    <w:rsid w:val="00ED2EA2"/>
    <w:rsid w:val="00ED6019"/>
    <w:rsid w:val="00ED7830"/>
    <w:rsid w:val="00EE2BFF"/>
    <w:rsid w:val="00EE3909"/>
    <w:rsid w:val="00EE5546"/>
    <w:rsid w:val="00EF1CE0"/>
    <w:rsid w:val="00EF4205"/>
    <w:rsid w:val="00EF48C9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06D6"/>
    <w:rsid w:val="00F4135D"/>
    <w:rsid w:val="00F41F1B"/>
    <w:rsid w:val="00F46BD9"/>
    <w:rsid w:val="00F60BE0"/>
    <w:rsid w:val="00F6280E"/>
    <w:rsid w:val="00F666EC"/>
    <w:rsid w:val="00F7050A"/>
    <w:rsid w:val="00F716F2"/>
    <w:rsid w:val="00F75533"/>
    <w:rsid w:val="00F75A4F"/>
    <w:rsid w:val="00F8036D"/>
    <w:rsid w:val="00F809DC"/>
    <w:rsid w:val="00F853BF"/>
    <w:rsid w:val="00F86EB0"/>
    <w:rsid w:val="00FA154B"/>
    <w:rsid w:val="00FA1B3B"/>
    <w:rsid w:val="00FA3811"/>
    <w:rsid w:val="00FA3B9F"/>
    <w:rsid w:val="00FA3F06"/>
    <w:rsid w:val="00FA4A26"/>
    <w:rsid w:val="00FA4E65"/>
    <w:rsid w:val="00FA7084"/>
    <w:rsid w:val="00FA7A5A"/>
    <w:rsid w:val="00FA7BEF"/>
    <w:rsid w:val="00FB1105"/>
    <w:rsid w:val="00FB1929"/>
    <w:rsid w:val="00FB5FD9"/>
    <w:rsid w:val="00FB6713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  <w:rsid w:val="06406090"/>
    <w:rsid w:val="2A882BF2"/>
    <w:rsid w:val="2C19506E"/>
    <w:rsid w:val="3385098C"/>
    <w:rsid w:val="48EF86C8"/>
    <w:rsid w:val="4D042000"/>
    <w:rsid w:val="5407E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B969"/>
  <w15:docId w15:val="{2898E8F7-4C12-401C-B73A-C951975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B4F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A3FCF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A3FCF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A3FCF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B9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F77B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94E2C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94E2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F4B9C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9738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A3FCF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17731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A3FCF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87D0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7731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F4B9C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9A3FCF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B9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F004B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DnT">
    <w:name w:val="Heading 2 Gray DnT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87D0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15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04C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15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16E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16E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10DDD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41023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6026B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8B4F81"/>
  </w:style>
  <w:style w:type="paragraph" w:styleId="ListParagraph">
    <w:name w:val="List Paragraph"/>
    <w:basedOn w:val="Normal"/>
    <w:uiPriority w:val="34"/>
    <w:qFormat/>
    <w:rsid w:val="007B2F6A"/>
    <w:pPr>
      <w:spacing w:before="0" w:after="200"/>
      <w:ind w:left="720"/>
      <w:contextualSpacing/>
    </w:pPr>
    <w:rPr>
      <w:rFonts w:eastAsiaTheme="minorHAnsi" w:cstheme="minorBidi"/>
      <w:sz w:val="20"/>
    </w:rPr>
  </w:style>
  <w:style w:type="character" w:styleId="Hyperlink">
    <w:name w:val="Hyperlink"/>
    <w:basedOn w:val="DefaultParagraphFont"/>
    <w:unhideWhenUsed/>
    <w:rsid w:val="00DB31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F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24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B10398A1D44B22914C3E34BC0A9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2F8F8-D4DD-4E2E-AD6B-D3158F83DAAF}"/>
      </w:docPartPr>
      <w:docPartBody>
        <w:p w:rsidR="00AE0B13" w:rsidRDefault="00EC62BF">
          <w:pPr>
            <w:pStyle w:val="70B10398A1D44B22914C3E34BC0A9828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BF"/>
    <w:rsid w:val="0015031E"/>
    <w:rsid w:val="00163AAE"/>
    <w:rsid w:val="003020BB"/>
    <w:rsid w:val="005B13DB"/>
    <w:rsid w:val="006E55A4"/>
    <w:rsid w:val="00AE0B13"/>
    <w:rsid w:val="00B05F83"/>
    <w:rsid w:val="00B30BFE"/>
    <w:rsid w:val="00C208DF"/>
    <w:rsid w:val="00D448C8"/>
    <w:rsid w:val="00E15DDC"/>
    <w:rsid w:val="00EC62BF"/>
    <w:rsid w:val="00F2103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B10398A1D44B22914C3E34BC0A9828">
    <w:name w:val="70B10398A1D44B22914C3E34BC0A9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7ae401-bd17-41a5-97cb-ef653218410e">
      <UserInfo>
        <DisplayName/>
        <AccountId xsi:nil="true"/>
        <AccountType/>
      </UserInfo>
    </SharedWithUsers>
    <MediaLengthInSeconds xmlns="6cf0ffbd-cd96-4ba4-bd4f-bd34e8409846" xsi:nil="true"/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75D2A-FEE4-434A-AE2C-8301D697A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6AA46-D0DC-4179-A62F-4D35AA616B24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0AA60A6A-A38A-414C-80D0-D44378C95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61</TotalTime>
  <Pages>4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Wireless Router and Clients</vt:lpstr>
    </vt:vector>
  </TitlesOfParts>
  <Company>Cisco Systems, Inc.</Company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um roteador sem fio e clientes</dc:title>
  <dc:subject/>
  <cp:keywords/>
  <dc:description>2022</dc:description>
  <cp:lastModifiedBy>Jason Yip (jasyip)</cp:lastModifiedBy>
  <cp:revision>8</cp:revision>
  <dcterms:created xsi:type="dcterms:W3CDTF">2022-04-05T19:52:00Z</dcterms:created>
  <dcterms:modified xsi:type="dcterms:W3CDTF">2024-08-07T04:45:00Z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Order">
    <vt:r8>486000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ClassificationContentMarkingFooterShapeIds">
    <vt:lpwstr>39dae3e8,3229bb08,5288696a</vt:lpwstr>
  </property>
  <property fmtid="{D5CDD505-2E9C-101B-9397-08002B2CF9AE}" pid="13" name="ClassificationContentMarkingFooterFontProps">
    <vt:lpwstr>#000000,8,Calibri</vt:lpwstr>
  </property>
  <property fmtid="{D5CDD505-2E9C-101B-9397-08002B2CF9AE}" pid="14" name="ClassificationContentMarkingFooterText">
    <vt:lpwstr>Cisco Confidential</vt:lpwstr>
  </property>
  <property fmtid="{D5CDD505-2E9C-101B-9397-08002B2CF9AE}" pid="15" name="MSIP_Label_c8f49a32-fde3-48a5-9266-b5b0972a22dc_Enabled">
    <vt:lpwstr>true</vt:lpwstr>
  </property>
  <property fmtid="{D5CDD505-2E9C-101B-9397-08002B2CF9AE}" pid="16" name="MSIP_Label_c8f49a32-fde3-48a5-9266-b5b0972a22dc_SetDate">
    <vt:lpwstr>2024-07-11T00:32:46Z</vt:lpwstr>
  </property>
  <property fmtid="{D5CDD505-2E9C-101B-9397-08002B2CF9AE}" pid="17" name="MSIP_Label_c8f49a32-fde3-48a5-9266-b5b0972a22dc_Method">
    <vt:lpwstr>Standard</vt:lpwstr>
  </property>
  <property fmtid="{D5CDD505-2E9C-101B-9397-08002B2CF9AE}" pid="18" name="MSIP_Label_c8f49a32-fde3-48a5-9266-b5b0972a22dc_Name">
    <vt:lpwstr>Cisco Confidential</vt:lpwstr>
  </property>
  <property fmtid="{D5CDD505-2E9C-101B-9397-08002B2CF9AE}" pid="19" name="MSIP_Label_c8f49a32-fde3-48a5-9266-b5b0972a22dc_SiteId">
    <vt:lpwstr>5ae1af62-9505-4097-a69a-c1553ef7840e</vt:lpwstr>
  </property>
  <property fmtid="{D5CDD505-2E9C-101B-9397-08002B2CF9AE}" pid="20" name="MSIP_Label_c8f49a32-fde3-48a5-9266-b5b0972a22dc_ActionId">
    <vt:lpwstr>e684c639-b23f-4a81-a89e-57f07ed9d905</vt:lpwstr>
  </property>
  <property fmtid="{D5CDD505-2E9C-101B-9397-08002B2CF9AE}" pid="21" name="MSIP_Label_c8f49a32-fde3-48a5-9266-b5b0972a22dc_ContentBits">
    <vt:lpwstr>2</vt:lpwstr>
  </property>
</Properties>
</file>