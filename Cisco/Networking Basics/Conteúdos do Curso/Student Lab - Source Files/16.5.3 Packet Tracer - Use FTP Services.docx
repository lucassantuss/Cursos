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D9453" w14:textId="56D6D925" w:rsidR="004D36D7" w:rsidRPr="005B6C43" w:rsidRDefault="00000000" w:rsidP="00690202">
      <w:pPr>
        <w:pStyle w:val="Title"/>
      </w:pPr>
      <w:sdt>
        <w:sdtPr>
          <w:alias w:val="Título"/>
          <w:tag w:val=""/>
          <w:id w:val="-487021785"/>
          <w:placeholder>
            <w:docPart w:val="E1AD7225810E490689285AE17DFC7D5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584B53" w:rsidRPr="00584B53">
            <w:t>Packet</w:t>
          </w:r>
          <w:proofErr w:type="spellEnd"/>
          <w:r w:rsidR="00584B53" w:rsidRPr="00584B53">
            <w:t xml:space="preserve"> </w:t>
          </w:r>
          <w:proofErr w:type="spellStart"/>
          <w:r w:rsidR="00584B53" w:rsidRPr="00584B53">
            <w:t>Tracer</w:t>
          </w:r>
          <w:proofErr w:type="spellEnd"/>
          <w:r w:rsidR="00584B53" w:rsidRPr="00584B53">
            <w:t xml:space="preserve"> - Usando serviços FTP</w:t>
          </w:r>
        </w:sdtContent>
      </w:sdt>
    </w:p>
    <w:p w14:paraId="0F7C9550" w14:textId="5D9FB56E" w:rsidR="00690202" w:rsidRPr="001D4E23" w:rsidRDefault="001D4E23" w:rsidP="001D4E23">
      <w:pPr>
        <w:pStyle w:val="Heading1"/>
        <w:rPr>
          <w:sz w:val="48"/>
          <w:szCs w:val="48"/>
        </w:rPr>
      </w:pPr>
      <w:r>
        <w:t>Tabela de Endereçamento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2337"/>
        <w:gridCol w:w="2430"/>
        <w:gridCol w:w="2706"/>
        <w:gridCol w:w="2332"/>
      </w:tblGrid>
      <w:tr w:rsidR="00690202" w14:paraId="3ADEA5D4" w14:textId="77777777" w:rsidTr="008E754D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978D37D" w14:textId="77777777" w:rsidR="00690202" w:rsidRPr="00E87D62" w:rsidRDefault="00690202" w:rsidP="008E754D">
            <w:pPr>
              <w:pStyle w:val="TableHeading"/>
            </w:pPr>
            <w:r>
              <w:t>Dispositivo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562971" w14:textId="77777777" w:rsidR="00690202" w:rsidRPr="00E87D62" w:rsidRDefault="00690202" w:rsidP="008E754D">
            <w:pPr>
              <w:pStyle w:val="TableHeading"/>
            </w:pPr>
            <w:r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80B561" w14:textId="77777777" w:rsidR="00690202" w:rsidRPr="00E87D62" w:rsidRDefault="00690202" w:rsidP="008E754D">
            <w:pPr>
              <w:pStyle w:val="TableHeading"/>
            </w:pPr>
            <w:r>
              <w:t>Endereço IP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BBB48A4" w14:textId="77777777" w:rsidR="00690202" w:rsidRPr="00E87D62" w:rsidRDefault="00690202" w:rsidP="008E754D">
            <w:pPr>
              <w:pStyle w:val="TableHeading"/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</w:p>
        </w:tc>
      </w:tr>
      <w:tr w:rsidR="00690202" w14:paraId="7C5C1992" w14:textId="77777777" w:rsidTr="008E754D">
        <w:trPr>
          <w:cantSplit/>
          <w:jc w:val="center"/>
        </w:trPr>
        <w:tc>
          <w:tcPr>
            <w:tcW w:w="2337" w:type="dxa"/>
            <w:vAlign w:val="bottom"/>
          </w:tcPr>
          <w:p w14:paraId="0A8C7F39" w14:textId="77777777" w:rsidR="00690202" w:rsidRPr="008B68E7" w:rsidRDefault="00690202" w:rsidP="008E754D">
            <w:pPr>
              <w:pStyle w:val="TableText"/>
            </w:pPr>
            <w:r>
              <w:t>Servidor FTP (</w:t>
            </w:r>
            <w:proofErr w:type="spellStart"/>
            <w:r>
              <w:t>ftp.pka</w:t>
            </w:r>
            <w:proofErr w:type="spellEnd"/>
            <w:r>
              <w:t>)</w:t>
            </w:r>
          </w:p>
        </w:tc>
        <w:tc>
          <w:tcPr>
            <w:tcW w:w="2430" w:type="dxa"/>
            <w:vAlign w:val="bottom"/>
          </w:tcPr>
          <w:p w14:paraId="4AF972F1" w14:textId="1B81F328" w:rsidR="00690202" w:rsidRPr="008B68E7" w:rsidRDefault="00024AD9" w:rsidP="008E754D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5EBB5B18" w14:textId="77777777" w:rsidR="00690202" w:rsidRPr="008B68E7" w:rsidRDefault="00690202" w:rsidP="008E754D">
            <w:pPr>
              <w:pStyle w:val="TableText"/>
            </w:pPr>
            <w:r>
              <w:t>209.165.200.226</w:t>
            </w:r>
          </w:p>
        </w:tc>
        <w:tc>
          <w:tcPr>
            <w:tcW w:w="2332" w:type="dxa"/>
            <w:vAlign w:val="bottom"/>
          </w:tcPr>
          <w:p w14:paraId="54A295DD" w14:textId="77777777" w:rsidR="00690202" w:rsidRPr="008B68E7" w:rsidRDefault="00690202" w:rsidP="008E754D">
            <w:pPr>
              <w:pStyle w:val="TableText"/>
            </w:pPr>
            <w:r>
              <w:t>255.255.255.224</w:t>
            </w:r>
          </w:p>
        </w:tc>
      </w:tr>
    </w:tbl>
    <w:p w14:paraId="744DF185" w14:textId="77777777" w:rsidR="00690202" w:rsidRDefault="00690202" w:rsidP="00690202">
      <w:pPr>
        <w:pStyle w:val="ConfigWindow"/>
      </w:pPr>
    </w:p>
    <w:p w14:paraId="4F1E22AB" w14:textId="77777777" w:rsidR="00024AD9" w:rsidRDefault="00024AD9" w:rsidP="00024AD9">
      <w:pPr>
        <w:pStyle w:val="Heading1"/>
        <w:rPr>
          <w:sz w:val="48"/>
          <w:szCs w:val="48"/>
        </w:rPr>
      </w:pPr>
      <w:r>
        <w:t>Objetivos</w:t>
      </w:r>
    </w:p>
    <w:p w14:paraId="00C49A85" w14:textId="4E9A35CB" w:rsidR="00690202" w:rsidRDefault="00024AD9" w:rsidP="00690202">
      <w:pPr>
        <w:pStyle w:val="Bulletlevel1"/>
      </w:pPr>
      <w:r>
        <w:t>Carregamento (upload) de um arquivo para um servidor FTP.</w:t>
      </w:r>
    </w:p>
    <w:p w14:paraId="11689DFC" w14:textId="0FE4BEB6" w:rsidR="00690202" w:rsidRPr="004C0909" w:rsidRDefault="00024AD9" w:rsidP="00690202">
      <w:pPr>
        <w:pStyle w:val="Bulletlevel1"/>
      </w:pPr>
      <w:r>
        <w:t>Baixar (download de) um arquivo de um servidor FTP.</w:t>
      </w:r>
    </w:p>
    <w:p w14:paraId="7C4C54B8" w14:textId="77777777" w:rsidR="00563CE6" w:rsidRDefault="00563CE6" w:rsidP="00563CE6">
      <w:pPr>
        <w:pStyle w:val="Heading1"/>
        <w:rPr>
          <w:sz w:val="48"/>
          <w:szCs w:val="48"/>
        </w:rPr>
      </w:pPr>
      <w:r>
        <w:t>Histórico/Cenário</w:t>
      </w:r>
    </w:p>
    <w:p w14:paraId="06EAC2E5" w14:textId="7E1F98F0" w:rsidR="00690202" w:rsidRPr="00FE51D0" w:rsidRDefault="00563CE6" w:rsidP="00690202">
      <w:pPr>
        <w:pStyle w:val="BodyTextL25"/>
      </w:pPr>
      <w:r>
        <w:t xml:space="preserve">O 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(FTP) é um aplicativo comumente usado para transferir arquivos entre clientes e servidores na rede. O servidor está configurado para executar o serviço no qual os clientes se conectam, fazem login e transferem arquivos. O FTP usa a porta 21 como a porta de comando do servidor para criar a conexão. O FTP usa a porta 20 para transferência de dados.</w:t>
      </w:r>
    </w:p>
    <w:p w14:paraId="77438E66" w14:textId="684E2BBC" w:rsidR="00690202" w:rsidRDefault="00563CE6" w:rsidP="00690202">
      <w:pPr>
        <w:pStyle w:val="BodyTextL25"/>
      </w:pPr>
      <w:r>
        <w:t>Nesta atividade, você vai carregar um arquivo para um servidor FTP. Você também vai baixar um arquivo de um servidor FTP.</w:t>
      </w:r>
    </w:p>
    <w:p w14:paraId="5F051786" w14:textId="77777777" w:rsidR="00563CE6" w:rsidRDefault="00563CE6" w:rsidP="00563CE6">
      <w:pPr>
        <w:pStyle w:val="Heading1"/>
        <w:rPr>
          <w:sz w:val="48"/>
          <w:szCs w:val="48"/>
        </w:rPr>
      </w:pPr>
      <w:r>
        <w:t>Instruções</w:t>
      </w:r>
    </w:p>
    <w:p w14:paraId="1CAF1D2D" w14:textId="1BB32AA7" w:rsidR="00690202" w:rsidRDefault="00563CE6" w:rsidP="00690202">
      <w:pPr>
        <w:pStyle w:val="Heading2"/>
      </w:pPr>
      <w:r w:rsidRPr="00563CE6">
        <w:t>Carregamento (upload) de um arquivo para um servidor FTP.</w:t>
      </w:r>
    </w:p>
    <w:p w14:paraId="04FF179A" w14:textId="59A1952C" w:rsidR="00690202" w:rsidRPr="005C688F" w:rsidRDefault="00563CE6" w:rsidP="00690202">
      <w:pPr>
        <w:pStyle w:val="BodyTextL25"/>
      </w:pPr>
      <w:r>
        <w:t xml:space="preserve">Nesta parte, você localizará o arquivo </w:t>
      </w:r>
      <w:r>
        <w:rPr>
          <w:b/>
          <w:bCs/>
        </w:rPr>
        <w:t>sampleFile.txt</w:t>
      </w:r>
      <w:r>
        <w:t xml:space="preserve"> e o carregará em um servidor FTP.</w:t>
      </w:r>
    </w:p>
    <w:p w14:paraId="493910AA" w14:textId="1B5E71E5" w:rsidR="00690202" w:rsidRDefault="005557EC" w:rsidP="00690202">
      <w:pPr>
        <w:pStyle w:val="Heading3"/>
      </w:pPr>
      <w:r w:rsidRPr="005557EC">
        <w:t>Localize o arquivo.</w:t>
      </w:r>
    </w:p>
    <w:p w14:paraId="2D41198F" w14:textId="362F7E8D" w:rsidR="00690202" w:rsidRDefault="00F67179" w:rsidP="00690202">
      <w:pPr>
        <w:pStyle w:val="SubStepAlpha"/>
      </w:pPr>
      <w:r>
        <w:t>Clique em</w:t>
      </w:r>
      <w:r>
        <w:rPr>
          <w:b/>
          <w:bCs/>
        </w:rPr>
        <w:t xml:space="preserve"> PC-A</w:t>
      </w:r>
    </w:p>
    <w:p w14:paraId="357E4796" w14:textId="15731E91" w:rsidR="00690202" w:rsidRDefault="00F67179" w:rsidP="00690202">
      <w:pPr>
        <w:pStyle w:val="SubStepAlpha"/>
      </w:pPr>
      <w:r>
        <w:t xml:space="preserve">Clique em </w:t>
      </w:r>
      <w:r>
        <w:rPr>
          <w:b/>
          <w:bCs/>
        </w:rPr>
        <w:t>Desktop</w:t>
      </w:r>
      <w:r>
        <w:t>.</w:t>
      </w:r>
    </w:p>
    <w:p w14:paraId="488D07A7" w14:textId="2703C0A4" w:rsidR="00690202" w:rsidRDefault="00F67179" w:rsidP="00690202">
      <w:pPr>
        <w:pStyle w:val="SubStepAlpha"/>
      </w:pPr>
      <w:r>
        <w:t xml:space="preserve">Clique em </w:t>
      </w:r>
      <w:r>
        <w:rPr>
          <w:b/>
          <w:bCs/>
        </w:rPr>
        <w:t>Command Prompt</w:t>
      </w:r>
      <w:r>
        <w:t>.</w:t>
      </w:r>
    </w:p>
    <w:p w14:paraId="656B7A6A" w14:textId="429B2752" w:rsidR="00690202" w:rsidRPr="008E6CE1" w:rsidRDefault="00F67179" w:rsidP="00690202">
      <w:pPr>
        <w:pStyle w:val="SubStepAlpha"/>
      </w:pPr>
      <w:r>
        <w:t xml:space="preserve">No prompt, clique em </w:t>
      </w:r>
      <w:r>
        <w:rPr>
          <w:b/>
          <w:bCs/>
        </w:rPr>
        <w:t>?</w:t>
      </w:r>
      <w:r>
        <w:t xml:space="preserve"> para listar os comandos disponíveis.</w:t>
      </w:r>
    </w:p>
    <w:p w14:paraId="67443229" w14:textId="363051B2" w:rsidR="00690202" w:rsidRDefault="00F67179" w:rsidP="00690202">
      <w:pPr>
        <w:pStyle w:val="SubStepAlpha"/>
      </w:pPr>
      <w:r>
        <w:t xml:space="preserve">Insira </w:t>
      </w:r>
      <w:proofErr w:type="spellStart"/>
      <w:r>
        <w:t>dir</w:t>
      </w:r>
      <w:proofErr w:type="spellEnd"/>
      <w:r>
        <w:t xml:space="preserve"> para ver os arquivos no PC. Observe que há um arquivo </w:t>
      </w:r>
      <w:r>
        <w:rPr>
          <w:b/>
          <w:bCs/>
        </w:rPr>
        <w:t>sampleFile.txt</w:t>
      </w:r>
      <w:r>
        <w:t xml:space="preserve"> no diretório C:\.</w:t>
      </w:r>
    </w:p>
    <w:p w14:paraId="3E454030" w14:textId="77777777" w:rsidR="00690202" w:rsidRPr="008E6CE1" w:rsidRDefault="00690202" w:rsidP="00690202">
      <w:pPr>
        <w:pStyle w:val="CMD"/>
      </w:pPr>
      <w:r>
        <w:t xml:space="preserve">C:\&gt; </w:t>
      </w:r>
      <w:proofErr w:type="spellStart"/>
      <w:r w:rsidRPr="007540BD">
        <w:rPr>
          <w:b/>
          <w:bCs/>
        </w:rPr>
        <w:t>dir</w:t>
      </w:r>
      <w:proofErr w:type="spellEnd"/>
    </w:p>
    <w:p w14:paraId="01BC3D7E" w14:textId="77777777" w:rsidR="00690202" w:rsidRDefault="00690202" w:rsidP="00690202">
      <w:pPr>
        <w:pStyle w:val="CMDOutput"/>
      </w:pPr>
      <w:r>
        <w:t xml:space="preserve">Volume in drive C </w:t>
      </w:r>
      <w:proofErr w:type="spellStart"/>
      <w:r>
        <w:t>has</w:t>
      </w:r>
      <w:proofErr w:type="spellEnd"/>
      <w:r>
        <w:t xml:space="preserve"> no </w:t>
      </w:r>
      <w:proofErr w:type="spellStart"/>
      <w:r>
        <w:t>label</w:t>
      </w:r>
      <w:proofErr w:type="spellEnd"/>
      <w:r>
        <w:t>.</w:t>
      </w:r>
    </w:p>
    <w:p w14:paraId="2D8FCC43" w14:textId="77777777" w:rsidR="00690202" w:rsidRDefault="00690202" w:rsidP="00690202">
      <w:pPr>
        <w:pStyle w:val="CMDOutput"/>
      </w:pPr>
      <w:r>
        <w:t xml:space="preserve">Volume Serial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5E12-4AF3</w:t>
      </w:r>
    </w:p>
    <w:p w14:paraId="009BF6BF" w14:textId="77777777" w:rsidR="00690202" w:rsidRDefault="00690202" w:rsidP="00690202">
      <w:pPr>
        <w:pStyle w:val="CMDOutput"/>
      </w:pPr>
      <w:proofErr w:type="spellStart"/>
      <w:r>
        <w:t>Directory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C:\</w:t>
      </w:r>
    </w:p>
    <w:p w14:paraId="7A559DAD" w14:textId="77777777" w:rsidR="00690202" w:rsidRDefault="00690202" w:rsidP="00690202">
      <w:pPr>
        <w:pStyle w:val="CMDOutput"/>
      </w:pPr>
    </w:p>
    <w:p w14:paraId="418F0111" w14:textId="77777777" w:rsidR="00690202" w:rsidRDefault="00690202" w:rsidP="00690202">
      <w:pPr>
        <w:pStyle w:val="CMDOutput"/>
      </w:pPr>
      <w:r>
        <w:t xml:space="preserve">12/31/1969 17:0 PM 26 </w:t>
      </w:r>
      <w:r w:rsidRPr="00363E89">
        <w:rPr>
          <w:highlight w:val="yellow"/>
        </w:rPr>
        <w:t>sampleFile.txt</w:t>
      </w:r>
      <w:r>
        <w:t xml:space="preserve"> </w:t>
      </w:r>
    </w:p>
    <w:p w14:paraId="2628BAED" w14:textId="77777777" w:rsidR="00690202" w:rsidRDefault="00690202" w:rsidP="00690202">
      <w:pPr>
        <w:pStyle w:val="CMDOutput"/>
      </w:pPr>
      <w:r>
        <w:t>26 bytes 1 File(s)</w:t>
      </w:r>
    </w:p>
    <w:p w14:paraId="0397D019" w14:textId="64B52CC2" w:rsidR="00690202" w:rsidRPr="007540BD" w:rsidRDefault="00610AF4" w:rsidP="00690202">
      <w:pPr>
        <w:pStyle w:val="Heading3"/>
      </w:pPr>
      <w:r w:rsidRPr="00610AF4">
        <w:t>Conecte o servidor FTP.</w:t>
      </w:r>
    </w:p>
    <w:p w14:paraId="7216F2D2" w14:textId="104C0EBF" w:rsidR="00690202" w:rsidRDefault="00610AF4" w:rsidP="00690202">
      <w:pPr>
        <w:pStyle w:val="SubStepAlpha"/>
      </w:pPr>
      <w:r>
        <w:t xml:space="preserve">Efetue FTP para o servidor FTP em </w:t>
      </w:r>
      <w:r>
        <w:rPr>
          <w:b/>
          <w:bCs/>
        </w:rPr>
        <w:t>209.165.200.226</w:t>
      </w:r>
      <w:r>
        <w:t xml:space="preserve"> ou </w:t>
      </w:r>
      <w:proofErr w:type="spellStart"/>
      <w:r>
        <w:rPr>
          <w:b/>
          <w:bCs/>
        </w:rPr>
        <w:t>ftp.pka</w:t>
      </w:r>
      <w:proofErr w:type="spellEnd"/>
      <w:r>
        <w:t>.</w:t>
      </w:r>
    </w:p>
    <w:p w14:paraId="756E54C7" w14:textId="77777777" w:rsidR="00690202" w:rsidRDefault="00690202" w:rsidP="00690202">
      <w:pPr>
        <w:pStyle w:val="CMD"/>
      </w:pPr>
      <w:r>
        <w:t xml:space="preserve">C:\&gt; </w:t>
      </w:r>
      <w:proofErr w:type="spellStart"/>
      <w:r>
        <w:rPr>
          <w:b/>
        </w:rPr>
        <w:t>ftp</w:t>
      </w:r>
      <w:proofErr w:type="spellEnd"/>
      <w:r>
        <w:rPr>
          <w:b/>
        </w:rPr>
        <w:t xml:space="preserve"> 209.165.200.226</w:t>
      </w:r>
    </w:p>
    <w:p w14:paraId="24B7451D" w14:textId="77777777" w:rsidR="00690202" w:rsidRPr="002F4F61" w:rsidRDefault="00690202" w:rsidP="00690202">
      <w:pPr>
        <w:pStyle w:val="CMDOutput"/>
      </w:pPr>
      <w:proofErr w:type="spellStart"/>
      <w:r>
        <w:lastRenderedPageBreak/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...209.165.200.226</w:t>
      </w:r>
    </w:p>
    <w:p w14:paraId="25E335E4" w14:textId="77777777" w:rsidR="00690202" w:rsidRPr="002F4F61" w:rsidRDefault="00690202" w:rsidP="00690202">
      <w:pPr>
        <w:pStyle w:val="CMDOutput"/>
      </w:pP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209.165.200.226</w:t>
      </w:r>
    </w:p>
    <w:p w14:paraId="189722D4" w14:textId="3D6D03F2" w:rsidR="00690202" w:rsidRPr="00C81A9D" w:rsidRDefault="00B27EBC" w:rsidP="00690202">
      <w:pPr>
        <w:pStyle w:val="SubStepAlpha"/>
      </w:pPr>
      <w:r>
        <w:t xml:space="preserve">Entre com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rPr>
          <w:b/>
          <w:bCs/>
        </w:rPr>
        <w:t>student</w:t>
      </w:r>
      <w:proofErr w:type="spellEnd"/>
      <w:r>
        <w:t xml:space="preserve"> e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rPr>
          <w:b/>
          <w:bCs/>
        </w:rPr>
        <w:t>class</w:t>
      </w:r>
      <w:proofErr w:type="spellEnd"/>
      <w:r>
        <w:t xml:space="preserve"> para obter </w:t>
      </w:r>
      <w:proofErr w:type="spellStart"/>
      <w:r>
        <w:t>accesso</w:t>
      </w:r>
      <w:proofErr w:type="spellEnd"/>
      <w:r>
        <w:t>.</w:t>
      </w:r>
    </w:p>
    <w:p w14:paraId="791FDEED" w14:textId="77777777" w:rsidR="00690202" w:rsidRPr="002F4F61" w:rsidRDefault="00690202" w:rsidP="00690202">
      <w:pPr>
        <w:pStyle w:val="CMDOutput"/>
      </w:pPr>
      <w:r>
        <w:t xml:space="preserve">220-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PT </w:t>
      </w:r>
      <w:proofErr w:type="spellStart"/>
      <w:r>
        <w:t>Ftp</w:t>
      </w:r>
      <w:proofErr w:type="spellEnd"/>
      <w:r>
        <w:t xml:space="preserve"> server</w:t>
      </w:r>
    </w:p>
    <w:p w14:paraId="56B827FA" w14:textId="77777777" w:rsidR="00690202" w:rsidRPr="002F4F61" w:rsidRDefault="00690202" w:rsidP="00690202">
      <w:pPr>
        <w:pStyle w:val="CMDOutput"/>
      </w:pPr>
      <w:proofErr w:type="spellStart"/>
      <w:r>
        <w:t>Username:</w:t>
      </w:r>
      <w:r w:rsidRPr="002F4F61">
        <w:rPr>
          <w:b/>
          <w:bCs/>
        </w:rPr>
        <w:t>student</w:t>
      </w:r>
      <w:proofErr w:type="spellEnd"/>
    </w:p>
    <w:p w14:paraId="71E281A7" w14:textId="77777777" w:rsidR="00690202" w:rsidRPr="002F4F61" w:rsidRDefault="00690202" w:rsidP="00690202">
      <w:pPr>
        <w:pStyle w:val="CMDOutput"/>
      </w:pPr>
      <w:r>
        <w:t xml:space="preserve">331- </w:t>
      </w:r>
      <w:proofErr w:type="spellStart"/>
      <w:r>
        <w:t>Username</w:t>
      </w:r>
      <w:proofErr w:type="spellEnd"/>
      <w:r>
        <w:t xml:space="preserve"> ok,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994C9B9" w14:textId="77777777" w:rsidR="00690202" w:rsidRPr="002F4F61" w:rsidRDefault="00690202" w:rsidP="00690202">
      <w:pPr>
        <w:pStyle w:val="CMDOutput"/>
      </w:pPr>
      <w:proofErr w:type="spellStart"/>
      <w:r>
        <w:t>Password</w:t>
      </w:r>
      <w:proofErr w:type="spellEnd"/>
      <w:r>
        <w:t>:</w:t>
      </w:r>
    </w:p>
    <w:p w14:paraId="7C0B80F7" w14:textId="77777777" w:rsidR="00690202" w:rsidRPr="002F4F61" w:rsidRDefault="00690202" w:rsidP="00690202">
      <w:pPr>
        <w:pStyle w:val="CMDOutput"/>
      </w:pPr>
      <w:r>
        <w:t xml:space="preserve">230- </w:t>
      </w:r>
      <w:proofErr w:type="spellStart"/>
      <w:r>
        <w:t>Logged</w:t>
      </w:r>
      <w:proofErr w:type="spellEnd"/>
      <w:r>
        <w:t xml:space="preserve"> in</w:t>
      </w:r>
    </w:p>
    <w:p w14:paraId="605F7DDD" w14:textId="77777777" w:rsidR="00690202" w:rsidRPr="002F4F61" w:rsidRDefault="00690202" w:rsidP="00690202">
      <w:pPr>
        <w:pStyle w:val="CMDOutput"/>
      </w:pPr>
      <w:r>
        <w:t xml:space="preserve">(passive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On</w:t>
      </w:r>
      <w:proofErr w:type="spellEnd"/>
      <w:r>
        <w:t>)</w:t>
      </w:r>
    </w:p>
    <w:p w14:paraId="4A6C641F" w14:textId="04FA7CFC" w:rsidR="00690202" w:rsidRDefault="00734C20" w:rsidP="00690202">
      <w:pPr>
        <w:pStyle w:val="Heading3"/>
      </w:pPr>
      <w:r w:rsidRPr="00734C20">
        <w:t>Carregamento (upload) de um arquivo para um servidor FTP.</w:t>
      </w:r>
    </w:p>
    <w:p w14:paraId="3B49D520" w14:textId="1E39C38B" w:rsidR="00690202" w:rsidRDefault="00AE63B2" w:rsidP="00690202">
      <w:pPr>
        <w:pStyle w:val="SubStepAlpha"/>
      </w:pPr>
      <w:r>
        <w:t xml:space="preserve">Digite </w:t>
      </w:r>
      <w:r>
        <w:rPr>
          <w:b/>
          <w:bCs/>
        </w:rPr>
        <w:t>?</w:t>
      </w:r>
      <w:r>
        <w:t xml:space="preserve"> para ver os comandos disponíveis no cliente ftp.</w:t>
      </w:r>
    </w:p>
    <w:p w14:paraId="1A81FAA1" w14:textId="77777777" w:rsidR="00690202" w:rsidRPr="00863DA6" w:rsidRDefault="00690202" w:rsidP="00690202">
      <w:pPr>
        <w:pStyle w:val="CMDOutput"/>
        <w:rPr>
          <w:b/>
          <w:bCs/>
        </w:rPr>
      </w:pPr>
      <w:proofErr w:type="spellStart"/>
      <w:r>
        <w:t>ftp</w:t>
      </w:r>
      <w:proofErr w:type="spellEnd"/>
      <w:r>
        <w:t xml:space="preserve">&gt; </w:t>
      </w:r>
      <w:r w:rsidRPr="00863DA6">
        <w:rPr>
          <w:b/>
          <w:bCs/>
        </w:rPr>
        <w:t>?</w:t>
      </w:r>
    </w:p>
    <w:p w14:paraId="0778A957" w14:textId="77777777" w:rsidR="00690202" w:rsidRDefault="00690202" w:rsidP="00690202">
      <w:pPr>
        <w:pStyle w:val="CMDOutput"/>
      </w:pPr>
      <w:r>
        <w:t xml:space="preserve">         ?</w:t>
      </w:r>
    </w:p>
    <w:p w14:paraId="3B052095" w14:textId="77777777" w:rsidR="00690202" w:rsidRDefault="00690202" w:rsidP="00690202">
      <w:pPr>
        <w:pStyle w:val="CMDOutput"/>
      </w:pPr>
      <w:r>
        <w:t xml:space="preserve">         </w:t>
      </w:r>
      <w:proofErr w:type="spellStart"/>
      <w:r>
        <w:t>cd</w:t>
      </w:r>
      <w:proofErr w:type="spellEnd"/>
    </w:p>
    <w:p w14:paraId="4EBFD3E3" w14:textId="77777777" w:rsidR="00690202" w:rsidRDefault="00690202" w:rsidP="00690202">
      <w:pPr>
        <w:pStyle w:val="CMDOutput"/>
      </w:pPr>
      <w:r>
        <w:t xml:space="preserve">         delete</w:t>
      </w:r>
    </w:p>
    <w:p w14:paraId="30308A8D" w14:textId="77777777" w:rsidR="00690202" w:rsidRDefault="00690202" w:rsidP="00690202">
      <w:pPr>
        <w:pStyle w:val="CMDOutput"/>
      </w:pPr>
      <w:r>
        <w:t xml:space="preserve">         </w:t>
      </w:r>
      <w:proofErr w:type="spellStart"/>
      <w:r>
        <w:t>dir</w:t>
      </w:r>
      <w:proofErr w:type="spellEnd"/>
    </w:p>
    <w:p w14:paraId="514009F4" w14:textId="77777777" w:rsidR="00690202" w:rsidRDefault="00690202" w:rsidP="00690202">
      <w:pPr>
        <w:pStyle w:val="CMDOutput"/>
      </w:pPr>
      <w:r>
        <w:t xml:space="preserve">         </w:t>
      </w:r>
      <w:proofErr w:type="spellStart"/>
      <w:r>
        <w:t>get</w:t>
      </w:r>
      <w:proofErr w:type="spellEnd"/>
    </w:p>
    <w:p w14:paraId="20CAC177" w14:textId="77777777" w:rsidR="00690202" w:rsidRDefault="00690202" w:rsidP="00690202">
      <w:pPr>
        <w:pStyle w:val="CMDOutput"/>
      </w:pPr>
      <w:r>
        <w:t xml:space="preserve">         help</w:t>
      </w:r>
    </w:p>
    <w:p w14:paraId="1D6CB452" w14:textId="77777777" w:rsidR="00690202" w:rsidRDefault="00690202" w:rsidP="00690202">
      <w:pPr>
        <w:pStyle w:val="CMDOutput"/>
      </w:pPr>
      <w:r>
        <w:t xml:space="preserve">         passive</w:t>
      </w:r>
    </w:p>
    <w:p w14:paraId="6E4E6934" w14:textId="77777777" w:rsidR="00690202" w:rsidRDefault="00690202" w:rsidP="00690202">
      <w:pPr>
        <w:pStyle w:val="CMDOutput"/>
      </w:pPr>
      <w:r>
        <w:t xml:space="preserve">         </w:t>
      </w:r>
      <w:proofErr w:type="spellStart"/>
      <w:r>
        <w:t>put</w:t>
      </w:r>
      <w:proofErr w:type="spellEnd"/>
    </w:p>
    <w:p w14:paraId="5126F1AA" w14:textId="77777777" w:rsidR="00690202" w:rsidRDefault="00690202" w:rsidP="00690202">
      <w:pPr>
        <w:pStyle w:val="CMDOutput"/>
      </w:pPr>
      <w:r>
        <w:t xml:space="preserve">         </w:t>
      </w:r>
      <w:proofErr w:type="spellStart"/>
      <w:r>
        <w:t>pwd</w:t>
      </w:r>
      <w:proofErr w:type="spellEnd"/>
    </w:p>
    <w:p w14:paraId="5E11F7AC" w14:textId="77777777" w:rsidR="00690202" w:rsidRDefault="00690202" w:rsidP="00690202">
      <w:pPr>
        <w:pStyle w:val="CMDOutput"/>
      </w:pPr>
      <w:r>
        <w:t xml:space="preserve">         </w:t>
      </w:r>
      <w:proofErr w:type="spellStart"/>
      <w:r>
        <w:t>quit</w:t>
      </w:r>
      <w:proofErr w:type="spellEnd"/>
    </w:p>
    <w:p w14:paraId="7257776B" w14:textId="77777777" w:rsidR="00690202" w:rsidRDefault="00690202" w:rsidP="00690202">
      <w:pPr>
        <w:pStyle w:val="CMDOutput"/>
      </w:pPr>
      <w:r>
        <w:t xml:space="preserve">         </w:t>
      </w:r>
      <w:proofErr w:type="spellStart"/>
      <w:r>
        <w:t>rename</w:t>
      </w:r>
      <w:proofErr w:type="spellEnd"/>
    </w:p>
    <w:p w14:paraId="208D4054" w14:textId="77777777" w:rsidR="00690202" w:rsidRDefault="00690202" w:rsidP="00690202">
      <w:pPr>
        <w:pStyle w:val="CMDOutput"/>
      </w:pPr>
      <w:proofErr w:type="spellStart"/>
      <w:r>
        <w:t>ftp</w:t>
      </w:r>
      <w:proofErr w:type="spellEnd"/>
      <w:r>
        <w:t>&gt;</w:t>
      </w:r>
    </w:p>
    <w:p w14:paraId="65E9A51D" w14:textId="50ACB8BD" w:rsidR="00690202" w:rsidRDefault="004B0432" w:rsidP="00690202">
      <w:pPr>
        <w:pStyle w:val="SubStepAlpha"/>
      </w:pPr>
      <w:r>
        <w:t xml:space="preserve">Insira </w:t>
      </w:r>
      <w:proofErr w:type="spellStart"/>
      <w:r>
        <w:rPr>
          <w:b/>
          <w:bCs/>
        </w:rPr>
        <w:t>dir</w:t>
      </w:r>
      <w:proofErr w:type="spellEnd"/>
      <w:r>
        <w:t xml:space="preserve"> para ver os arquivos disponíveis no servidor.</w:t>
      </w:r>
    </w:p>
    <w:p w14:paraId="4F703821" w14:textId="77777777" w:rsidR="00690202" w:rsidRDefault="00690202" w:rsidP="00690202">
      <w:pPr>
        <w:pStyle w:val="CMDOutput"/>
        <w:rPr>
          <w:sz w:val="24"/>
          <w:szCs w:val="24"/>
        </w:rPr>
      </w:pPr>
      <w:proofErr w:type="spellStart"/>
      <w:r>
        <w:t>ftp</w:t>
      </w:r>
      <w:proofErr w:type="spellEnd"/>
      <w:r>
        <w:t xml:space="preserve">&gt; </w:t>
      </w:r>
      <w:proofErr w:type="spellStart"/>
      <w:r>
        <w:t>dir</w:t>
      </w:r>
      <w:proofErr w:type="spellEnd"/>
      <w:r>
        <w:t xml:space="preserve"> </w:t>
      </w:r>
    </w:p>
    <w:p w14:paraId="1F2627BA" w14:textId="77777777" w:rsidR="00690202" w:rsidRDefault="00690202" w:rsidP="00690202">
      <w:pPr>
        <w:pStyle w:val="CMDOutput"/>
      </w:pPr>
    </w:p>
    <w:p w14:paraId="15CEC6F7" w14:textId="77777777" w:rsidR="00690202" w:rsidRDefault="00690202" w:rsidP="00690202">
      <w:pPr>
        <w:pStyle w:val="CMDOutput"/>
      </w:pPr>
      <w:proofErr w:type="spellStart"/>
      <w:r>
        <w:t>Listing</w:t>
      </w:r>
      <w:proofErr w:type="spellEnd"/>
      <w:r>
        <w:t xml:space="preserve"> /</w:t>
      </w:r>
      <w:proofErr w:type="spellStart"/>
      <w:r>
        <w:t>ftp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192.168.1.3: </w:t>
      </w:r>
    </w:p>
    <w:p w14:paraId="38B3B4A4" w14:textId="77777777" w:rsidR="00690202" w:rsidRDefault="00690202" w:rsidP="00690202">
      <w:pPr>
        <w:pStyle w:val="CMDOutput"/>
      </w:pPr>
      <w:r>
        <w:t>0: asa842-k8.bin 5571584</w:t>
      </w:r>
    </w:p>
    <w:p w14:paraId="6125D948" w14:textId="77777777" w:rsidR="00690202" w:rsidRDefault="00690202" w:rsidP="00690202">
      <w:pPr>
        <w:pStyle w:val="CMDOutput"/>
      </w:pPr>
      <w:r>
        <w:t>1: asa923-k8.bin 30468096</w:t>
      </w:r>
    </w:p>
    <w:p w14:paraId="040D99F8" w14:textId="77777777" w:rsidR="00690202" w:rsidRDefault="00690202" w:rsidP="00690202">
      <w:pPr>
        <w:pStyle w:val="CMDOutput"/>
      </w:pPr>
      <w:r>
        <w:t>2: c1841-advipservicesk9-mz.124-15.T1.bin 33591768</w:t>
      </w:r>
    </w:p>
    <w:p w14:paraId="18D86768" w14:textId="77777777" w:rsidR="00690202" w:rsidRDefault="00690202" w:rsidP="00690202">
      <w:pPr>
        <w:pStyle w:val="CMDOutput"/>
      </w:pPr>
      <w:r>
        <w:t>3 : c1841-ipbase-mz.123-14.T7.bin 13832032</w:t>
      </w:r>
    </w:p>
    <w:p w14:paraId="4103CFFB" w14:textId="77777777" w:rsidR="00690202" w:rsidRDefault="00690202" w:rsidP="00690202">
      <w:pPr>
        <w:pStyle w:val="CMDOutput"/>
      </w:pPr>
      <w:r>
        <w:t xml:space="preserve">&lt;output </w:t>
      </w:r>
      <w:proofErr w:type="spellStart"/>
      <w:r>
        <w:t>omitted</w:t>
      </w:r>
      <w:proofErr w:type="spellEnd"/>
      <w:r>
        <w:t>&gt;</w:t>
      </w:r>
    </w:p>
    <w:p w14:paraId="4A4EA9CC" w14:textId="6EF479C9" w:rsidR="00690202" w:rsidRDefault="002731C0" w:rsidP="00690202">
      <w:pPr>
        <w:pStyle w:val="SubStepAlpha"/>
      </w:pPr>
      <w:r>
        <w:t xml:space="preserve">Digite </w:t>
      </w:r>
      <w:proofErr w:type="spellStart"/>
      <w:r>
        <w:rPr>
          <w:b/>
          <w:bCs/>
        </w:rPr>
        <w:t>put</w:t>
      </w:r>
      <w:proofErr w:type="spellEnd"/>
      <w:r>
        <w:rPr>
          <w:b/>
          <w:bCs/>
        </w:rPr>
        <w:t xml:space="preserve"> sampleFile.txt</w:t>
      </w:r>
      <w:r>
        <w:t xml:space="preserve"> para enviar o arquivo para o servidor.</w:t>
      </w:r>
    </w:p>
    <w:p w14:paraId="46D4DA3D" w14:textId="77777777" w:rsidR="00690202" w:rsidRDefault="00690202" w:rsidP="00690202">
      <w:pPr>
        <w:pStyle w:val="CMD"/>
        <w:rPr>
          <w:sz w:val="24"/>
          <w:szCs w:val="24"/>
        </w:rPr>
      </w:pPr>
      <w:proofErr w:type="spellStart"/>
      <w:r>
        <w:t>ftp</w:t>
      </w:r>
      <w:proofErr w:type="spellEnd"/>
      <w:r>
        <w:t xml:space="preserve">&gt; </w:t>
      </w:r>
      <w:proofErr w:type="spellStart"/>
      <w:r w:rsidRPr="003214F2">
        <w:rPr>
          <w:b/>
          <w:bCs/>
        </w:rPr>
        <w:t>put</w:t>
      </w:r>
      <w:proofErr w:type="spellEnd"/>
      <w:r w:rsidRPr="003214F2">
        <w:rPr>
          <w:b/>
          <w:bCs/>
        </w:rPr>
        <w:t xml:space="preserve"> sampleFile.txt</w:t>
      </w:r>
    </w:p>
    <w:p w14:paraId="6EC53BE9" w14:textId="77777777" w:rsidR="00690202" w:rsidRDefault="00690202" w:rsidP="00690202">
      <w:pPr>
        <w:pStyle w:val="CMDOutput"/>
      </w:pPr>
    </w:p>
    <w:p w14:paraId="1F984D1D" w14:textId="77777777" w:rsidR="00690202" w:rsidRDefault="00690202" w:rsidP="00690202">
      <w:pPr>
        <w:pStyle w:val="CMDOutput"/>
      </w:pPr>
      <w:proofErr w:type="spellStart"/>
      <w:r>
        <w:t>Writing</w:t>
      </w:r>
      <w:proofErr w:type="spellEnd"/>
      <w:r>
        <w:t xml:space="preserve"> file sampleFile.txt </w:t>
      </w:r>
      <w:proofErr w:type="spellStart"/>
      <w:r>
        <w:t>to</w:t>
      </w:r>
      <w:proofErr w:type="spellEnd"/>
      <w:r>
        <w:t xml:space="preserve"> 209.165.200.226: </w:t>
      </w:r>
    </w:p>
    <w:p w14:paraId="30D30191" w14:textId="77777777" w:rsidR="00690202" w:rsidRDefault="00690202" w:rsidP="00690202">
      <w:pPr>
        <w:pStyle w:val="CMDOutput"/>
      </w:pPr>
      <w:r>
        <w:t xml:space="preserve">File </w:t>
      </w:r>
      <w:proofErr w:type="spellStart"/>
      <w:r>
        <w:t>transfer</w:t>
      </w:r>
      <w:proofErr w:type="spellEnd"/>
      <w:r>
        <w:t xml:space="preserve"> in </w:t>
      </w:r>
      <w:proofErr w:type="spellStart"/>
      <w:r>
        <w:t>progress</w:t>
      </w:r>
      <w:proofErr w:type="spellEnd"/>
      <w:r>
        <w:t>...</w:t>
      </w:r>
    </w:p>
    <w:p w14:paraId="29EFDBB6" w14:textId="77777777" w:rsidR="00690202" w:rsidRDefault="00690202" w:rsidP="00690202">
      <w:pPr>
        <w:pStyle w:val="CMDOutput"/>
      </w:pPr>
    </w:p>
    <w:p w14:paraId="71CCAC42" w14:textId="77777777" w:rsidR="00690202" w:rsidRDefault="00690202" w:rsidP="00690202">
      <w:pPr>
        <w:pStyle w:val="CMDOutput"/>
      </w:pPr>
      <w:r>
        <w:t>[</w:t>
      </w:r>
      <w:proofErr w:type="spellStart"/>
      <w:r>
        <w:t>Transfer</w:t>
      </w:r>
      <w:proofErr w:type="spellEnd"/>
      <w:r>
        <w:t xml:space="preserve"> complete - 26 bytes]</w:t>
      </w:r>
    </w:p>
    <w:p w14:paraId="53F94355" w14:textId="77777777" w:rsidR="00690202" w:rsidRDefault="00690202" w:rsidP="00690202">
      <w:pPr>
        <w:pStyle w:val="CMDOutput"/>
      </w:pPr>
    </w:p>
    <w:p w14:paraId="1C98E853" w14:textId="77777777" w:rsidR="00690202" w:rsidRDefault="00690202" w:rsidP="00690202">
      <w:pPr>
        <w:pStyle w:val="CMDOutput"/>
      </w:pPr>
      <w:r>
        <w:t xml:space="preserve">26 bytes </w:t>
      </w:r>
      <w:proofErr w:type="spellStart"/>
      <w:r>
        <w:t>copied</w:t>
      </w:r>
      <w:proofErr w:type="spellEnd"/>
      <w:r>
        <w:t xml:space="preserve"> in 0.08 </w:t>
      </w:r>
      <w:proofErr w:type="spellStart"/>
      <w:r>
        <w:t>secs</w:t>
      </w:r>
      <w:proofErr w:type="spellEnd"/>
      <w:r>
        <w:t xml:space="preserve"> (325 bytes/</w:t>
      </w:r>
      <w:proofErr w:type="spellStart"/>
      <w:r>
        <w:t>sec</w:t>
      </w:r>
      <w:proofErr w:type="spellEnd"/>
      <w:r>
        <w:t>)</w:t>
      </w:r>
    </w:p>
    <w:p w14:paraId="311586D4" w14:textId="77777777" w:rsidR="00690202" w:rsidRDefault="00690202" w:rsidP="00690202">
      <w:pPr>
        <w:pStyle w:val="CMD"/>
      </w:pPr>
      <w:proofErr w:type="spellStart"/>
      <w:r>
        <w:t>ftp</w:t>
      </w:r>
      <w:proofErr w:type="spellEnd"/>
      <w:r>
        <w:t>&gt;</w:t>
      </w:r>
    </w:p>
    <w:p w14:paraId="21E24238" w14:textId="695E56AB" w:rsidR="00690202" w:rsidRDefault="00632A29" w:rsidP="00690202">
      <w:pPr>
        <w:pStyle w:val="SubStepAlpha"/>
      </w:pPr>
      <w:r>
        <w:t xml:space="preserve">Use o comando </w:t>
      </w:r>
      <w:proofErr w:type="spellStart"/>
      <w:r>
        <w:rPr>
          <w:b/>
          <w:bCs/>
        </w:rPr>
        <w:t>dir</w:t>
      </w:r>
      <w:proofErr w:type="spellEnd"/>
      <w:r>
        <w:t xml:space="preserve"> novamente para listar o conteúdo do servidor FTP e verificar se o arquivo foi carregado para o servidor FTP.</w:t>
      </w:r>
    </w:p>
    <w:p w14:paraId="00131199" w14:textId="053F5FA3" w:rsidR="00690202" w:rsidRDefault="00302851" w:rsidP="00690202">
      <w:pPr>
        <w:pStyle w:val="Heading2"/>
      </w:pPr>
      <w:r w:rsidRPr="00302851">
        <w:lastRenderedPageBreak/>
        <w:t>Baixar (download de) um arquivo de um servidor FTP.</w:t>
      </w:r>
    </w:p>
    <w:p w14:paraId="7696D759" w14:textId="1DEA1158" w:rsidR="00690202" w:rsidRDefault="00302851" w:rsidP="00690202">
      <w:pPr>
        <w:pStyle w:val="BodyTextL25"/>
      </w:pPr>
      <w:r>
        <w:t>Você também pode baixar um arquivo de um servidor FTP. Nesta parte, você vai renomear o arquivo</w:t>
      </w:r>
      <w:r>
        <w:rPr>
          <w:b/>
          <w:bCs/>
        </w:rPr>
        <w:t xml:space="preserve"> sampleFile.txt</w:t>
      </w:r>
      <w:r>
        <w:t xml:space="preserve"> e baixá-lo do servidor FTP.</w:t>
      </w:r>
    </w:p>
    <w:p w14:paraId="13D05717" w14:textId="3AC4C469" w:rsidR="00690202" w:rsidRDefault="00302851" w:rsidP="00690202">
      <w:pPr>
        <w:pStyle w:val="Heading3"/>
      </w:pPr>
      <w:r w:rsidRPr="00302851">
        <w:t>Renomeie o arquivo no servidor FTP.</w:t>
      </w:r>
    </w:p>
    <w:p w14:paraId="3AA9C1E1" w14:textId="54CD6320" w:rsidR="00690202" w:rsidRPr="00663C80" w:rsidRDefault="00302851" w:rsidP="00690202">
      <w:pPr>
        <w:pStyle w:val="SubStepAlpha"/>
      </w:pPr>
      <w:r>
        <w:t xml:space="preserve">No prompt </w:t>
      </w:r>
      <w:proofErr w:type="spellStart"/>
      <w:r>
        <w:rPr>
          <w:b/>
          <w:bCs/>
        </w:rPr>
        <w:t>ftp</w:t>
      </w:r>
      <w:proofErr w:type="spellEnd"/>
      <w:r>
        <w:rPr>
          <w:b/>
          <w:bCs/>
        </w:rPr>
        <w:t>&gt;</w:t>
      </w:r>
      <w:r>
        <w:t xml:space="preserve">, renomeie o arquivo </w:t>
      </w:r>
      <w:r>
        <w:rPr>
          <w:b/>
          <w:bCs/>
        </w:rPr>
        <w:t>sampleFile.txt</w:t>
      </w:r>
      <w:r>
        <w:t xml:space="preserve"> para </w:t>
      </w:r>
      <w:r>
        <w:rPr>
          <w:b/>
          <w:bCs/>
        </w:rPr>
        <w:t>sampleFile_FTP.txt</w:t>
      </w:r>
      <w:r>
        <w:t>.</w:t>
      </w:r>
    </w:p>
    <w:p w14:paraId="1D7FBB3E" w14:textId="77777777" w:rsidR="00690202" w:rsidRPr="00663C80" w:rsidRDefault="00690202" w:rsidP="00690202">
      <w:pPr>
        <w:pStyle w:val="CMD"/>
      </w:pPr>
      <w:proofErr w:type="spellStart"/>
      <w:r>
        <w:t>ftp</w:t>
      </w:r>
      <w:proofErr w:type="spellEnd"/>
      <w:r>
        <w:t xml:space="preserve">&gt; </w:t>
      </w:r>
      <w:proofErr w:type="spellStart"/>
      <w:r w:rsidRPr="00663C80">
        <w:rPr>
          <w:b/>
          <w:bCs/>
        </w:rPr>
        <w:t>rename</w:t>
      </w:r>
      <w:proofErr w:type="spellEnd"/>
      <w:r w:rsidRPr="00663C80">
        <w:rPr>
          <w:b/>
          <w:bCs/>
        </w:rPr>
        <w:t xml:space="preserve"> sampleFile.txt sampleFile_FTP.txt</w:t>
      </w:r>
    </w:p>
    <w:p w14:paraId="483EFF95" w14:textId="77777777" w:rsidR="00690202" w:rsidRPr="00663C80" w:rsidRDefault="00690202" w:rsidP="00690202">
      <w:pPr>
        <w:pStyle w:val="CMDOutput"/>
      </w:pPr>
    </w:p>
    <w:p w14:paraId="33DFCA9A" w14:textId="77777777" w:rsidR="00690202" w:rsidRPr="00663C80" w:rsidRDefault="00690202" w:rsidP="00690202">
      <w:pPr>
        <w:pStyle w:val="CMDOutput"/>
      </w:pPr>
      <w:proofErr w:type="spellStart"/>
      <w:r>
        <w:t>Renaming</w:t>
      </w:r>
      <w:proofErr w:type="spellEnd"/>
      <w:r>
        <w:t xml:space="preserve"> sampleFile.txt</w:t>
      </w:r>
    </w:p>
    <w:p w14:paraId="2B6C36C3" w14:textId="77777777" w:rsidR="00690202" w:rsidRPr="00663C80" w:rsidRDefault="00690202" w:rsidP="00690202">
      <w:pPr>
        <w:pStyle w:val="CMDOutput"/>
      </w:pPr>
      <w:proofErr w:type="spellStart"/>
      <w:r>
        <w:t>ftp</w:t>
      </w:r>
      <w:proofErr w:type="spellEnd"/>
      <w:r>
        <w:t>&gt;</w:t>
      </w:r>
    </w:p>
    <w:p w14:paraId="717D8EE2" w14:textId="77777777" w:rsidR="00690202" w:rsidRPr="00663C80" w:rsidRDefault="00690202" w:rsidP="00690202">
      <w:pPr>
        <w:pStyle w:val="CMDOutput"/>
      </w:pPr>
      <w:r>
        <w:t xml:space="preserve">[OK </w:t>
      </w:r>
      <w:proofErr w:type="spellStart"/>
      <w:r>
        <w:t>Renamed</w:t>
      </w:r>
      <w:proofErr w:type="spellEnd"/>
      <w:r>
        <w:t xml:space="preserve"> file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sampleFile.txt </w:t>
      </w:r>
      <w:proofErr w:type="spellStart"/>
      <w:r>
        <w:t>to</w:t>
      </w:r>
      <w:proofErr w:type="spellEnd"/>
      <w:r>
        <w:t xml:space="preserve"> sampleFile_FTP.txt]</w:t>
      </w:r>
    </w:p>
    <w:p w14:paraId="78DF6F35" w14:textId="77777777" w:rsidR="00690202" w:rsidRDefault="00690202" w:rsidP="00690202">
      <w:pPr>
        <w:pStyle w:val="CMDOutput"/>
      </w:pPr>
      <w:proofErr w:type="spellStart"/>
      <w:r>
        <w:t>ftp</w:t>
      </w:r>
      <w:proofErr w:type="spellEnd"/>
      <w:r>
        <w:t>&gt;</w:t>
      </w:r>
    </w:p>
    <w:p w14:paraId="2EBA2EE1" w14:textId="11E84435" w:rsidR="00690202" w:rsidRDefault="00454742" w:rsidP="00690202">
      <w:pPr>
        <w:pStyle w:val="SubStepAlpha"/>
      </w:pPr>
      <w:r>
        <w:t xml:space="preserve">No prompt </w:t>
      </w:r>
      <w:proofErr w:type="spellStart"/>
      <w:r>
        <w:rPr>
          <w:b/>
          <w:bCs/>
        </w:rPr>
        <w:t>ftp</w:t>
      </w:r>
      <w:proofErr w:type="spellEnd"/>
      <w:r>
        <w:rPr>
          <w:b/>
          <w:bCs/>
        </w:rPr>
        <w:t>&gt;</w:t>
      </w:r>
      <w:r>
        <w:t xml:space="preserve">, digite </w:t>
      </w:r>
      <w:proofErr w:type="spellStart"/>
      <w:r>
        <w:rPr>
          <w:b/>
          <w:bCs/>
        </w:rPr>
        <w:t>dir</w:t>
      </w:r>
      <w:proofErr w:type="spellEnd"/>
      <w:r>
        <w:t xml:space="preserve"> para verificar se o arquivo foi renomeado.</w:t>
      </w:r>
    </w:p>
    <w:p w14:paraId="37A5337F" w14:textId="13189ED2" w:rsidR="00690202" w:rsidRPr="00690BF3" w:rsidRDefault="004527EC" w:rsidP="00690202">
      <w:pPr>
        <w:pStyle w:val="Heading3"/>
      </w:pPr>
      <w:r w:rsidRPr="004527EC">
        <w:t>Baixe o arquivo do servidor FTP.</w:t>
      </w:r>
    </w:p>
    <w:p w14:paraId="57B56D18" w14:textId="38733E56" w:rsidR="00690202" w:rsidRDefault="00C974D9" w:rsidP="00690202">
      <w:pPr>
        <w:pStyle w:val="SubStepAlpha"/>
      </w:pPr>
      <w:r>
        <w:t xml:space="preserve">Insira o comando </w:t>
      </w: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exampleFile_FTP.txt</w:t>
      </w:r>
      <w:r>
        <w:t xml:space="preserve"> para recuperar o arquivo do servidor.</w:t>
      </w:r>
    </w:p>
    <w:p w14:paraId="66272961" w14:textId="77777777" w:rsidR="00690202" w:rsidRPr="003214F2" w:rsidRDefault="00690202" w:rsidP="00690202">
      <w:pPr>
        <w:pStyle w:val="CMD"/>
        <w:rPr>
          <w:b/>
          <w:bCs/>
          <w:sz w:val="24"/>
          <w:szCs w:val="24"/>
        </w:rPr>
      </w:pPr>
      <w:proofErr w:type="spellStart"/>
      <w:r>
        <w:t>ftp</w:t>
      </w:r>
      <w:proofErr w:type="spellEnd"/>
      <w:r>
        <w:t xml:space="preserve">&gt;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sampleFile_FTP.txt</w:t>
      </w:r>
    </w:p>
    <w:p w14:paraId="076B4B27" w14:textId="77777777" w:rsidR="00690202" w:rsidRPr="00663C80" w:rsidRDefault="00690202" w:rsidP="00690202">
      <w:pPr>
        <w:pStyle w:val="CMDOutput"/>
      </w:pPr>
    </w:p>
    <w:p w14:paraId="3A2ED3A3" w14:textId="77777777" w:rsidR="00690202" w:rsidRPr="00663C80" w:rsidRDefault="00690202" w:rsidP="00690202">
      <w:pPr>
        <w:pStyle w:val="CMDOutput"/>
      </w:pPr>
      <w:r>
        <w:t xml:space="preserve">Reading file sampleFile_FTP.txt </w:t>
      </w:r>
      <w:proofErr w:type="spellStart"/>
      <w:r>
        <w:t>from</w:t>
      </w:r>
      <w:proofErr w:type="spellEnd"/>
      <w:r>
        <w:t xml:space="preserve"> 209.165.200.226: </w:t>
      </w:r>
    </w:p>
    <w:p w14:paraId="3179DE18" w14:textId="77777777" w:rsidR="00690202" w:rsidRPr="00663C80" w:rsidRDefault="00690202" w:rsidP="00690202">
      <w:pPr>
        <w:pStyle w:val="CMDOutput"/>
      </w:pPr>
      <w:r>
        <w:t xml:space="preserve">File </w:t>
      </w:r>
      <w:proofErr w:type="spellStart"/>
      <w:r>
        <w:t>transfer</w:t>
      </w:r>
      <w:proofErr w:type="spellEnd"/>
      <w:r>
        <w:t xml:space="preserve"> in </w:t>
      </w:r>
      <w:proofErr w:type="spellStart"/>
      <w:r>
        <w:t>progress</w:t>
      </w:r>
      <w:proofErr w:type="spellEnd"/>
      <w:r>
        <w:t>...</w:t>
      </w:r>
    </w:p>
    <w:p w14:paraId="2B4A1C4E" w14:textId="77777777" w:rsidR="00690202" w:rsidRPr="00663C80" w:rsidRDefault="00690202" w:rsidP="00690202">
      <w:pPr>
        <w:pStyle w:val="CMDOutput"/>
      </w:pPr>
    </w:p>
    <w:p w14:paraId="552CB127" w14:textId="77777777" w:rsidR="00690202" w:rsidRPr="00663C80" w:rsidRDefault="00690202" w:rsidP="00690202">
      <w:pPr>
        <w:pStyle w:val="CMDOutput"/>
      </w:pPr>
      <w:r>
        <w:t>[</w:t>
      </w:r>
      <w:proofErr w:type="spellStart"/>
      <w:r>
        <w:t>Transfer</w:t>
      </w:r>
      <w:proofErr w:type="spellEnd"/>
      <w:r>
        <w:t xml:space="preserve"> complete - 26 bytes]</w:t>
      </w:r>
    </w:p>
    <w:p w14:paraId="2E9516B0" w14:textId="77777777" w:rsidR="00690202" w:rsidRPr="00663C80" w:rsidRDefault="00690202" w:rsidP="00690202">
      <w:pPr>
        <w:pStyle w:val="CMDOutput"/>
      </w:pPr>
    </w:p>
    <w:p w14:paraId="28941888" w14:textId="77777777" w:rsidR="00690202" w:rsidRDefault="00690202" w:rsidP="00690202">
      <w:pPr>
        <w:pStyle w:val="CMDOutput"/>
      </w:pPr>
      <w:r>
        <w:t xml:space="preserve">26 bytes </w:t>
      </w:r>
      <w:proofErr w:type="spellStart"/>
      <w:r>
        <w:t>copied</w:t>
      </w:r>
      <w:proofErr w:type="spellEnd"/>
      <w:r>
        <w:t xml:space="preserve"> in 0.013 </w:t>
      </w:r>
      <w:proofErr w:type="spellStart"/>
      <w:r>
        <w:t>secs</w:t>
      </w:r>
      <w:proofErr w:type="spellEnd"/>
      <w:r>
        <w:t xml:space="preserve"> (2000 bytes/</w:t>
      </w:r>
      <w:proofErr w:type="spellStart"/>
      <w:r>
        <w:t>sec</w:t>
      </w:r>
      <w:proofErr w:type="spellEnd"/>
      <w:r>
        <w:t>)</w:t>
      </w:r>
    </w:p>
    <w:p w14:paraId="547DF4E5" w14:textId="77777777" w:rsidR="00690202" w:rsidRDefault="00690202" w:rsidP="00690202">
      <w:pPr>
        <w:pStyle w:val="CMDOutput"/>
      </w:pPr>
      <w:proofErr w:type="spellStart"/>
      <w:r>
        <w:t>ftp</w:t>
      </w:r>
      <w:proofErr w:type="spellEnd"/>
      <w:r>
        <w:t>&gt;</w:t>
      </w:r>
    </w:p>
    <w:p w14:paraId="7F28C6B6" w14:textId="072C0665" w:rsidR="00690202" w:rsidRDefault="003D6328" w:rsidP="00690202">
      <w:pPr>
        <w:pStyle w:val="SubStepAlpha"/>
      </w:pPr>
      <w:r>
        <w:t xml:space="preserve">Digite </w:t>
      </w:r>
      <w:proofErr w:type="spellStart"/>
      <w:r>
        <w:rPr>
          <w:b/>
          <w:bCs/>
        </w:rPr>
        <w:t>quit</w:t>
      </w:r>
      <w:proofErr w:type="spellEnd"/>
      <w:r>
        <w:t xml:space="preserve"> para sair do cliente FTP quando terminar.</w:t>
      </w:r>
    </w:p>
    <w:p w14:paraId="5A5C25EF" w14:textId="3AA653B9" w:rsidR="00690202" w:rsidRDefault="00164BF3" w:rsidP="00690202">
      <w:pPr>
        <w:pStyle w:val="SubStepAlpha"/>
      </w:pPr>
      <w:r>
        <w:t>Exiba o conteúdo do diretório no PC novamente para ver o arquivo de imagem do servidor FTP.</w:t>
      </w:r>
    </w:p>
    <w:p w14:paraId="1C28185E" w14:textId="757BD3B0" w:rsidR="00690202" w:rsidRPr="00663C80" w:rsidRDefault="0052218A" w:rsidP="00690202">
      <w:pPr>
        <w:pStyle w:val="Heading3"/>
      </w:pPr>
      <w:r w:rsidRPr="0052218A">
        <w:t>Excluindo o arquivo do servidor FTP.</w:t>
      </w:r>
    </w:p>
    <w:p w14:paraId="493BA01F" w14:textId="40C19DBB" w:rsidR="00690202" w:rsidRDefault="00BD79FC" w:rsidP="00690202">
      <w:pPr>
        <w:pStyle w:val="SubStepAlpha"/>
      </w:pPr>
      <w:r>
        <w:t xml:space="preserve">Faça login no servidor FTP novamente para excluir o arquivo </w:t>
      </w:r>
      <w:r>
        <w:rPr>
          <w:b/>
          <w:bCs/>
        </w:rPr>
        <w:t>sampleFile_FTP.txt</w:t>
      </w:r>
      <w:r>
        <w:t>.</w:t>
      </w:r>
    </w:p>
    <w:p w14:paraId="0F7A942A" w14:textId="6A1CBD19" w:rsidR="00690202" w:rsidRDefault="007B0F51" w:rsidP="00690202">
      <w:pPr>
        <w:pStyle w:val="SubStepAlpha"/>
      </w:pPr>
      <w:r>
        <w:t xml:space="preserve">Insira o comando para excluir o arquivo </w:t>
      </w:r>
      <w:r>
        <w:rPr>
          <w:b/>
          <w:bCs/>
        </w:rPr>
        <w:t>sampleFile_FTP.txt</w:t>
      </w:r>
      <w:r>
        <w:t xml:space="preserve"> do servidor.</w:t>
      </w:r>
    </w:p>
    <w:p w14:paraId="6C92CCFF" w14:textId="77777777" w:rsidR="00690202" w:rsidRDefault="00690202" w:rsidP="00690202">
      <w:pPr>
        <w:pStyle w:val="Heading4"/>
      </w:pPr>
      <w:r>
        <w:t>Pergunta:</w:t>
      </w:r>
    </w:p>
    <w:p w14:paraId="56CF4640" w14:textId="496A86B1" w:rsidR="00690202" w:rsidRDefault="007B0F51" w:rsidP="00690202">
      <w:pPr>
        <w:pStyle w:val="BodyTextL50"/>
        <w:spacing w:before="0"/>
      </w:pPr>
      <w:r>
        <w:t>Qual comando você usou para remover o arquivo do servidor FTP?</w:t>
      </w:r>
    </w:p>
    <w:p w14:paraId="68C6E994" w14:textId="77777777" w:rsidR="00690202" w:rsidRDefault="00690202" w:rsidP="00690202">
      <w:pPr>
        <w:pStyle w:val="AnswerLineL50"/>
      </w:pPr>
      <w:r>
        <w:t>Digite suas respostas aqui.</w:t>
      </w:r>
    </w:p>
    <w:p w14:paraId="205899A1" w14:textId="430C0B3B" w:rsidR="00690202" w:rsidRDefault="007B0F51" w:rsidP="00690202">
      <w:pPr>
        <w:pStyle w:val="SubStepAlpha"/>
      </w:pPr>
      <w:r>
        <w:t xml:space="preserve">Digite </w:t>
      </w:r>
      <w:proofErr w:type="spellStart"/>
      <w:r>
        <w:rPr>
          <w:b/>
          <w:bCs/>
        </w:rPr>
        <w:t>quit</w:t>
      </w:r>
      <w:proofErr w:type="spellEnd"/>
      <w:r>
        <w:t xml:space="preserve"> para sair do cliente FTP quando terminar.</w:t>
      </w:r>
    </w:p>
    <w:p w14:paraId="020A6B71" w14:textId="77777777" w:rsidR="00690202" w:rsidRPr="00383B39" w:rsidRDefault="00690202" w:rsidP="00690202">
      <w:pPr>
        <w:pStyle w:val="ConfigWindow"/>
      </w:pPr>
      <w:r>
        <w:t>Fim do documento</w:t>
      </w:r>
    </w:p>
    <w:sectPr w:rsidR="00690202" w:rsidRPr="00383B39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6ECFC" w14:textId="77777777" w:rsidR="00466E99" w:rsidRDefault="00466E99" w:rsidP="00710659">
      <w:pPr>
        <w:spacing w:after="0" w:line="240" w:lineRule="auto"/>
      </w:pPr>
      <w:r>
        <w:separator/>
      </w:r>
    </w:p>
    <w:p w14:paraId="4D8E3EA3" w14:textId="77777777" w:rsidR="00466E99" w:rsidRDefault="00466E99"/>
  </w:endnote>
  <w:endnote w:type="continuationSeparator" w:id="0">
    <w:p w14:paraId="2A4227A4" w14:textId="77777777" w:rsidR="00466E99" w:rsidRDefault="00466E99" w:rsidP="00710659">
      <w:pPr>
        <w:spacing w:after="0" w:line="240" w:lineRule="auto"/>
      </w:pPr>
      <w:r>
        <w:continuationSeparator/>
      </w:r>
    </w:p>
    <w:p w14:paraId="46F77A25" w14:textId="77777777" w:rsidR="00466E99" w:rsidRDefault="00466E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68CCD" w14:textId="4C38CF17" w:rsidR="00584B53" w:rsidRDefault="00584B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6D8D0F" wp14:editId="2197E40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696658330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0BBD17" w14:textId="5B61E7C8" w:rsidR="00584B53" w:rsidRPr="00584B53" w:rsidRDefault="00584B53" w:rsidP="00584B53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84B53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6D8D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160BBD17" w14:textId="5B61E7C8" w:rsidR="00584B53" w:rsidRPr="00584B53" w:rsidRDefault="00584B53" w:rsidP="00584B53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84B53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8CFB2" w14:textId="1A855790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2020</w:t>
        </w:r>
      </w:sdtContent>
    </w:sdt>
    <w:r>
      <w:t xml:space="preserve"> - </w:t>
    </w:r>
    <w:r w:rsidR="00C50C93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 xml:space="preserve">. Todos os direitos reservados. Cisco </w:t>
    </w:r>
    <w:proofErr w:type="spellStart"/>
    <w:r>
      <w:t>Public</w:t>
    </w:r>
    <w:proofErr w:type="spellEnd"/>
    <w:r>
      <w:t xml:space="preserve">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 xml:space="preserve">6 </w:t>
    </w:r>
    <w:r w:rsidRPr="0090659A">
      <w:rPr>
        <w:b/>
        <w:szCs w:val="16"/>
      </w:rPr>
      <w:fldChar w:fldCharType="end"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30120" w14:textId="57EF831A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2020</w:t>
        </w:r>
      </w:sdtContent>
    </w:sdt>
    <w:r>
      <w:t xml:space="preserve"> - </w:t>
    </w:r>
    <w:r w:rsidR="00C50C93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 xml:space="preserve">. Todos os direitos reservados. Cisco </w:t>
    </w:r>
    <w:proofErr w:type="spellStart"/>
    <w:r>
      <w:t>Public</w:t>
    </w:r>
    <w:proofErr w:type="spellEnd"/>
    <w:r>
      <w:tab/>
    </w:r>
    <w:r w:rsidR="00C50C93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</w:t>
    </w:r>
    <w:r w:rsidR="00C50C93">
      <w:t>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45637" w14:textId="77777777" w:rsidR="00466E99" w:rsidRDefault="00466E99" w:rsidP="00710659">
      <w:pPr>
        <w:spacing w:after="0" w:line="240" w:lineRule="auto"/>
      </w:pPr>
      <w:r>
        <w:separator/>
      </w:r>
    </w:p>
    <w:p w14:paraId="3FDC4BEE" w14:textId="77777777" w:rsidR="00466E99" w:rsidRDefault="00466E99"/>
  </w:footnote>
  <w:footnote w:type="continuationSeparator" w:id="0">
    <w:p w14:paraId="6A8F5F30" w14:textId="77777777" w:rsidR="00466E99" w:rsidRDefault="00466E99" w:rsidP="00710659">
      <w:pPr>
        <w:spacing w:after="0" w:line="240" w:lineRule="auto"/>
      </w:pPr>
      <w:r>
        <w:continuationSeparator/>
      </w:r>
    </w:p>
    <w:p w14:paraId="19439DF1" w14:textId="77777777" w:rsidR="00466E99" w:rsidRDefault="00466E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C53BA" w14:textId="77777777" w:rsidR="00CA4A4E" w:rsidRDefault="00CA4A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E1AD7225810E490689285AE17DFC7D5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8F59C34" w14:textId="4CB1D660" w:rsidR="00926CB2" w:rsidRDefault="00AF17B9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 - Usando serviços FTP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6C86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6888514" wp14:editId="3E6608E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203308">
    <w:abstractNumId w:val="7"/>
  </w:num>
  <w:num w:numId="2" w16cid:durableId="212784657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646591127">
    <w:abstractNumId w:val="3"/>
  </w:num>
  <w:num w:numId="4" w16cid:durableId="1667827018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984115426">
    <w:abstractNumId w:val="4"/>
  </w:num>
  <w:num w:numId="6" w16cid:durableId="251163382">
    <w:abstractNumId w:val="0"/>
  </w:num>
  <w:num w:numId="7" w16cid:durableId="80493521">
    <w:abstractNumId w:val="1"/>
  </w:num>
  <w:num w:numId="8" w16cid:durableId="54572673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80376424">
    <w:abstractNumId w:val="4"/>
  </w:num>
  <w:num w:numId="10" w16cid:durableId="270745522">
    <w:abstractNumId w:val="8"/>
  </w:num>
  <w:num w:numId="11" w16cid:durableId="12537811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254202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1438675113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575625143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859781427">
    <w:abstractNumId w:val="2"/>
  </w:num>
  <w:num w:numId="16" w16cid:durableId="204100616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B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AD9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372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1707"/>
    <w:rsid w:val="000D55B4"/>
    <w:rsid w:val="000E65F0"/>
    <w:rsid w:val="000F072C"/>
    <w:rsid w:val="000F2074"/>
    <w:rsid w:val="000F31D7"/>
    <w:rsid w:val="000F6743"/>
    <w:rsid w:val="001000F9"/>
    <w:rsid w:val="001006C2"/>
    <w:rsid w:val="00101BE8"/>
    <w:rsid w:val="00103401"/>
    <w:rsid w:val="00103A44"/>
    <w:rsid w:val="00103D36"/>
    <w:rsid w:val="00103E32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031E"/>
    <w:rsid w:val="001523C0"/>
    <w:rsid w:val="001535FE"/>
    <w:rsid w:val="00154E3A"/>
    <w:rsid w:val="00155352"/>
    <w:rsid w:val="00157902"/>
    <w:rsid w:val="00162105"/>
    <w:rsid w:val="00162EEA"/>
    <w:rsid w:val="00163164"/>
    <w:rsid w:val="00164BF3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4E23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2C61"/>
    <w:rsid w:val="002731C0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51"/>
    <w:rsid w:val="00302887"/>
    <w:rsid w:val="003056EB"/>
    <w:rsid w:val="003071E3"/>
    <w:rsid w:val="003071FF"/>
    <w:rsid w:val="00310652"/>
    <w:rsid w:val="00311065"/>
    <w:rsid w:val="0031371D"/>
    <w:rsid w:val="003167B2"/>
    <w:rsid w:val="0031789F"/>
    <w:rsid w:val="00320788"/>
    <w:rsid w:val="003233A3"/>
    <w:rsid w:val="00334C33"/>
    <w:rsid w:val="00337661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328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7EC"/>
    <w:rsid w:val="00452C6D"/>
    <w:rsid w:val="00454742"/>
    <w:rsid w:val="00455E0B"/>
    <w:rsid w:val="0045724D"/>
    <w:rsid w:val="00457934"/>
    <w:rsid w:val="00462B9F"/>
    <w:rsid w:val="004648E1"/>
    <w:rsid w:val="004659EE"/>
    <w:rsid w:val="00466E99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0432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18A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57EC"/>
    <w:rsid w:val="00556C02"/>
    <w:rsid w:val="00561BB2"/>
    <w:rsid w:val="00563249"/>
    <w:rsid w:val="00563CE6"/>
    <w:rsid w:val="00570A65"/>
    <w:rsid w:val="00573ABE"/>
    <w:rsid w:val="005762B1"/>
    <w:rsid w:val="00580456"/>
    <w:rsid w:val="00580E73"/>
    <w:rsid w:val="00584B53"/>
    <w:rsid w:val="00592329"/>
    <w:rsid w:val="00593386"/>
    <w:rsid w:val="00596998"/>
    <w:rsid w:val="0059790F"/>
    <w:rsid w:val="005A6E62"/>
    <w:rsid w:val="005A70FA"/>
    <w:rsid w:val="005B2FB3"/>
    <w:rsid w:val="005B6C4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AF4"/>
    <w:rsid w:val="006131CE"/>
    <w:rsid w:val="0061336B"/>
    <w:rsid w:val="00617D6E"/>
    <w:rsid w:val="00620ED5"/>
    <w:rsid w:val="00622D61"/>
    <w:rsid w:val="00624198"/>
    <w:rsid w:val="00632A29"/>
    <w:rsid w:val="00636C28"/>
    <w:rsid w:val="006428E5"/>
    <w:rsid w:val="00644958"/>
    <w:rsid w:val="006513FB"/>
    <w:rsid w:val="00656EEF"/>
    <w:rsid w:val="006576AF"/>
    <w:rsid w:val="0066010E"/>
    <w:rsid w:val="00672919"/>
    <w:rsid w:val="00677544"/>
    <w:rsid w:val="00681687"/>
    <w:rsid w:val="00686295"/>
    <w:rsid w:val="00686587"/>
    <w:rsid w:val="00690202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4C20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0F51"/>
    <w:rsid w:val="007B5522"/>
    <w:rsid w:val="007C0EE0"/>
    <w:rsid w:val="007C12F7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BAF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182A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E63B2"/>
    <w:rsid w:val="00AF17B9"/>
    <w:rsid w:val="00AF7ACC"/>
    <w:rsid w:val="00B00914"/>
    <w:rsid w:val="00B02A8E"/>
    <w:rsid w:val="00B052EE"/>
    <w:rsid w:val="00B1081F"/>
    <w:rsid w:val="00B227E1"/>
    <w:rsid w:val="00B2496B"/>
    <w:rsid w:val="00B27499"/>
    <w:rsid w:val="00B27EBC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32D3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D79FC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0C93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74D9"/>
    <w:rsid w:val="00CA2BB2"/>
    <w:rsid w:val="00CA4A4E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6D9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49C7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67179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D4D82"/>
  <w15:docId w15:val="{F99296CF-FB95-4BAF-8C56-36BA591F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3766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33766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337661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33766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3766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37661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37661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37661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37661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37661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3766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337661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37661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3766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337661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337661"/>
    <w:pPr>
      <w:ind w:left="720"/>
    </w:pPr>
  </w:style>
  <w:style w:type="paragraph" w:styleId="Header">
    <w:name w:val="header"/>
    <w:basedOn w:val="Normal"/>
    <w:link w:val="HeaderChar"/>
    <w:unhideWhenUsed/>
    <w:rsid w:val="003376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7661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337661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33766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66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7661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337661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37661"/>
  </w:style>
  <w:style w:type="table" w:styleId="TableGrid">
    <w:name w:val="Table Grid"/>
    <w:basedOn w:val="TableNormal"/>
    <w:uiPriority w:val="59"/>
    <w:rsid w:val="00337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337661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37661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37661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337661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3766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3766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337661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337661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337661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337661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33766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337661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3766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37661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337661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337661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337661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33766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33766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337661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337661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337661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37661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337661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337661"/>
    <w:rPr>
      <w:color w:val="EE0000"/>
    </w:rPr>
  </w:style>
  <w:style w:type="paragraph" w:customStyle="1" w:styleId="BodyTextL25Bold">
    <w:name w:val="Body Text L25 Bold"/>
    <w:basedOn w:val="BodyTextL25"/>
    <w:qFormat/>
    <w:rsid w:val="00337661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37661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33766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376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376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66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7661"/>
    <w:rPr>
      <w:b/>
      <w:bCs/>
    </w:rPr>
  </w:style>
  <w:style w:type="paragraph" w:customStyle="1" w:styleId="ReflectionQ">
    <w:name w:val="Reflection Q"/>
    <w:basedOn w:val="BodyTextL25"/>
    <w:qFormat/>
    <w:rsid w:val="00337661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337661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37661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337661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37661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337661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37661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337661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33766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33766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37661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33766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37661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33766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337661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337661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337661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337661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337661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337661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337661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337661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337661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3376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337661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33766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337661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337661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337661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337661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337661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337661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337661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337661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337661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337661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337661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337661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337661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337661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337661"/>
    <w:rPr>
      <w:b/>
    </w:rPr>
  </w:style>
  <w:style w:type="character" w:customStyle="1" w:styleId="CMDChar">
    <w:name w:val="CMD Char"/>
    <w:basedOn w:val="DefaultParagraphFont"/>
    <w:link w:val="CMD"/>
    <w:rsid w:val="00337661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337661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337661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337661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337661"/>
    <w:rPr>
      <w:color w:val="808080"/>
    </w:rPr>
  </w:style>
  <w:style w:type="paragraph" w:customStyle="1" w:styleId="CMDRed">
    <w:name w:val="CMD Red"/>
    <w:basedOn w:val="CMD"/>
    <w:link w:val="CMDRedChar"/>
    <w:qFormat/>
    <w:rsid w:val="00337661"/>
    <w:rPr>
      <w:color w:val="EE0000"/>
    </w:rPr>
  </w:style>
  <w:style w:type="character" w:customStyle="1" w:styleId="CMDRedChar">
    <w:name w:val="CMD Red Char"/>
    <w:basedOn w:val="CMDChar"/>
    <w:link w:val="CMDRed"/>
    <w:rsid w:val="00337661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337661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337661"/>
    <w:rPr>
      <w:szCs w:val="22"/>
    </w:rPr>
  </w:style>
  <w:style w:type="character" w:customStyle="1" w:styleId="CMDOutputChar">
    <w:name w:val="CMD Output Char"/>
    <w:basedOn w:val="BodyTextL25Char"/>
    <w:link w:val="CMDOutput"/>
    <w:rsid w:val="00337661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337661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337661"/>
  </w:style>
  <w:style w:type="paragraph" w:customStyle="1" w:styleId="TableAnswer">
    <w:name w:val="Table Answer"/>
    <w:basedOn w:val="TableText"/>
    <w:qFormat/>
    <w:rsid w:val="00337661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337661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337661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337661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337661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337661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337661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337661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337661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337661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337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1AD7225810E490689285AE17DFC7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88694-F12C-43F8-81FB-D7A4C1076A8B}"/>
      </w:docPartPr>
      <w:docPartBody>
        <w:p w:rsidR="00344C74" w:rsidRDefault="00EF58E7">
          <w:pPr>
            <w:pStyle w:val="E1AD7225810E490689285AE17DFC7D5F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E7"/>
    <w:rsid w:val="000D1707"/>
    <w:rsid w:val="0015031E"/>
    <w:rsid w:val="00344C74"/>
    <w:rsid w:val="004E3373"/>
    <w:rsid w:val="00605A9D"/>
    <w:rsid w:val="007C586A"/>
    <w:rsid w:val="00BA3F0B"/>
    <w:rsid w:val="00D903D6"/>
    <w:rsid w:val="00E15DDC"/>
    <w:rsid w:val="00EF58E7"/>
    <w:rsid w:val="00F36F27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1AD7225810E490689285AE17DFC7D5F">
    <w:name w:val="E1AD7225810E490689285AE17DFC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F9FF1D-B951-4FF2-8548-F22DDB016C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DC5F44-F3CE-45F8-AC46-8EF6E1DE01CE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4.xml><?xml version="1.0" encoding="utf-8"?>
<ds:datastoreItem xmlns:ds="http://schemas.openxmlformats.org/officeDocument/2006/customXml" ds:itemID="{2B9C0043-02C3-4F92-B308-D53C427045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5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Usando serviços FTP</dc:title>
  <dc:description>2020</dc:description>
  <cp:lastModifiedBy>Jason Yip (jasyip)</cp:lastModifiedBy>
  <cp:revision>32</cp:revision>
  <dcterms:created xsi:type="dcterms:W3CDTF">2020-10-05T22:55:00Z</dcterms:created>
  <dcterms:modified xsi:type="dcterms:W3CDTF">2024-08-07T04:44:00Z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2c11f470,2986299a,5a16384e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2024-07-11T01:48:21Z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fce817c7-2c23-4caa-988f-ef3bc0789247</vt:lpwstr>
  </property>
  <property fmtid="{D5CDD505-2E9C-101B-9397-08002B2CF9AE}" pid="12" name="MSIP_Label_c8f49a32-fde3-48a5-9266-b5b0972a22dc_ContentBits">
    <vt:lpwstr>2</vt:lpwstr>
  </property>
</Properties>
</file>