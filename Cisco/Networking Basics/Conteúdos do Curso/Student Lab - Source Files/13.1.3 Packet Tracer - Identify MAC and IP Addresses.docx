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C8D5" w14:textId="54A46EDE" w:rsidR="00313A79" w:rsidRPr="00D618AA" w:rsidRDefault="00000000" w:rsidP="0020757F">
      <w:pPr>
        <w:pStyle w:val="Title"/>
      </w:pPr>
      <w:sdt>
        <w:sdtPr>
          <w:alias w:val="Título"/>
          <w:tag w:val=""/>
          <w:id w:val="-487021785"/>
          <w:placeholder>
            <w:docPart w:val="6670DAFE23DC426AA3002CC7AFFB63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532233" w:rsidRPr="00532233">
            <w:t>Packet</w:t>
          </w:r>
          <w:proofErr w:type="spellEnd"/>
          <w:r w:rsidR="00532233" w:rsidRPr="00532233">
            <w:t xml:space="preserve"> </w:t>
          </w:r>
          <w:proofErr w:type="spellStart"/>
          <w:r w:rsidR="00532233" w:rsidRPr="00532233">
            <w:t>Tracer</w:t>
          </w:r>
          <w:proofErr w:type="spellEnd"/>
          <w:r w:rsidR="00532233" w:rsidRPr="00532233">
            <w:t xml:space="preserve"> – Identificação de Endereços MAC e IP</w:t>
          </w:r>
        </w:sdtContent>
      </w:sdt>
    </w:p>
    <w:p w14:paraId="7A8ABD61" w14:textId="77777777" w:rsidR="00704EC5" w:rsidRDefault="00704EC5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3790257B" w14:textId="77777777" w:rsidR="00704EC5" w:rsidRDefault="00704EC5" w:rsidP="00A917E6">
      <w:pPr>
        <w:pStyle w:val="BodyTextL25Bold"/>
        <w:rPr>
          <w:rFonts w:eastAsiaTheme="minorEastAsia"/>
        </w:rPr>
      </w:pPr>
      <w:r>
        <w:t>Parte 1: Reunir informações de PDU para comunicação em uma Rede Local</w:t>
      </w:r>
    </w:p>
    <w:p w14:paraId="2FFAA13F" w14:textId="77777777" w:rsidR="00704EC5" w:rsidRDefault="00704EC5" w:rsidP="00A917E6">
      <w:pPr>
        <w:pStyle w:val="BodyTextL25Bold"/>
      </w:pPr>
      <w:r>
        <w:t>Parte 2: Reunir informações de PDU para comunicação com uma Rede Remota</w:t>
      </w:r>
    </w:p>
    <w:p w14:paraId="3D08C541" w14:textId="77777777" w:rsidR="00704EC5" w:rsidRDefault="00704EC5" w:rsidP="00A917E6">
      <w:pPr>
        <w:pStyle w:val="Heading1"/>
        <w:ind w:left="0" w:firstLine="0"/>
        <w:rPr>
          <w:rFonts w:eastAsia="Times New Roman"/>
        </w:rPr>
      </w:pPr>
      <w:r>
        <w:rPr>
          <w:rFonts w:eastAsia="Times New Roman"/>
        </w:rPr>
        <w:t>Background</w:t>
      </w:r>
    </w:p>
    <w:p w14:paraId="14842083" w14:textId="77777777" w:rsidR="00704EC5" w:rsidRDefault="00704EC5" w:rsidP="00A917E6">
      <w:pPr>
        <w:pStyle w:val="BodyTextL25"/>
        <w:rPr>
          <w:rFonts w:eastAsiaTheme="minorEastAsia"/>
        </w:rPr>
      </w:pPr>
      <w:r>
        <w:t xml:space="preserve">Se você estiver interessado em uma carreira em administração de redes ou segurança de redes, é importante entender os processos normais de comunicação de rede. Nesta atividade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você inspecionará quadros Ethernet e pacotes IP em diferentes pontos da rede à medida que viajam da origem ao destino. Você se concentrará na maneira como os endereços MAC e IP mudam dependendo do destino (local ou remoto) e do local onde as </w:t>
      </w:r>
      <w:proofErr w:type="spellStart"/>
      <w:r>
        <w:t>PDUs</w:t>
      </w:r>
      <w:proofErr w:type="spellEnd"/>
      <w:r>
        <w:t xml:space="preserve"> são capturadas.</w:t>
      </w:r>
    </w:p>
    <w:p w14:paraId="2BE00986" w14:textId="77777777" w:rsidR="00704EC5" w:rsidRDefault="00704EC5" w:rsidP="00A917E6">
      <w:pPr>
        <w:pStyle w:val="BodyTextL25"/>
      </w:pPr>
      <w:r>
        <w:t xml:space="preserve">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possui um modo de simulação que permite investigar detalhes sobre como as </w:t>
      </w:r>
      <w:proofErr w:type="spellStart"/>
      <w:r>
        <w:t>PDUs</w:t>
      </w:r>
      <w:proofErr w:type="spellEnd"/>
      <w:r>
        <w:t xml:space="preserve"> trafegam nas redes. Ele permite que você verifique o endereçamento MAC da camada 2 e o endereçamento IPv4 da camada 3 das </w:t>
      </w:r>
      <w:proofErr w:type="spellStart"/>
      <w:r>
        <w:t>PDUs</w:t>
      </w:r>
      <w:proofErr w:type="spellEnd"/>
      <w:r>
        <w:t xml:space="preserve"> em diferentes locais da rede à medida que as </w:t>
      </w:r>
      <w:proofErr w:type="spellStart"/>
      <w:r>
        <w:t>PDUs</w:t>
      </w:r>
      <w:proofErr w:type="spellEnd"/>
      <w:r>
        <w:t xml:space="preserve"> fluem da origem para o destino.</w:t>
      </w:r>
    </w:p>
    <w:p w14:paraId="4CDA1B8B" w14:textId="77777777" w:rsidR="00704EC5" w:rsidRDefault="00704EC5" w:rsidP="00A917E6">
      <w:pPr>
        <w:pStyle w:val="BodyTextL25"/>
      </w:pPr>
      <w:r>
        <w:t xml:space="preserve">Essa atividade é otimizada para a visualização de </w:t>
      </w:r>
      <w:proofErr w:type="spellStart"/>
      <w:r>
        <w:t>PDUs</w:t>
      </w:r>
      <w:proofErr w:type="spellEnd"/>
      <w:r>
        <w:t xml:space="preserve"> enquanto viajam em redes locais e remotas. Você reunirá informações de PDU no modo de simulação PT e responderá uma série de perguntas sobre os dados coletados. Não será necessário configurar os dispositivos.</w:t>
      </w:r>
    </w:p>
    <w:p w14:paraId="665F705F" w14:textId="77777777" w:rsidR="00704EC5" w:rsidRDefault="00704EC5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7666D449" w14:textId="2B566010" w:rsidR="00704EC5" w:rsidRDefault="00704EC5" w:rsidP="00A917E6">
      <w:pPr>
        <w:pStyle w:val="Heading2"/>
      </w:pPr>
      <w:r>
        <w:t>Reunir informações de PDU para uma comunicação em Rede Local</w:t>
      </w:r>
    </w:p>
    <w:p w14:paraId="61EAE450" w14:textId="77777777" w:rsidR="00704EC5" w:rsidRDefault="00704EC5" w:rsidP="00A917E6">
      <w:pPr>
        <w:pStyle w:val="BodyTextL25"/>
        <w:rPr>
          <w:rFonts w:eastAsiaTheme="minorEastAsia"/>
        </w:rPr>
      </w:pPr>
      <w:r>
        <w:t xml:space="preserve">Nesta parte, você estudará como um dispositivo em uma rede local não precisa de um gateway padrão para se comunicar com outro dispositivo na mesma rede local. </w:t>
      </w:r>
    </w:p>
    <w:p w14:paraId="0B45AB34" w14:textId="77777777" w:rsidR="00704EC5" w:rsidRDefault="00704EC5" w:rsidP="00A917E6">
      <w:pPr>
        <w:pStyle w:val="BodyTextL25"/>
      </w:pPr>
      <w:r>
        <w:rPr>
          <w:b/>
          <w:bCs/>
        </w:rPr>
        <w:t>Observação</w:t>
      </w:r>
      <w:r>
        <w:t xml:space="preserve">: revise as Perguntas para Reflexão na Parte 3 antes de prosseguir nesta parte. Ele lhe dará uma </w:t>
      </w:r>
      <w:proofErr w:type="spellStart"/>
      <w:r>
        <w:t>idéia</w:t>
      </w:r>
      <w:proofErr w:type="spellEnd"/>
      <w:r>
        <w:t xml:space="preserve"> do tipo de informação que você precisará coletar.</w:t>
      </w:r>
    </w:p>
    <w:p w14:paraId="0AC5B113" w14:textId="2BB0080D" w:rsidR="00704EC5" w:rsidRDefault="00704EC5" w:rsidP="00A917E6">
      <w:pPr>
        <w:pStyle w:val="SubStepAlpha"/>
      </w:pPr>
      <w:r>
        <w:t xml:space="preserve">Clique no host </w:t>
      </w:r>
      <w:r>
        <w:rPr>
          <w:b/>
          <w:bCs/>
        </w:rPr>
        <w:t>172.16.31.3</w:t>
      </w:r>
      <w:r>
        <w:t xml:space="preserve"> e abra o </w:t>
      </w:r>
      <w:r>
        <w:rPr>
          <w:b/>
          <w:bCs/>
        </w:rPr>
        <w:t>Command Prompt</w:t>
      </w:r>
      <w:r>
        <w:t>.</w:t>
      </w:r>
    </w:p>
    <w:p w14:paraId="5D26EECE" w14:textId="1B31A414" w:rsidR="00704EC5" w:rsidRDefault="00704EC5" w:rsidP="00A917E6">
      <w:pPr>
        <w:pStyle w:val="SubStepAlpha"/>
      </w:pPr>
      <w:r>
        <w:t xml:space="preserve">Digite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172.16.31.2</w:t>
      </w:r>
      <w:r>
        <w:t xml:space="preserve">. Este comando emitirá uma série de pacotes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o destino. Se os pacotes chegarem ao destino, ele enviará pacotes </w:t>
      </w:r>
      <w:proofErr w:type="spellStart"/>
      <w:r>
        <w:t>echo-reply</w:t>
      </w:r>
      <w:proofErr w:type="spellEnd"/>
      <w:r>
        <w:t xml:space="preserve"> para a origem dos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39A44AEC" w14:textId="5A70666F" w:rsidR="00704EC5" w:rsidRDefault="00704EC5" w:rsidP="00A917E6">
      <w:pPr>
        <w:pStyle w:val="SubStepAlpha"/>
      </w:pPr>
      <w:r>
        <w:t>Clique no botão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Simulation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para alternar para o modo de simulação. Repita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172.16.31.2</w:t>
      </w:r>
      <w:r>
        <w:t xml:space="preserve"> Um ícone de envelope, que representa uma PDU, aparece próximo a </w:t>
      </w:r>
      <w:r>
        <w:rPr>
          <w:b/>
          <w:bCs/>
        </w:rPr>
        <w:t>172.16.31.3</w:t>
      </w:r>
      <w:r>
        <w:t>.</w:t>
      </w:r>
    </w:p>
    <w:p w14:paraId="6EDB23C3" w14:textId="2516A1FE" w:rsidR="00704EC5" w:rsidRDefault="00704EC5" w:rsidP="00A917E6">
      <w:pPr>
        <w:pStyle w:val="SubStepAlpha"/>
      </w:pPr>
      <w:r>
        <w:t xml:space="preserve">Clique na PDU e localize as seguintes informações nas guias </w:t>
      </w:r>
      <w:r>
        <w:rPr>
          <w:b/>
          <w:bCs/>
        </w:rPr>
        <w:t>OSI</w:t>
      </w:r>
      <w:r>
        <w:t xml:space="preserve"> </w:t>
      </w:r>
      <w:r>
        <w:rPr>
          <w:b/>
          <w:bCs/>
        </w:rPr>
        <w:t>Model</w:t>
      </w:r>
      <w:r>
        <w:t xml:space="preserve"> e </w:t>
      </w:r>
      <w:r>
        <w:rPr>
          <w:b/>
          <w:bCs/>
        </w:rPr>
        <w:t xml:space="preserve">Outbound PDU </w:t>
      </w:r>
      <w:proofErr w:type="spellStart"/>
      <w:r>
        <w:rPr>
          <w:b/>
          <w:bCs/>
        </w:rPr>
        <w:t>Details</w:t>
      </w:r>
      <w:proofErr w:type="spellEnd"/>
      <w:r>
        <w:t xml:space="preserve">. A guia </w:t>
      </w:r>
      <w:r>
        <w:rPr>
          <w:b/>
          <w:bCs/>
        </w:rPr>
        <w:t xml:space="preserve">Outbound PDU </w:t>
      </w:r>
      <w:proofErr w:type="spellStart"/>
      <w:r>
        <w:rPr>
          <w:b/>
          <w:bCs/>
        </w:rPr>
        <w:t>Details</w:t>
      </w:r>
      <w:proofErr w:type="spellEnd"/>
      <w:r>
        <w:t xml:space="preserve"> mostra cabeçalhos simplificados de pacotes e quadros para a PDU. Você deve observar os seguintes detalhes sobre o endereçamento da PDU.</w:t>
      </w:r>
    </w:p>
    <w:p w14:paraId="67F7DC7C" w14:textId="705155CD" w:rsidR="00704EC5" w:rsidRDefault="00704EC5" w:rsidP="00A917E6">
      <w:pPr>
        <w:pStyle w:val="Bulletlevel2"/>
        <w:ind w:left="1440"/>
      </w:pPr>
      <w:r>
        <w:t xml:space="preserve">No dispositivo: </w:t>
      </w:r>
      <w:r>
        <w:rPr>
          <w:b/>
          <w:bCs/>
        </w:rPr>
        <w:t xml:space="preserve">172.16.31.3 </w:t>
      </w:r>
    </w:p>
    <w:p w14:paraId="2AD26993" w14:textId="7B559314" w:rsidR="00704EC5" w:rsidRDefault="00704EC5" w:rsidP="00A917E6">
      <w:pPr>
        <w:pStyle w:val="Bulletlevel2"/>
        <w:ind w:left="1440"/>
      </w:pPr>
      <w:r>
        <w:t xml:space="preserve">Endereço MAC de origem: </w:t>
      </w:r>
      <w:r>
        <w:rPr>
          <w:b/>
          <w:bCs/>
        </w:rPr>
        <w:t xml:space="preserve">0060.7036.2849 </w:t>
      </w:r>
    </w:p>
    <w:p w14:paraId="6528EEC9" w14:textId="1CF85EFA" w:rsidR="00704EC5" w:rsidRDefault="00704EC5" w:rsidP="00A917E6">
      <w:pPr>
        <w:pStyle w:val="Bulletlevel2"/>
        <w:ind w:left="1440"/>
      </w:pPr>
      <w:r>
        <w:t xml:space="preserve">Endereço MAC de destino: </w:t>
      </w:r>
      <w:r>
        <w:rPr>
          <w:b/>
          <w:bCs/>
        </w:rPr>
        <w:t>000C:85CC:1DA7</w:t>
      </w:r>
    </w:p>
    <w:p w14:paraId="6E5D92AC" w14:textId="7F606845" w:rsidR="00704EC5" w:rsidRDefault="00704EC5" w:rsidP="00A917E6">
      <w:pPr>
        <w:pStyle w:val="Bulletlevel2"/>
        <w:ind w:left="1440"/>
      </w:pPr>
      <w:r>
        <w:t xml:space="preserve">Endereço IP Origem: </w:t>
      </w:r>
      <w:r>
        <w:rPr>
          <w:b/>
          <w:bCs/>
        </w:rPr>
        <w:t>172.16.31.3</w:t>
      </w:r>
    </w:p>
    <w:p w14:paraId="16D0C1C7" w14:textId="308D1BE6" w:rsidR="00704EC5" w:rsidRDefault="00704EC5" w:rsidP="00A917E6">
      <w:pPr>
        <w:pStyle w:val="Bulletlevel2"/>
        <w:ind w:left="1440"/>
      </w:pPr>
      <w:r>
        <w:t xml:space="preserve">Endereço IP Destino: </w:t>
      </w:r>
      <w:r>
        <w:rPr>
          <w:b/>
          <w:bCs/>
        </w:rPr>
        <w:t>172.16.31.2</w:t>
      </w:r>
    </w:p>
    <w:p w14:paraId="61A6BB58" w14:textId="76053B74" w:rsidR="00704EC5" w:rsidRDefault="00704EC5" w:rsidP="00A917E6">
      <w:pPr>
        <w:pStyle w:val="SubStepAlpha"/>
      </w:pPr>
      <w:r>
        <w:t>Clique em</w:t>
      </w:r>
      <w:r>
        <w:rPr>
          <w:b/>
          <w:bCs/>
        </w:rPr>
        <w:t xml:space="preserve"> Capture / </w:t>
      </w:r>
      <w:proofErr w:type="spellStart"/>
      <w:r>
        <w:rPr>
          <w:b/>
          <w:bCs/>
        </w:rPr>
        <w:t>Forward</w:t>
      </w:r>
      <w:proofErr w:type="spellEnd"/>
      <w:r>
        <w:rPr>
          <w:b/>
          <w:bCs/>
        </w:rPr>
        <w:t xml:space="preserve"> (a seta para a direita seguida por uma barra vertical)</w:t>
      </w:r>
      <w:r>
        <w:t xml:space="preserve"> e a PDU passa para a próxima etapa em sua jornada. Use a guia do modelo OSI para coletar as mesmas informações </w:t>
      </w:r>
      <w:r>
        <w:lastRenderedPageBreak/>
        <w:t>da Etapa 1d. Repita esse processo até que a PDU chegue ao seu destino. Para cada etapa no caminho até a entrega, registre as informações de cada PDU em uma planilha que usa um formato como mostrado na tabela abaixo. As informações da primeira etapa são mostradas na tabela.</w:t>
      </w:r>
    </w:p>
    <w:p w14:paraId="546E06D2" w14:textId="77777777" w:rsidR="00704EC5" w:rsidRDefault="00704EC5" w:rsidP="00704EC5">
      <w:pPr>
        <w:pStyle w:val="BodyTextL25Bold"/>
        <w:ind w:left="0"/>
      </w:pPr>
      <w:r>
        <w:t>Exemplo em Formato de Planilha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Esta tabela mostra um exemplo para gravação do endereçamento MAC e IP dos dispositivos."/>
      </w:tblPr>
      <w:tblGrid>
        <w:gridCol w:w="1885"/>
        <w:gridCol w:w="2457"/>
        <w:gridCol w:w="1913"/>
        <w:gridCol w:w="1890"/>
        <w:gridCol w:w="1935"/>
      </w:tblGrid>
      <w:tr w:rsidR="00692676" w14:paraId="17CA9217" w14:textId="77777777" w:rsidTr="007A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5" w:type="dxa"/>
          </w:tcPr>
          <w:p w14:paraId="3D66BED5" w14:textId="77777777" w:rsidR="00692676" w:rsidRDefault="00692676" w:rsidP="00692676">
            <w:pPr>
              <w:pStyle w:val="TableHeading"/>
            </w:pPr>
            <w:r>
              <w:t>No Dispositivo</w:t>
            </w:r>
          </w:p>
        </w:tc>
        <w:tc>
          <w:tcPr>
            <w:tcW w:w="2457" w:type="dxa"/>
          </w:tcPr>
          <w:p w14:paraId="6EA25661" w14:textId="77777777" w:rsidR="00692676" w:rsidRDefault="00692676" w:rsidP="00692676">
            <w:pPr>
              <w:pStyle w:val="TableHeading"/>
            </w:pPr>
            <w:r>
              <w:t>MAC de origem</w:t>
            </w:r>
          </w:p>
        </w:tc>
        <w:tc>
          <w:tcPr>
            <w:tcW w:w="1913" w:type="dxa"/>
          </w:tcPr>
          <w:p w14:paraId="23AEC2E1" w14:textId="1286B8CA" w:rsidR="00692676" w:rsidRDefault="00692676" w:rsidP="00692676">
            <w:pPr>
              <w:pStyle w:val="TableHeading"/>
            </w:pPr>
            <w:r>
              <w:t>Destino MAC</w:t>
            </w:r>
          </w:p>
        </w:tc>
        <w:tc>
          <w:tcPr>
            <w:tcW w:w="1890" w:type="dxa"/>
          </w:tcPr>
          <w:p w14:paraId="64D8BC0D" w14:textId="5438D777" w:rsidR="00692676" w:rsidRDefault="00692676" w:rsidP="00692676">
            <w:pPr>
              <w:pStyle w:val="TableHeading"/>
            </w:pPr>
            <w:r>
              <w:t>IPv4 de Origem</w:t>
            </w:r>
          </w:p>
        </w:tc>
        <w:tc>
          <w:tcPr>
            <w:tcW w:w="1935" w:type="dxa"/>
          </w:tcPr>
          <w:p w14:paraId="69B31F74" w14:textId="77777777" w:rsidR="00692676" w:rsidRDefault="00692676" w:rsidP="00692676">
            <w:pPr>
              <w:pStyle w:val="TableHeading"/>
            </w:pPr>
            <w:r>
              <w:t>IPv4 de Destino</w:t>
            </w:r>
          </w:p>
        </w:tc>
      </w:tr>
      <w:tr w:rsidR="007A5C9A" w:rsidRPr="00793556" w14:paraId="0A1E300A" w14:textId="77777777" w:rsidTr="007A5C9A">
        <w:tc>
          <w:tcPr>
            <w:tcW w:w="1885" w:type="dxa"/>
          </w:tcPr>
          <w:p w14:paraId="515333E0" w14:textId="2434FE4B" w:rsidR="007A5C9A" w:rsidRPr="007A5C9A" w:rsidRDefault="007A5C9A" w:rsidP="007A5C9A">
            <w:pPr>
              <w:pStyle w:val="TableText"/>
            </w:pPr>
            <w:r w:rsidRPr="007A5C9A">
              <w:t>172.16.31.3</w:t>
            </w:r>
          </w:p>
        </w:tc>
        <w:tc>
          <w:tcPr>
            <w:tcW w:w="2457" w:type="dxa"/>
          </w:tcPr>
          <w:p w14:paraId="363AB235" w14:textId="0BF29741" w:rsidR="007A5C9A" w:rsidRPr="00180A5B" w:rsidRDefault="007A5C9A" w:rsidP="00180A5B">
            <w:pPr>
              <w:pStyle w:val="TableText"/>
            </w:pPr>
          </w:p>
        </w:tc>
        <w:tc>
          <w:tcPr>
            <w:tcW w:w="1913" w:type="dxa"/>
          </w:tcPr>
          <w:p w14:paraId="2846C981" w14:textId="1C623D8A" w:rsidR="007A5C9A" w:rsidRPr="007A5C9A" w:rsidRDefault="007A5C9A" w:rsidP="007A5C9A">
            <w:pPr>
              <w:pStyle w:val="TableText"/>
            </w:pPr>
            <w:r w:rsidRPr="007A5C9A">
              <w:t>000C:85CC:1DA7</w:t>
            </w:r>
          </w:p>
        </w:tc>
        <w:tc>
          <w:tcPr>
            <w:tcW w:w="1890" w:type="dxa"/>
          </w:tcPr>
          <w:p w14:paraId="04D37DCA" w14:textId="3E3FAF8F" w:rsidR="007A5C9A" w:rsidRPr="007A5C9A" w:rsidRDefault="007A5C9A" w:rsidP="007A5C9A">
            <w:pPr>
              <w:pStyle w:val="TableText"/>
            </w:pPr>
            <w:r w:rsidRPr="007A5C9A">
              <w:t>172.16.31.3</w:t>
            </w:r>
          </w:p>
        </w:tc>
        <w:tc>
          <w:tcPr>
            <w:tcW w:w="1935" w:type="dxa"/>
          </w:tcPr>
          <w:p w14:paraId="408D5C64" w14:textId="02734806" w:rsidR="007A5C9A" w:rsidRPr="007A5C9A" w:rsidRDefault="007A5C9A" w:rsidP="007A5C9A">
            <w:pPr>
              <w:pStyle w:val="TableText"/>
            </w:pPr>
            <w:r w:rsidRPr="007A5C9A">
              <w:t>172.16.31.2</w:t>
            </w:r>
          </w:p>
        </w:tc>
      </w:tr>
      <w:tr w:rsidR="007A5C9A" w:rsidRPr="00EF53A0" w14:paraId="0943C912" w14:textId="77777777" w:rsidTr="007A5C9A">
        <w:tc>
          <w:tcPr>
            <w:tcW w:w="1885" w:type="dxa"/>
          </w:tcPr>
          <w:p w14:paraId="43259C97" w14:textId="74A15048" w:rsidR="007A5C9A" w:rsidRPr="00180A5B" w:rsidRDefault="007A5C9A" w:rsidP="00180A5B">
            <w:pPr>
              <w:pStyle w:val="TableText"/>
            </w:pPr>
          </w:p>
        </w:tc>
        <w:tc>
          <w:tcPr>
            <w:tcW w:w="2457" w:type="dxa"/>
          </w:tcPr>
          <w:p w14:paraId="1BC34D5F" w14:textId="6B91D8C8" w:rsidR="007A5C9A" w:rsidRPr="00180A5B" w:rsidRDefault="007A5C9A" w:rsidP="00180A5B">
            <w:pPr>
              <w:pStyle w:val="TableText"/>
            </w:pPr>
          </w:p>
        </w:tc>
        <w:tc>
          <w:tcPr>
            <w:tcW w:w="1913" w:type="dxa"/>
          </w:tcPr>
          <w:p w14:paraId="1443D8FA" w14:textId="55366FF5" w:rsidR="007A5C9A" w:rsidRPr="00180A5B" w:rsidRDefault="007A5C9A" w:rsidP="00180A5B">
            <w:pPr>
              <w:pStyle w:val="TableText"/>
            </w:pPr>
          </w:p>
        </w:tc>
        <w:tc>
          <w:tcPr>
            <w:tcW w:w="1890" w:type="dxa"/>
          </w:tcPr>
          <w:p w14:paraId="2E7C0982" w14:textId="2471FB39" w:rsidR="007A5C9A" w:rsidRPr="00180A5B" w:rsidRDefault="007A5C9A" w:rsidP="00180A5B">
            <w:pPr>
              <w:pStyle w:val="TableText"/>
            </w:pPr>
          </w:p>
        </w:tc>
        <w:tc>
          <w:tcPr>
            <w:tcW w:w="1935" w:type="dxa"/>
          </w:tcPr>
          <w:p w14:paraId="67858B74" w14:textId="43BF7ECB" w:rsidR="007A5C9A" w:rsidRPr="00180A5B" w:rsidRDefault="007A5C9A" w:rsidP="00180A5B">
            <w:pPr>
              <w:pStyle w:val="TableText"/>
            </w:pPr>
          </w:p>
        </w:tc>
      </w:tr>
      <w:tr w:rsidR="007A5C9A" w:rsidRPr="00EF53A0" w14:paraId="2F9AF4C5" w14:textId="77777777" w:rsidTr="007A5C9A">
        <w:tc>
          <w:tcPr>
            <w:tcW w:w="1885" w:type="dxa"/>
          </w:tcPr>
          <w:p w14:paraId="3B4A3FD0" w14:textId="246FF75B" w:rsidR="007A5C9A" w:rsidRPr="00180A5B" w:rsidRDefault="007A5C9A" w:rsidP="00180A5B">
            <w:pPr>
              <w:pStyle w:val="TableText"/>
            </w:pPr>
          </w:p>
        </w:tc>
        <w:tc>
          <w:tcPr>
            <w:tcW w:w="2457" w:type="dxa"/>
          </w:tcPr>
          <w:p w14:paraId="5EC98A11" w14:textId="76712E14" w:rsidR="007A5C9A" w:rsidRPr="00180A5B" w:rsidRDefault="007A5C9A" w:rsidP="00180A5B">
            <w:pPr>
              <w:pStyle w:val="TableText"/>
            </w:pPr>
          </w:p>
        </w:tc>
        <w:tc>
          <w:tcPr>
            <w:tcW w:w="1913" w:type="dxa"/>
          </w:tcPr>
          <w:p w14:paraId="1616519D" w14:textId="6F01B52A" w:rsidR="007A5C9A" w:rsidRPr="00180A5B" w:rsidRDefault="007A5C9A" w:rsidP="00180A5B">
            <w:pPr>
              <w:pStyle w:val="TableText"/>
            </w:pPr>
          </w:p>
        </w:tc>
        <w:tc>
          <w:tcPr>
            <w:tcW w:w="1890" w:type="dxa"/>
          </w:tcPr>
          <w:p w14:paraId="74C2969F" w14:textId="2F900EDC" w:rsidR="007A5C9A" w:rsidRPr="00180A5B" w:rsidRDefault="007A5C9A" w:rsidP="00180A5B">
            <w:pPr>
              <w:pStyle w:val="TableText"/>
            </w:pPr>
          </w:p>
        </w:tc>
        <w:tc>
          <w:tcPr>
            <w:tcW w:w="1935" w:type="dxa"/>
          </w:tcPr>
          <w:p w14:paraId="681959E8" w14:textId="4496D87A" w:rsidR="007A5C9A" w:rsidRPr="00180A5B" w:rsidRDefault="007A5C9A" w:rsidP="00180A5B">
            <w:pPr>
              <w:pStyle w:val="TableText"/>
            </w:pPr>
          </w:p>
        </w:tc>
      </w:tr>
      <w:tr w:rsidR="007A5C9A" w:rsidRPr="00EF53A0" w14:paraId="3183764A" w14:textId="77777777" w:rsidTr="007A5C9A">
        <w:tc>
          <w:tcPr>
            <w:tcW w:w="1885" w:type="dxa"/>
          </w:tcPr>
          <w:p w14:paraId="5E9330B0" w14:textId="69FB8FE4" w:rsidR="007A5C9A" w:rsidRPr="00180A5B" w:rsidRDefault="007A5C9A" w:rsidP="00180A5B">
            <w:pPr>
              <w:pStyle w:val="TableText"/>
            </w:pPr>
          </w:p>
        </w:tc>
        <w:tc>
          <w:tcPr>
            <w:tcW w:w="2457" w:type="dxa"/>
          </w:tcPr>
          <w:p w14:paraId="0A61E09E" w14:textId="72CC1A48" w:rsidR="007A5C9A" w:rsidRPr="00180A5B" w:rsidRDefault="007A5C9A" w:rsidP="00180A5B">
            <w:pPr>
              <w:pStyle w:val="TableText"/>
            </w:pPr>
          </w:p>
        </w:tc>
        <w:tc>
          <w:tcPr>
            <w:tcW w:w="1913" w:type="dxa"/>
          </w:tcPr>
          <w:p w14:paraId="17C52370" w14:textId="1B19310C" w:rsidR="007A5C9A" w:rsidRPr="00180A5B" w:rsidRDefault="007A5C9A" w:rsidP="00180A5B">
            <w:pPr>
              <w:pStyle w:val="TableText"/>
            </w:pPr>
          </w:p>
        </w:tc>
        <w:tc>
          <w:tcPr>
            <w:tcW w:w="1890" w:type="dxa"/>
          </w:tcPr>
          <w:p w14:paraId="67F2D301" w14:textId="307B5AA0" w:rsidR="007A5C9A" w:rsidRPr="00180A5B" w:rsidRDefault="007A5C9A" w:rsidP="00180A5B">
            <w:pPr>
              <w:pStyle w:val="TableText"/>
            </w:pPr>
          </w:p>
        </w:tc>
        <w:tc>
          <w:tcPr>
            <w:tcW w:w="1935" w:type="dxa"/>
          </w:tcPr>
          <w:p w14:paraId="6995C3BF" w14:textId="0750679F" w:rsidR="007A5C9A" w:rsidRPr="00180A5B" w:rsidRDefault="007A5C9A" w:rsidP="00180A5B">
            <w:pPr>
              <w:pStyle w:val="TableText"/>
            </w:pPr>
          </w:p>
        </w:tc>
      </w:tr>
    </w:tbl>
    <w:p w14:paraId="46AEAB20" w14:textId="77777777" w:rsidR="008162DE" w:rsidRDefault="008162DE" w:rsidP="008162DE">
      <w:pPr>
        <w:pStyle w:val="ConfigWindow"/>
      </w:pPr>
      <w:r>
        <w:t>Linha em branco, sem informações adicionais</w:t>
      </w:r>
    </w:p>
    <w:p w14:paraId="6FCEC8C4" w14:textId="29F89A5B" w:rsidR="003751F7" w:rsidRDefault="00020C9C" w:rsidP="001E2DB2">
      <w:pPr>
        <w:pStyle w:val="SubStepAlpha"/>
      </w:pPr>
      <w:r>
        <w:t>Você vai notar que as informações da PDU de entrada não mudam.</w:t>
      </w:r>
    </w:p>
    <w:p w14:paraId="16CD4723" w14:textId="77777777" w:rsidR="003751F7" w:rsidRDefault="003751F7" w:rsidP="00E9738A">
      <w:pPr>
        <w:pStyle w:val="Heading4"/>
      </w:pPr>
      <w:r>
        <w:t>Pergunta:</w:t>
      </w:r>
    </w:p>
    <w:p w14:paraId="43FEE1D0" w14:textId="24CDAB4A" w:rsidR="001E2DB2" w:rsidRDefault="00020C9C" w:rsidP="00E9738A">
      <w:pPr>
        <w:pStyle w:val="BodyTextL50"/>
        <w:spacing w:before="0"/>
      </w:pPr>
      <w:r>
        <w:t xml:space="preserve">Na janela PDU </w:t>
      </w:r>
      <w:proofErr w:type="spellStart"/>
      <w:proofErr w:type="gramStart"/>
      <w:r>
        <w:t>information</w:t>
      </w:r>
      <w:proofErr w:type="spellEnd"/>
      <w:r>
        <w:t xml:space="preserve"> ,</w:t>
      </w:r>
      <w:proofErr w:type="gramEnd"/>
      <w:r>
        <w:t xml:space="preserve"> clique na guia Outbound PDU </w:t>
      </w:r>
      <w:proofErr w:type="spellStart"/>
      <w:r>
        <w:t>Details</w:t>
      </w:r>
      <w:proofErr w:type="spellEnd"/>
      <w:r>
        <w:t xml:space="preserve"> (PDU de saída). Como o endereçamento difere, e por quê? Registre o endereçamento em sua tabela.</w:t>
      </w:r>
    </w:p>
    <w:p w14:paraId="7E3AB278" w14:textId="2CDD9204" w:rsidR="001E2DB2" w:rsidRDefault="001E2DB2" w:rsidP="001E2DB2">
      <w:pPr>
        <w:pStyle w:val="AnswerLineL50"/>
      </w:pPr>
      <w:r>
        <w:t>Digite suas respostas aqui.</w:t>
      </w:r>
    </w:p>
    <w:p w14:paraId="39C2048F" w14:textId="77777777" w:rsidR="00CC631A" w:rsidRDefault="00CC631A" w:rsidP="00CC631A">
      <w:pPr>
        <w:pStyle w:val="SubStepAlpha"/>
        <w:rPr>
          <w:rFonts w:eastAsiaTheme="minorEastAsia" w:cs="Arial"/>
          <w:szCs w:val="20"/>
        </w:rPr>
      </w:pPr>
      <w:r>
        <w:t xml:space="preserve">Volte ao modo de </w:t>
      </w:r>
      <w:proofErr w:type="spellStart"/>
      <w:r>
        <w:rPr>
          <w:b/>
          <w:bCs/>
        </w:rPr>
        <w:t>Realtime</w:t>
      </w:r>
      <w:proofErr w:type="spellEnd"/>
      <w:r>
        <w:t>.</w:t>
      </w:r>
    </w:p>
    <w:p w14:paraId="4C6EDA8D" w14:textId="07E635D3" w:rsidR="00BA4889" w:rsidRDefault="00BA4889" w:rsidP="00BA4889">
      <w:pPr>
        <w:pStyle w:val="Heading2"/>
      </w:pPr>
      <w:r>
        <w:t>Reúna informações de PDU para comunicação com uma Rede Remota</w:t>
      </w:r>
    </w:p>
    <w:p w14:paraId="53C325CB" w14:textId="77777777" w:rsidR="00BA4889" w:rsidRDefault="00BA4889" w:rsidP="00BA4889">
      <w:pPr>
        <w:pStyle w:val="BodyTextL25"/>
        <w:rPr>
          <w:rFonts w:eastAsiaTheme="minorEastAsia"/>
        </w:rPr>
      </w:pPr>
      <w:r>
        <w:t>Para se comunicar com redes remotas, é necessário um dispositivo gateway. O dispositivo gateway conecta duas ou mais redes. Nesta parte, você estudará o processo que ocorre quando um dispositivo se comunica com outro dispositivo que está em uma rede remota. Preste muita atenção aos endereços MAC usados.</w:t>
      </w:r>
    </w:p>
    <w:p w14:paraId="008DBD08" w14:textId="77777777" w:rsidR="00BA4889" w:rsidRDefault="00BA4889" w:rsidP="00BA4889">
      <w:pPr>
        <w:pStyle w:val="BodyTextL25"/>
      </w:pPr>
      <w:r>
        <w:rPr>
          <w:b/>
          <w:bCs/>
        </w:rPr>
        <w:t>Observação</w:t>
      </w:r>
      <w:r>
        <w:t xml:space="preserve">: Coloque o mouse sobre o </w:t>
      </w:r>
      <w:proofErr w:type="spellStart"/>
      <w:r>
        <w:rPr>
          <w:b/>
          <w:bCs/>
        </w:rPr>
        <w:t>Router</w:t>
      </w:r>
      <w:proofErr w:type="spellEnd"/>
      <w:r>
        <w:t xml:space="preserve">. Você verá informações sobre o endereçamento das interfaces do roteador. Consulte esses endereços ao observar o fluxo de </w:t>
      </w:r>
      <w:proofErr w:type="spellStart"/>
      <w:r>
        <w:t>PDUs</w:t>
      </w:r>
      <w:proofErr w:type="spellEnd"/>
      <w:r>
        <w:t xml:space="preserve"> que atravessa o roteador.</w:t>
      </w:r>
    </w:p>
    <w:p w14:paraId="58999F0A" w14:textId="25AB9587" w:rsidR="00BA4889" w:rsidRDefault="00BA4889" w:rsidP="00BA4889">
      <w:pPr>
        <w:pStyle w:val="SubStepAlpha"/>
      </w:pPr>
      <w:r>
        <w:t xml:space="preserve">Retorne ao </w:t>
      </w:r>
      <w:r>
        <w:rPr>
          <w:b/>
          <w:bCs/>
        </w:rPr>
        <w:t>Command Prompt</w:t>
      </w:r>
      <w:r>
        <w:t xml:space="preserve"> de 172.16.31.3.</w:t>
      </w:r>
    </w:p>
    <w:p w14:paraId="18773940" w14:textId="42942686" w:rsidR="00BA4889" w:rsidRDefault="00BA4889" w:rsidP="00BA4889">
      <w:pPr>
        <w:pStyle w:val="SubStepAlpha"/>
      </w:pPr>
      <w:r>
        <w:t xml:space="preserve">Insira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10.10.10.2</w:t>
      </w:r>
      <w:r>
        <w:t xml:space="preserve">. O primeiro par de </w:t>
      </w:r>
      <w:proofErr w:type="spellStart"/>
      <w:r>
        <w:t>pings</w:t>
      </w:r>
      <w:proofErr w:type="spellEnd"/>
      <w:r>
        <w:t xml:space="preserve"> pode expirar.</w:t>
      </w:r>
    </w:p>
    <w:p w14:paraId="30DBF96F" w14:textId="4896AB49" w:rsidR="00BA4889" w:rsidRDefault="00BA4889" w:rsidP="00BA4889">
      <w:pPr>
        <w:pStyle w:val="SubStepAlpha"/>
      </w:pPr>
      <w:r>
        <w:t xml:space="preserve">Alterne para o modo </w:t>
      </w:r>
      <w:proofErr w:type="spellStart"/>
      <w:r>
        <w:rPr>
          <w:b/>
          <w:bCs/>
        </w:rPr>
        <w:t>Simulation</w:t>
      </w:r>
      <w:proofErr w:type="spellEnd"/>
      <w:r>
        <w:t xml:space="preserve"> e repita o comando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10.10.10.2</w:t>
      </w:r>
      <w:r>
        <w:t xml:space="preserve">. Uma PDU aparece ao lado de </w:t>
      </w:r>
      <w:r>
        <w:rPr>
          <w:b/>
          <w:bCs/>
        </w:rPr>
        <w:t>172.16.31.3</w:t>
      </w:r>
      <w:r>
        <w:t>.</w:t>
      </w:r>
    </w:p>
    <w:p w14:paraId="01FCDF1C" w14:textId="5735E9BB" w:rsidR="00BA4889" w:rsidRDefault="00BA4889" w:rsidP="00BA4889">
      <w:pPr>
        <w:pStyle w:val="SubStepAlpha"/>
      </w:pPr>
      <w:r>
        <w:t>Clique na PDU e observe a guia de informações a seguir:</w:t>
      </w:r>
    </w:p>
    <w:p w14:paraId="5D07E919" w14:textId="25262B11" w:rsidR="00BA4889" w:rsidRDefault="00BA4889" w:rsidP="00BA4889">
      <w:pPr>
        <w:pStyle w:val="Bulletlevel1"/>
        <w:spacing w:before="60" w:after="60" w:line="276" w:lineRule="auto"/>
        <w:ind w:left="1440"/>
      </w:pPr>
      <w:r>
        <w:t xml:space="preserve">No dispositivo: 172.16.31.3 </w:t>
      </w:r>
    </w:p>
    <w:p w14:paraId="13863935" w14:textId="444EFBA6" w:rsidR="00BA4889" w:rsidRDefault="00BA4889" w:rsidP="00BA4889">
      <w:pPr>
        <w:pStyle w:val="Bulletlevel1"/>
        <w:spacing w:before="60" w:after="60" w:line="276" w:lineRule="auto"/>
        <w:ind w:left="1440"/>
      </w:pPr>
      <w:r>
        <w:t xml:space="preserve">Endereço MAC de origem: 0060.7036.2849 </w:t>
      </w:r>
    </w:p>
    <w:p w14:paraId="1F4D578F" w14:textId="2518EC4B" w:rsidR="00BA4889" w:rsidRDefault="00BA4889" w:rsidP="00BA4889">
      <w:pPr>
        <w:pStyle w:val="Bulletlevel1"/>
        <w:spacing w:before="60" w:after="60" w:line="276" w:lineRule="auto"/>
        <w:ind w:left="1440"/>
      </w:pPr>
      <w:r>
        <w:t>Endereço MAC de Destino: 00D0:BA8E:741A</w:t>
      </w:r>
    </w:p>
    <w:p w14:paraId="7524D05A" w14:textId="482DBCAE" w:rsidR="00BA4889" w:rsidRDefault="00BA4889" w:rsidP="00BA4889">
      <w:pPr>
        <w:pStyle w:val="Bulletlevel1"/>
        <w:spacing w:before="60" w:after="60" w:line="276" w:lineRule="auto"/>
        <w:ind w:left="1440"/>
      </w:pPr>
      <w:r>
        <w:t>Endereço IP Origem: 172.16.31.3</w:t>
      </w:r>
    </w:p>
    <w:p w14:paraId="205A10DF" w14:textId="1DAC4B56" w:rsidR="00BA4889" w:rsidRDefault="00BA4889" w:rsidP="00BA4889">
      <w:pPr>
        <w:pStyle w:val="Bulletlevel1"/>
        <w:spacing w:before="60" w:after="60" w:line="276" w:lineRule="auto"/>
        <w:ind w:left="1440"/>
      </w:pPr>
      <w:r>
        <w:t>Endereço IP de Destino: 10.10.10.2</w:t>
      </w:r>
    </w:p>
    <w:p w14:paraId="3A45FE5F" w14:textId="77777777" w:rsidR="00BA4889" w:rsidRDefault="00BA4889" w:rsidP="00BA4889">
      <w:pPr>
        <w:pStyle w:val="Heading4"/>
      </w:pPr>
      <w:r>
        <w:t>Pergunta:</w:t>
      </w:r>
    </w:p>
    <w:p w14:paraId="2A3C67AB" w14:textId="77777777" w:rsidR="00BA4889" w:rsidRDefault="00BA4889" w:rsidP="00BA4889">
      <w:pPr>
        <w:pStyle w:val="BodyTextL50"/>
        <w:spacing w:before="0"/>
        <w:rPr>
          <w:rFonts w:eastAsiaTheme="minorEastAsia"/>
        </w:rPr>
      </w:pPr>
      <w:r>
        <w:t>Qual dispositivo e interface tem o endereço MAC de destino mostrado?</w:t>
      </w:r>
    </w:p>
    <w:p w14:paraId="1A31314D" w14:textId="77777777" w:rsidR="009E4E49" w:rsidRDefault="009E4E49" w:rsidP="009E4E49">
      <w:pPr>
        <w:pStyle w:val="AnswerLineL50"/>
      </w:pPr>
      <w:r>
        <w:t>Digite suas respostas aqui.</w:t>
      </w:r>
    </w:p>
    <w:p w14:paraId="7F65C428" w14:textId="3DACCFB9" w:rsidR="001B628B" w:rsidRDefault="001B628B" w:rsidP="001B628B">
      <w:pPr>
        <w:pStyle w:val="SubStepAlpha"/>
        <w:rPr>
          <w:rFonts w:eastAsiaTheme="minorEastAsia" w:cs="Arial"/>
          <w:szCs w:val="20"/>
        </w:rPr>
      </w:pPr>
      <w:r>
        <w:t xml:space="preserve">Clique em </w:t>
      </w:r>
      <w:r>
        <w:rPr>
          <w:b/>
          <w:bCs/>
        </w:rPr>
        <w:t>Capture/</w:t>
      </w:r>
      <w:proofErr w:type="spellStart"/>
      <w:r>
        <w:rPr>
          <w:b/>
          <w:bCs/>
        </w:rPr>
        <w:t>Forward</w:t>
      </w:r>
      <w:proofErr w:type="spellEnd"/>
      <w:r>
        <w:t xml:space="preserve"> (Capturar/Encaminhar) para mover a PDU para o próximo dispositivo. Colete as mesmas informações da Etapa 1d. Repita esse processo até que a PDU chegue ao seu destino. Registre as informações de PDU, que você coletou com o </w:t>
      </w:r>
      <w:proofErr w:type="spellStart"/>
      <w:r>
        <w:t>ping</w:t>
      </w:r>
      <w:proofErr w:type="spellEnd"/>
      <w:r>
        <w:t xml:space="preserve"> desde 172.16.31.5 para 10.10.10.2, em uma planilha usando um formato como o da tabela de amostra mostrada abaixo. Insira detalhes para ambas </w:t>
      </w:r>
      <w:proofErr w:type="spellStart"/>
      <w:r>
        <w:t>PDUs</w:t>
      </w:r>
      <w:proofErr w:type="spellEnd"/>
      <w:r>
        <w:t xml:space="preserve"> de entrada e saída no roteador.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1883"/>
        <w:gridCol w:w="2259"/>
        <w:gridCol w:w="2261"/>
        <w:gridCol w:w="1885"/>
        <w:gridCol w:w="1792"/>
      </w:tblGrid>
      <w:tr w:rsidR="00692676" w14:paraId="5F985E44" w14:textId="77777777" w:rsidTr="00A4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3" w:type="dxa"/>
          </w:tcPr>
          <w:p w14:paraId="10D7F192" w14:textId="77777777" w:rsidR="00692676" w:rsidRDefault="00692676" w:rsidP="00692676">
            <w:pPr>
              <w:pStyle w:val="TableHeading"/>
            </w:pPr>
            <w:r>
              <w:lastRenderedPageBreak/>
              <w:t>No Dispositivo</w:t>
            </w:r>
          </w:p>
        </w:tc>
        <w:tc>
          <w:tcPr>
            <w:tcW w:w="2259" w:type="dxa"/>
          </w:tcPr>
          <w:p w14:paraId="75E3F9F1" w14:textId="6D4877FB" w:rsidR="00692676" w:rsidRDefault="00692676" w:rsidP="00692676">
            <w:pPr>
              <w:pStyle w:val="TableHeading"/>
            </w:pPr>
            <w:r>
              <w:t>MAC de origem</w:t>
            </w:r>
          </w:p>
        </w:tc>
        <w:tc>
          <w:tcPr>
            <w:tcW w:w="2261" w:type="dxa"/>
          </w:tcPr>
          <w:p w14:paraId="475B2A35" w14:textId="48476469" w:rsidR="00692676" w:rsidRDefault="00692676" w:rsidP="00692676">
            <w:pPr>
              <w:pStyle w:val="TableHeading"/>
            </w:pPr>
            <w:r>
              <w:t>Destino MAC</w:t>
            </w:r>
          </w:p>
        </w:tc>
        <w:tc>
          <w:tcPr>
            <w:tcW w:w="1885" w:type="dxa"/>
          </w:tcPr>
          <w:p w14:paraId="31844CD5" w14:textId="77777777" w:rsidR="00692676" w:rsidRDefault="00692676" w:rsidP="00692676">
            <w:pPr>
              <w:pStyle w:val="TableHeading"/>
            </w:pPr>
            <w:r>
              <w:t>IPv4 de Origem</w:t>
            </w:r>
          </w:p>
        </w:tc>
        <w:tc>
          <w:tcPr>
            <w:tcW w:w="1792" w:type="dxa"/>
          </w:tcPr>
          <w:p w14:paraId="3B845AB3" w14:textId="77777777" w:rsidR="00692676" w:rsidRDefault="00692676" w:rsidP="00692676">
            <w:pPr>
              <w:pStyle w:val="TableHeading"/>
            </w:pPr>
            <w:r>
              <w:t>IPv4 de Destino</w:t>
            </w:r>
          </w:p>
        </w:tc>
      </w:tr>
      <w:tr w:rsidR="00692676" w:rsidRPr="003B6766" w14:paraId="2AC4FAE5" w14:textId="77777777" w:rsidTr="00A4224A">
        <w:tc>
          <w:tcPr>
            <w:tcW w:w="1883" w:type="dxa"/>
          </w:tcPr>
          <w:p w14:paraId="73653D5A" w14:textId="6EF87B38" w:rsidR="00692676" w:rsidRPr="00A4224A" w:rsidRDefault="00692676" w:rsidP="00A4224A">
            <w:pPr>
              <w:pStyle w:val="TableText"/>
            </w:pPr>
            <w:r w:rsidRPr="00A4224A">
              <w:t>172.16.31.3</w:t>
            </w:r>
          </w:p>
        </w:tc>
        <w:tc>
          <w:tcPr>
            <w:tcW w:w="2259" w:type="dxa"/>
            <w:vAlign w:val="top"/>
          </w:tcPr>
          <w:p w14:paraId="69206A84" w14:textId="102FD671" w:rsidR="00692676" w:rsidRPr="00A4224A" w:rsidRDefault="00692676" w:rsidP="00A4224A">
            <w:pPr>
              <w:pStyle w:val="TableText"/>
            </w:pPr>
            <w:r w:rsidRPr="00A4224A">
              <w:t>00D0:D311:C788</w:t>
            </w:r>
          </w:p>
        </w:tc>
        <w:tc>
          <w:tcPr>
            <w:tcW w:w="2261" w:type="dxa"/>
            <w:vAlign w:val="top"/>
          </w:tcPr>
          <w:p w14:paraId="0DEFA00E" w14:textId="45F87EAC" w:rsidR="00692676" w:rsidRPr="00A4224A" w:rsidRDefault="00692676" w:rsidP="00A4224A">
            <w:pPr>
              <w:pStyle w:val="TableText"/>
            </w:pPr>
            <w:r w:rsidRPr="00A4224A">
              <w:t>00D0:BA8E:741A</w:t>
            </w:r>
          </w:p>
        </w:tc>
        <w:tc>
          <w:tcPr>
            <w:tcW w:w="1885" w:type="dxa"/>
            <w:vAlign w:val="top"/>
          </w:tcPr>
          <w:p w14:paraId="5FA138DB" w14:textId="73C14068" w:rsidR="00692676" w:rsidRPr="00A4224A" w:rsidRDefault="00692676" w:rsidP="00A4224A">
            <w:pPr>
              <w:pStyle w:val="TableText"/>
            </w:pPr>
            <w:r w:rsidRPr="00A4224A">
              <w:t>172.16.31.3</w:t>
            </w:r>
          </w:p>
        </w:tc>
        <w:tc>
          <w:tcPr>
            <w:tcW w:w="1792" w:type="dxa"/>
            <w:vAlign w:val="top"/>
          </w:tcPr>
          <w:p w14:paraId="470F232B" w14:textId="77777777" w:rsidR="00692676" w:rsidRPr="00A4224A" w:rsidRDefault="00692676" w:rsidP="00A4224A">
            <w:pPr>
              <w:pStyle w:val="TableText"/>
            </w:pPr>
            <w:r w:rsidRPr="00A4224A">
              <w:t>10.10.10.2</w:t>
            </w:r>
          </w:p>
        </w:tc>
      </w:tr>
      <w:tr w:rsidR="00A4224A" w:rsidRPr="00EF53A0" w14:paraId="1974C010" w14:textId="77777777" w:rsidTr="00A4224A">
        <w:tc>
          <w:tcPr>
            <w:tcW w:w="1883" w:type="dxa"/>
          </w:tcPr>
          <w:p w14:paraId="61D9E799" w14:textId="32A3FAC8" w:rsidR="00A4224A" w:rsidRPr="00180A5B" w:rsidRDefault="00A4224A" w:rsidP="00180A5B">
            <w:pPr>
              <w:pStyle w:val="TableText"/>
            </w:pPr>
          </w:p>
        </w:tc>
        <w:tc>
          <w:tcPr>
            <w:tcW w:w="2259" w:type="dxa"/>
          </w:tcPr>
          <w:p w14:paraId="622454EB" w14:textId="57D89116" w:rsidR="00A4224A" w:rsidRPr="00180A5B" w:rsidRDefault="00A4224A" w:rsidP="00180A5B">
            <w:pPr>
              <w:pStyle w:val="TableText"/>
            </w:pPr>
          </w:p>
        </w:tc>
        <w:tc>
          <w:tcPr>
            <w:tcW w:w="2261" w:type="dxa"/>
          </w:tcPr>
          <w:p w14:paraId="7F96D290" w14:textId="2A42EF4E" w:rsidR="00A4224A" w:rsidRPr="00180A5B" w:rsidRDefault="00A4224A" w:rsidP="00180A5B">
            <w:pPr>
              <w:pStyle w:val="TableText"/>
            </w:pPr>
          </w:p>
        </w:tc>
        <w:tc>
          <w:tcPr>
            <w:tcW w:w="1885" w:type="dxa"/>
          </w:tcPr>
          <w:p w14:paraId="4B73D2D7" w14:textId="64E355E8" w:rsidR="00A4224A" w:rsidRPr="00180A5B" w:rsidRDefault="00A4224A" w:rsidP="00180A5B">
            <w:pPr>
              <w:pStyle w:val="TableText"/>
            </w:pPr>
          </w:p>
        </w:tc>
        <w:tc>
          <w:tcPr>
            <w:tcW w:w="1792" w:type="dxa"/>
          </w:tcPr>
          <w:p w14:paraId="356C5E91" w14:textId="00638591" w:rsidR="00A4224A" w:rsidRPr="00180A5B" w:rsidRDefault="00A4224A" w:rsidP="00180A5B">
            <w:pPr>
              <w:pStyle w:val="TableText"/>
            </w:pPr>
          </w:p>
        </w:tc>
      </w:tr>
      <w:tr w:rsidR="00A4224A" w:rsidRPr="00EF53A0" w14:paraId="2A580A91" w14:textId="77777777" w:rsidTr="00A4224A">
        <w:tc>
          <w:tcPr>
            <w:tcW w:w="1883" w:type="dxa"/>
          </w:tcPr>
          <w:p w14:paraId="2EF8E20E" w14:textId="0507CED1" w:rsidR="00A4224A" w:rsidRPr="00180A5B" w:rsidRDefault="00A4224A" w:rsidP="00180A5B">
            <w:pPr>
              <w:pStyle w:val="TableText"/>
            </w:pPr>
          </w:p>
        </w:tc>
        <w:tc>
          <w:tcPr>
            <w:tcW w:w="2259" w:type="dxa"/>
          </w:tcPr>
          <w:p w14:paraId="2C025A20" w14:textId="1795D1D1" w:rsidR="00A4224A" w:rsidRPr="00180A5B" w:rsidRDefault="00A4224A" w:rsidP="00180A5B">
            <w:pPr>
              <w:pStyle w:val="TableText"/>
            </w:pPr>
          </w:p>
        </w:tc>
        <w:tc>
          <w:tcPr>
            <w:tcW w:w="2261" w:type="dxa"/>
          </w:tcPr>
          <w:p w14:paraId="1D050E6D" w14:textId="699EEF03" w:rsidR="00A4224A" w:rsidRPr="00180A5B" w:rsidRDefault="00A4224A" w:rsidP="00180A5B">
            <w:pPr>
              <w:pStyle w:val="TableText"/>
            </w:pPr>
          </w:p>
        </w:tc>
        <w:tc>
          <w:tcPr>
            <w:tcW w:w="1885" w:type="dxa"/>
          </w:tcPr>
          <w:p w14:paraId="3CA9F1C5" w14:textId="114446EF" w:rsidR="00A4224A" w:rsidRPr="00180A5B" w:rsidRDefault="00A4224A" w:rsidP="00180A5B">
            <w:pPr>
              <w:pStyle w:val="TableText"/>
            </w:pPr>
          </w:p>
        </w:tc>
        <w:tc>
          <w:tcPr>
            <w:tcW w:w="1792" w:type="dxa"/>
          </w:tcPr>
          <w:p w14:paraId="5EACE848" w14:textId="0361EBC9" w:rsidR="00A4224A" w:rsidRPr="00180A5B" w:rsidRDefault="00A4224A" w:rsidP="00180A5B">
            <w:pPr>
              <w:pStyle w:val="TableText"/>
            </w:pPr>
          </w:p>
        </w:tc>
      </w:tr>
      <w:tr w:rsidR="00A4224A" w:rsidRPr="00EF53A0" w14:paraId="60483E58" w14:textId="77777777" w:rsidTr="00A4224A">
        <w:tc>
          <w:tcPr>
            <w:tcW w:w="1883" w:type="dxa"/>
          </w:tcPr>
          <w:p w14:paraId="7BE8707F" w14:textId="5E9F30E5" w:rsidR="00A4224A" w:rsidRPr="00180A5B" w:rsidRDefault="00A4224A" w:rsidP="00180A5B">
            <w:pPr>
              <w:pStyle w:val="TableText"/>
            </w:pPr>
          </w:p>
        </w:tc>
        <w:tc>
          <w:tcPr>
            <w:tcW w:w="2259" w:type="dxa"/>
          </w:tcPr>
          <w:p w14:paraId="1F30A383" w14:textId="1C23A7D8" w:rsidR="00A4224A" w:rsidRPr="00180A5B" w:rsidRDefault="00A4224A" w:rsidP="00180A5B">
            <w:pPr>
              <w:pStyle w:val="TableText"/>
            </w:pPr>
          </w:p>
        </w:tc>
        <w:tc>
          <w:tcPr>
            <w:tcW w:w="2261" w:type="dxa"/>
          </w:tcPr>
          <w:p w14:paraId="27FD974E" w14:textId="1EEADD77" w:rsidR="00A4224A" w:rsidRPr="00180A5B" w:rsidRDefault="00A4224A" w:rsidP="00180A5B">
            <w:pPr>
              <w:pStyle w:val="TableText"/>
            </w:pPr>
          </w:p>
        </w:tc>
        <w:tc>
          <w:tcPr>
            <w:tcW w:w="1885" w:type="dxa"/>
          </w:tcPr>
          <w:p w14:paraId="46A26673" w14:textId="333EE976" w:rsidR="00A4224A" w:rsidRPr="00180A5B" w:rsidRDefault="00A4224A" w:rsidP="00180A5B">
            <w:pPr>
              <w:pStyle w:val="TableText"/>
            </w:pPr>
          </w:p>
        </w:tc>
        <w:tc>
          <w:tcPr>
            <w:tcW w:w="1792" w:type="dxa"/>
          </w:tcPr>
          <w:p w14:paraId="5F411ED2" w14:textId="0F8F156F" w:rsidR="00A4224A" w:rsidRPr="00180A5B" w:rsidRDefault="00A4224A" w:rsidP="00180A5B">
            <w:pPr>
              <w:pStyle w:val="TableText"/>
            </w:pPr>
          </w:p>
        </w:tc>
      </w:tr>
      <w:tr w:rsidR="00A4224A" w:rsidRPr="00EF53A0" w14:paraId="36B5832B" w14:textId="77777777" w:rsidTr="00A4224A">
        <w:tc>
          <w:tcPr>
            <w:tcW w:w="1883" w:type="dxa"/>
          </w:tcPr>
          <w:p w14:paraId="0E9A328C" w14:textId="7F35F453" w:rsidR="00A4224A" w:rsidRPr="00180A5B" w:rsidRDefault="00A4224A" w:rsidP="00180A5B">
            <w:pPr>
              <w:pStyle w:val="TableText"/>
            </w:pPr>
          </w:p>
        </w:tc>
        <w:tc>
          <w:tcPr>
            <w:tcW w:w="2259" w:type="dxa"/>
          </w:tcPr>
          <w:p w14:paraId="7CC97EFF" w14:textId="53EB0C69" w:rsidR="00A4224A" w:rsidRPr="00180A5B" w:rsidRDefault="00A4224A" w:rsidP="00180A5B">
            <w:pPr>
              <w:pStyle w:val="TableText"/>
            </w:pPr>
          </w:p>
        </w:tc>
        <w:tc>
          <w:tcPr>
            <w:tcW w:w="2261" w:type="dxa"/>
          </w:tcPr>
          <w:p w14:paraId="4C91DE7B" w14:textId="7B480683" w:rsidR="00A4224A" w:rsidRPr="00180A5B" w:rsidRDefault="00A4224A" w:rsidP="00180A5B">
            <w:pPr>
              <w:pStyle w:val="TableText"/>
            </w:pPr>
          </w:p>
        </w:tc>
        <w:tc>
          <w:tcPr>
            <w:tcW w:w="1885" w:type="dxa"/>
          </w:tcPr>
          <w:p w14:paraId="09C6D16F" w14:textId="152EBEC9" w:rsidR="00A4224A" w:rsidRPr="00180A5B" w:rsidRDefault="00A4224A" w:rsidP="00180A5B">
            <w:pPr>
              <w:pStyle w:val="TableText"/>
            </w:pPr>
          </w:p>
        </w:tc>
        <w:tc>
          <w:tcPr>
            <w:tcW w:w="1792" w:type="dxa"/>
          </w:tcPr>
          <w:p w14:paraId="2B5D55E9" w14:textId="3D59EDC7" w:rsidR="00A4224A" w:rsidRPr="00180A5B" w:rsidRDefault="00A4224A" w:rsidP="00180A5B">
            <w:pPr>
              <w:pStyle w:val="TableText"/>
            </w:pPr>
          </w:p>
        </w:tc>
      </w:tr>
      <w:tr w:rsidR="00A4224A" w:rsidRPr="00EF53A0" w14:paraId="21E3E4B6" w14:textId="77777777" w:rsidTr="00A4224A">
        <w:tc>
          <w:tcPr>
            <w:tcW w:w="1883" w:type="dxa"/>
          </w:tcPr>
          <w:p w14:paraId="6C75D2F3" w14:textId="3E03AD15" w:rsidR="00A4224A" w:rsidRPr="00180A5B" w:rsidRDefault="00A4224A" w:rsidP="00180A5B">
            <w:pPr>
              <w:pStyle w:val="TableText"/>
            </w:pPr>
          </w:p>
        </w:tc>
        <w:tc>
          <w:tcPr>
            <w:tcW w:w="2259" w:type="dxa"/>
          </w:tcPr>
          <w:p w14:paraId="55F14B3F" w14:textId="2E13C48A" w:rsidR="00A4224A" w:rsidRPr="00180A5B" w:rsidRDefault="00A4224A" w:rsidP="00180A5B">
            <w:pPr>
              <w:pStyle w:val="TableText"/>
            </w:pPr>
          </w:p>
        </w:tc>
        <w:tc>
          <w:tcPr>
            <w:tcW w:w="2261" w:type="dxa"/>
          </w:tcPr>
          <w:p w14:paraId="7F2A954E" w14:textId="4767A7AB" w:rsidR="00A4224A" w:rsidRPr="00180A5B" w:rsidRDefault="00A4224A" w:rsidP="00180A5B">
            <w:pPr>
              <w:pStyle w:val="TableText"/>
            </w:pPr>
          </w:p>
        </w:tc>
        <w:tc>
          <w:tcPr>
            <w:tcW w:w="1885" w:type="dxa"/>
          </w:tcPr>
          <w:p w14:paraId="11F6DDE2" w14:textId="6E98142C" w:rsidR="00A4224A" w:rsidRPr="00180A5B" w:rsidRDefault="00A4224A" w:rsidP="00180A5B">
            <w:pPr>
              <w:pStyle w:val="TableText"/>
            </w:pPr>
          </w:p>
        </w:tc>
        <w:tc>
          <w:tcPr>
            <w:tcW w:w="1792" w:type="dxa"/>
          </w:tcPr>
          <w:p w14:paraId="46AACF6A" w14:textId="5B4AE002" w:rsidR="00A4224A" w:rsidRPr="00180A5B" w:rsidRDefault="00A4224A" w:rsidP="00180A5B">
            <w:pPr>
              <w:pStyle w:val="TableText"/>
            </w:pPr>
          </w:p>
        </w:tc>
      </w:tr>
      <w:tr w:rsidR="00A4224A" w:rsidRPr="00EF53A0" w14:paraId="2D482201" w14:textId="77777777" w:rsidTr="00A4224A">
        <w:tc>
          <w:tcPr>
            <w:tcW w:w="1883" w:type="dxa"/>
          </w:tcPr>
          <w:p w14:paraId="3EC9CD5E" w14:textId="628088A9" w:rsidR="00A4224A" w:rsidRPr="00180A5B" w:rsidRDefault="00A4224A" w:rsidP="00180A5B">
            <w:pPr>
              <w:pStyle w:val="TableText"/>
            </w:pPr>
          </w:p>
        </w:tc>
        <w:tc>
          <w:tcPr>
            <w:tcW w:w="2259" w:type="dxa"/>
          </w:tcPr>
          <w:p w14:paraId="57243E51" w14:textId="7807B6B9" w:rsidR="00A4224A" w:rsidRPr="00180A5B" w:rsidRDefault="00A4224A" w:rsidP="00180A5B">
            <w:pPr>
              <w:pStyle w:val="TableText"/>
            </w:pPr>
          </w:p>
        </w:tc>
        <w:tc>
          <w:tcPr>
            <w:tcW w:w="2261" w:type="dxa"/>
          </w:tcPr>
          <w:p w14:paraId="5ED87247" w14:textId="5AF9D6A9" w:rsidR="00A4224A" w:rsidRPr="00180A5B" w:rsidRDefault="00A4224A" w:rsidP="00180A5B">
            <w:pPr>
              <w:pStyle w:val="TableText"/>
            </w:pPr>
          </w:p>
        </w:tc>
        <w:tc>
          <w:tcPr>
            <w:tcW w:w="1885" w:type="dxa"/>
          </w:tcPr>
          <w:p w14:paraId="43200EF6" w14:textId="3DACEA2F" w:rsidR="00A4224A" w:rsidRPr="00180A5B" w:rsidRDefault="00A4224A" w:rsidP="00180A5B">
            <w:pPr>
              <w:pStyle w:val="TableText"/>
            </w:pPr>
          </w:p>
        </w:tc>
        <w:tc>
          <w:tcPr>
            <w:tcW w:w="1792" w:type="dxa"/>
          </w:tcPr>
          <w:p w14:paraId="3FEAC9AF" w14:textId="2DA0F048" w:rsidR="00A4224A" w:rsidRPr="00180A5B" w:rsidRDefault="00A4224A" w:rsidP="00180A5B">
            <w:pPr>
              <w:pStyle w:val="TableText"/>
            </w:pPr>
          </w:p>
        </w:tc>
      </w:tr>
    </w:tbl>
    <w:p w14:paraId="67C2520A" w14:textId="77777777" w:rsidR="008162DE" w:rsidRDefault="008162DE" w:rsidP="008162DE">
      <w:pPr>
        <w:pStyle w:val="ConfigWindow"/>
      </w:pPr>
      <w:r>
        <w:t>Linha em branco, sem informações adicionais</w:t>
      </w:r>
    </w:p>
    <w:p w14:paraId="6C52CE1D" w14:textId="0CDEB37F" w:rsidR="00D444E0" w:rsidRDefault="00D444E0" w:rsidP="00D444E0">
      <w:pPr>
        <w:pStyle w:val="SubStepAlpha"/>
      </w:pPr>
      <w:r>
        <w:t>Repita o processo para a mensagem echo-reply originada no host 10.10.10.2. Preencha a tabela referente a cada etapa.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1900"/>
        <w:gridCol w:w="2243"/>
        <w:gridCol w:w="2245"/>
        <w:gridCol w:w="1890"/>
        <w:gridCol w:w="1802"/>
      </w:tblGrid>
      <w:tr w:rsidR="00FC573A" w14:paraId="55A58B41" w14:textId="77777777" w:rsidTr="00424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00" w:type="dxa"/>
          </w:tcPr>
          <w:p w14:paraId="71B5240E" w14:textId="77777777" w:rsidR="00FC573A" w:rsidRDefault="00FC573A" w:rsidP="00A8736B">
            <w:pPr>
              <w:pStyle w:val="TableHeading"/>
            </w:pPr>
            <w:r>
              <w:t>No Dispositivo</w:t>
            </w:r>
          </w:p>
        </w:tc>
        <w:tc>
          <w:tcPr>
            <w:tcW w:w="2243" w:type="dxa"/>
          </w:tcPr>
          <w:p w14:paraId="4D351D7A" w14:textId="77777777" w:rsidR="00FC573A" w:rsidRDefault="00FC573A" w:rsidP="00A8736B">
            <w:pPr>
              <w:pStyle w:val="TableHeading"/>
            </w:pPr>
            <w:r>
              <w:t>MAC de origem</w:t>
            </w:r>
          </w:p>
        </w:tc>
        <w:tc>
          <w:tcPr>
            <w:tcW w:w="2245" w:type="dxa"/>
          </w:tcPr>
          <w:p w14:paraId="09B8BCD9" w14:textId="77777777" w:rsidR="00FC573A" w:rsidRDefault="00FC573A" w:rsidP="00A8736B">
            <w:pPr>
              <w:pStyle w:val="TableHeading"/>
            </w:pPr>
            <w:r>
              <w:t>Destino MAC</w:t>
            </w:r>
          </w:p>
        </w:tc>
        <w:tc>
          <w:tcPr>
            <w:tcW w:w="1890" w:type="dxa"/>
          </w:tcPr>
          <w:p w14:paraId="0F31770C" w14:textId="77777777" w:rsidR="00FC573A" w:rsidRDefault="00FC573A" w:rsidP="00A8736B">
            <w:pPr>
              <w:pStyle w:val="TableHeading"/>
            </w:pPr>
            <w:r>
              <w:t>IPv4 de Origem</w:t>
            </w:r>
          </w:p>
        </w:tc>
        <w:tc>
          <w:tcPr>
            <w:tcW w:w="1802" w:type="dxa"/>
          </w:tcPr>
          <w:p w14:paraId="77B0D342" w14:textId="77777777" w:rsidR="00FC573A" w:rsidRDefault="00FC573A" w:rsidP="00A8736B">
            <w:pPr>
              <w:pStyle w:val="TableHeading"/>
            </w:pPr>
            <w:r>
              <w:t>IPv4 de Destino</w:t>
            </w:r>
          </w:p>
        </w:tc>
      </w:tr>
      <w:tr w:rsidR="004248EA" w:rsidRPr="00FC573A" w14:paraId="6A5429C8" w14:textId="77777777" w:rsidTr="004248EA">
        <w:tc>
          <w:tcPr>
            <w:tcW w:w="1900" w:type="dxa"/>
          </w:tcPr>
          <w:p w14:paraId="4ADC1541" w14:textId="122EC084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782833E1" w14:textId="269C50EF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395B33B4" w14:textId="55D9B784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7ADB48B1" w14:textId="1C6222DD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4980B95E" w14:textId="7BE03EF0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691405D3" w14:textId="77777777" w:rsidTr="004248EA">
        <w:tc>
          <w:tcPr>
            <w:tcW w:w="1900" w:type="dxa"/>
          </w:tcPr>
          <w:p w14:paraId="113738A1" w14:textId="64DB8867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0E844093" w14:textId="550CC423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02ADF0D7" w14:textId="65CD620E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65FD2CBD" w14:textId="1337B025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3CAA3730" w14:textId="5A6D34FC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04B93ED7" w14:textId="77777777" w:rsidTr="004248EA">
        <w:tc>
          <w:tcPr>
            <w:tcW w:w="1900" w:type="dxa"/>
          </w:tcPr>
          <w:p w14:paraId="39D3C74E" w14:textId="2A969492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0C91D986" w14:textId="6DCE6387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5252A985" w14:textId="21CD1E9E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483E23DD" w14:textId="551C4E84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12F2B93E" w14:textId="39FD03DB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1BEE6DF2" w14:textId="77777777" w:rsidTr="004248EA">
        <w:tc>
          <w:tcPr>
            <w:tcW w:w="1900" w:type="dxa"/>
          </w:tcPr>
          <w:p w14:paraId="41AB15F3" w14:textId="3A89C399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5B75E065" w14:textId="522192A8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542E69B8" w14:textId="6D041B35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139A8852" w14:textId="5194BAD6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2A6C686A" w14:textId="51D083E0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11279BA7" w14:textId="77777777" w:rsidTr="004248EA">
        <w:tc>
          <w:tcPr>
            <w:tcW w:w="1900" w:type="dxa"/>
          </w:tcPr>
          <w:p w14:paraId="51AC843D" w14:textId="476003F0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6259F299" w14:textId="4983E6AD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2FBCBAA3" w14:textId="6435688A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7650DDFF" w14:textId="6FF87356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1761773A" w14:textId="296D9817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7DD854E2" w14:textId="77777777" w:rsidTr="004248EA">
        <w:tc>
          <w:tcPr>
            <w:tcW w:w="1900" w:type="dxa"/>
          </w:tcPr>
          <w:p w14:paraId="378B1642" w14:textId="6C7068EB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6DE1AB7B" w14:textId="2F75F2E9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057C6ECB" w14:textId="5AF4B214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11B324CF" w14:textId="78609682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2097E27B" w14:textId="2C7AF2FD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4030FB2A" w14:textId="77777777" w:rsidTr="004248EA">
        <w:tc>
          <w:tcPr>
            <w:tcW w:w="1900" w:type="dxa"/>
          </w:tcPr>
          <w:p w14:paraId="6F3D57E3" w14:textId="03C88DD5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1F618DFD" w14:textId="3FF5E784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7C90D363" w14:textId="57BF8333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5B0A6ACF" w14:textId="691929F8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39B06C21" w14:textId="056C0542" w:rsidR="004248EA" w:rsidRPr="00180A5B" w:rsidRDefault="004248EA" w:rsidP="00180A5B">
            <w:pPr>
              <w:pStyle w:val="TableText"/>
            </w:pPr>
          </w:p>
        </w:tc>
      </w:tr>
      <w:tr w:rsidR="004248EA" w:rsidRPr="00EF53A0" w14:paraId="076A31D9" w14:textId="77777777" w:rsidTr="004248EA">
        <w:tc>
          <w:tcPr>
            <w:tcW w:w="1900" w:type="dxa"/>
          </w:tcPr>
          <w:p w14:paraId="3220578B" w14:textId="1C12799D" w:rsidR="004248EA" w:rsidRPr="00180A5B" w:rsidRDefault="004248EA" w:rsidP="00180A5B">
            <w:pPr>
              <w:pStyle w:val="TableText"/>
            </w:pPr>
          </w:p>
        </w:tc>
        <w:tc>
          <w:tcPr>
            <w:tcW w:w="2243" w:type="dxa"/>
          </w:tcPr>
          <w:p w14:paraId="1DCB4ECF" w14:textId="0BD03E33" w:rsidR="004248EA" w:rsidRPr="00180A5B" w:rsidRDefault="004248EA" w:rsidP="00180A5B">
            <w:pPr>
              <w:pStyle w:val="TableText"/>
            </w:pPr>
          </w:p>
        </w:tc>
        <w:tc>
          <w:tcPr>
            <w:tcW w:w="2245" w:type="dxa"/>
          </w:tcPr>
          <w:p w14:paraId="1B9B107A" w14:textId="4EEEECEA" w:rsidR="004248EA" w:rsidRPr="00180A5B" w:rsidRDefault="004248EA" w:rsidP="00180A5B">
            <w:pPr>
              <w:pStyle w:val="TableText"/>
            </w:pPr>
          </w:p>
        </w:tc>
        <w:tc>
          <w:tcPr>
            <w:tcW w:w="1890" w:type="dxa"/>
          </w:tcPr>
          <w:p w14:paraId="26D3D16B" w14:textId="3F03A44D" w:rsidR="004248EA" w:rsidRPr="00180A5B" w:rsidRDefault="004248EA" w:rsidP="00180A5B">
            <w:pPr>
              <w:pStyle w:val="TableText"/>
            </w:pPr>
          </w:p>
        </w:tc>
        <w:tc>
          <w:tcPr>
            <w:tcW w:w="1802" w:type="dxa"/>
          </w:tcPr>
          <w:p w14:paraId="2715B915" w14:textId="09C2E8E8" w:rsidR="004248EA" w:rsidRPr="00180A5B" w:rsidRDefault="004248EA" w:rsidP="00180A5B">
            <w:pPr>
              <w:pStyle w:val="TableText"/>
            </w:pPr>
          </w:p>
        </w:tc>
      </w:tr>
    </w:tbl>
    <w:p w14:paraId="31E488D4" w14:textId="77777777" w:rsidR="0035734A" w:rsidRDefault="0035734A" w:rsidP="00B56897">
      <w:pPr>
        <w:pStyle w:val="ConfigWindow"/>
      </w:pPr>
      <w:r>
        <w:t>Linha em branco, sem informações adicionais</w:t>
      </w:r>
    </w:p>
    <w:p w14:paraId="27B29880" w14:textId="77777777" w:rsidR="00E05841" w:rsidRDefault="00E05841" w:rsidP="00E05841">
      <w:pPr>
        <w:pStyle w:val="Heading1"/>
        <w:rPr>
          <w:rFonts w:eastAsia="Times New Roman" w:cs="Arial"/>
        </w:rPr>
      </w:pPr>
      <w:r>
        <w:rPr>
          <w:rFonts w:eastAsia="Times New Roman"/>
        </w:rPr>
        <w:t>Questões para Reflexão</w:t>
      </w:r>
    </w:p>
    <w:p w14:paraId="09913627" w14:textId="77777777" w:rsidR="00E05841" w:rsidRDefault="00E05841" w:rsidP="00E05841">
      <w:pPr>
        <w:pStyle w:val="BodyText"/>
        <w:rPr>
          <w:rFonts w:eastAsiaTheme="minorEastAsia"/>
        </w:rPr>
      </w:pPr>
      <w:r>
        <w:t>Responda às perguntas a seguir sobre os dados capturados:</w:t>
      </w:r>
    </w:p>
    <w:p w14:paraId="22D72CDE" w14:textId="5767CF13" w:rsidR="00E05841" w:rsidRDefault="00E05841" w:rsidP="00E05841">
      <w:pPr>
        <w:pStyle w:val="ReflectionQ"/>
        <w:keepNext w:val="0"/>
      </w:pPr>
      <w:r>
        <w:t>Que diferentes tipos de cabos/mídia foram usados para conectar dispositivos?</w:t>
      </w:r>
    </w:p>
    <w:p w14:paraId="1CAE9279" w14:textId="77777777" w:rsidR="0063078C" w:rsidRDefault="0063078C" w:rsidP="0063078C">
      <w:pPr>
        <w:pStyle w:val="AnswerLineL25"/>
      </w:pPr>
      <w:r>
        <w:t>Digite suas respostas aqui.</w:t>
      </w:r>
    </w:p>
    <w:p w14:paraId="10AECE7E" w14:textId="73377139" w:rsidR="00621A6E" w:rsidRDefault="00621A6E" w:rsidP="00621A6E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Os cabos mudaram o processamento das </w:t>
      </w:r>
      <w:proofErr w:type="spellStart"/>
      <w:r>
        <w:t>PDUs</w:t>
      </w:r>
      <w:proofErr w:type="spellEnd"/>
      <w:r>
        <w:t xml:space="preserve"> de alguma forma?</w:t>
      </w:r>
    </w:p>
    <w:p w14:paraId="07395A56" w14:textId="77777777" w:rsidR="0063078C" w:rsidRDefault="0063078C" w:rsidP="0063078C">
      <w:pPr>
        <w:pStyle w:val="AnswerLineL25"/>
      </w:pPr>
      <w:r>
        <w:t>Digite suas respostas aqui.</w:t>
      </w:r>
    </w:p>
    <w:p w14:paraId="3B3135E8" w14:textId="7BC2D922" w:rsidR="00E42E92" w:rsidRDefault="00E42E92" w:rsidP="00E42E92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O Wireless </w:t>
      </w:r>
      <w:r>
        <w:rPr>
          <w:b/>
          <w:bCs/>
        </w:rPr>
        <w:t>Access Point</w:t>
      </w:r>
      <w:r>
        <w:t xml:space="preserve"> fez alguma coisa com as </w:t>
      </w:r>
      <w:proofErr w:type="spellStart"/>
      <w:r>
        <w:t>PDUs</w:t>
      </w:r>
      <w:proofErr w:type="spellEnd"/>
      <w:r>
        <w:t xml:space="preserve"> que recebeu?</w:t>
      </w:r>
    </w:p>
    <w:p w14:paraId="75636298" w14:textId="77777777" w:rsidR="0063078C" w:rsidRDefault="0063078C" w:rsidP="0063078C">
      <w:pPr>
        <w:pStyle w:val="AnswerLineL25"/>
      </w:pPr>
      <w:r>
        <w:t>Digite suas respostas aqui.</w:t>
      </w:r>
    </w:p>
    <w:p w14:paraId="382EBBD6" w14:textId="4201E55B" w:rsidR="0002547A" w:rsidRDefault="0002547A" w:rsidP="0002547A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O endereçamento da PDU foi alterado pelo </w:t>
      </w:r>
      <w:proofErr w:type="spellStart"/>
      <w:r>
        <w:t>access</w:t>
      </w:r>
      <w:proofErr w:type="spellEnd"/>
      <w:r>
        <w:t xml:space="preserve"> point?</w:t>
      </w:r>
    </w:p>
    <w:p w14:paraId="2A3EA68B" w14:textId="77777777" w:rsidR="009E4E49" w:rsidRDefault="009E4E49" w:rsidP="009E4E49">
      <w:pPr>
        <w:pStyle w:val="AnswerLineL25"/>
      </w:pPr>
      <w:r>
        <w:t>Digite suas respostas aqui.</w:t>
      </w:r>
    </w:p>
    <w:p w14:paraId="7F5D2549" w14:textId="4531C004" w:rsidR="00456848" w:rsidRDefault="00456848" w:rsidP="00456848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Qual foi a camada OSI mais alta que o </w:t>
      </w:r>
      <w:r>
        <w:rPr>
          <w:b/>
          <w:bCs/>
        </w:rPr>
        <w:t>Access Point</w:t>
      </w:r>
      <w:r>
        <w:t xml:space="preserve"> usou?</w:t>
      </w:r>
    </w:p>
    <w:p w14:paraId="38A80085" w14:textId="77777777" w:rsidR="009E4E49" w:rsidRDefault="009E4E49" w:rsidP="009E4E49">
      <w:pPr>
        <w:pStyle w:val="AnswerLineL25"/>
      </w:pPr>
      <w:r>
        <w:t>Digite suas respostas aqui.</w:t>
      </w:r>
    </w:p>
    <w:p w14:paraId="048E7493" w14:textId="418244BE" w:rsidR="00B35529" w:rsidRDefault="00B35529" w:rsidP="00B35529">
      <w:pPr>
        <w:pStyle w:val="ReflectionQ"/>
        <w:keepNext w:val="0"/>
        <w:rPr>
          <w:rFonts w:eastAsiaTheme="minorEastAsia" w:cs="Arial"/>
          <w:szCs w:val="20"/>
        </w:rPr>
      </w:pPr>
      <w:r>
        <w:t>Em qual camada do modelo OSI os cabos e Access Points operam?</w:t>
      </w:r>
    </w:p>
    <w:p w14:paraId="1129F077" w14:textId="77777777" w:rsidR="00B3108C" w:rsidRPr="00B3108C" w:rsidRDefault="00B3108C" w:rsidP="00B3108C">
      <w:pPr>
        <w:pStyle w:val="AnswerLineL25"/>
      </w:pPr>
      <w:r>
        <w:t>Digite suas respostas aqui.</w:t>
      </w:r>
    </w:p>
    <w:p w14:paraId="445528CE" w14:textId="1CFF4B9E" w:rsidR="0007187E" w:rsidRDefault="0007187E" w:rsidP="0007187E">
      <w:pPr>
        <w:pStyle w:val="ReflectionQ"/>
        <w:keepNext w:val="0"/>
        <w:rPr>
          <w:rFonts w:eastAsiaTheme="minorEastAsia" w:cs="Arial"/>
          <w:szCs w:val="20"/>
        </w:rPr>
      </w:pPr>
      <w:r>
        <w:lastRenderedPageBreak/>
        <w:t xml:space="preserve">Ao examinar a guia </w:t>
      </w:r>
      <w:r>
        <w:rPr>
          <w:b/>
          <w:bCs/>
        </w:rPr>
        <w:t xml:space="preserve">PDU </w:t>
      </w:r>
      <w:proofErr w:type="spellStart"/>
      <w:r>
        <w:rPr>
          <w:b/>
          <w:bCs/>
        </w:rPr>
        <w:t>Details</w:t>
      </w:r>
      <w:proofErr w:type="spellEnd"/>
      <w:r>
        <w:t xml:space="preserve"> (Detalhes da PDU), qual endereço MAC apareceu primeiro: o Origem ou o Destino?</w:t>
      </w:r>
    </w:p>
    <w:p w14:paraId="100FA1B5" w14:textId="77777777" w:rsidR="00D82A0B" w:rsidRPr="00B163B3" w:rsidRDefault="00D82A0B" w:rsidP="00D82A0B">
      <w:pPr>
        <w:pStyle w:val="AnswerLineL25"/>
      </w:pPr>
      <w:r>
        <w:t>Digite suas respostas aqui.</w:t>
      </w:r>
    </w:p>
    <w:p w14:paraId="210800B0" w14:textId="5E262C3D" w:rsidR="008956B6" w:rsidRDefault="008956B6" w:rsidP="008956B6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Às vezes, as </w:t>
      </w:r>
      <w:proofErr w:type="spellStart"/>
      <w:r>
        <w:t>PDUs</w:t>
      </w:r>
      <w:proofErr w:type="spellEnd"/>
      <w:r>
        <w:t xml:space="preserve"> eram marcadas com </w:t>
      </w:r>
      <w:proofErr w:type="spellStart"/>
      <w:r>
        <w:t>Xs</w:t>
      </w:r>
      <w:proofErr w:type="spellEnd"/>
      <w:r>
        <w:t xml:space="preserve"> vermelhos, enquanto outras tinham marcas de seleção verdes. Qual é o significado dessas marcações?</w:t>
      </w:r>
    </w:p>
    <w:p w14:paraId="13676269" w14:textId="775FD1F3" w:rsidR="00B3108C" w:rsidRPr="00B3108C" w:rsidRDefault="00B3108C" w:rsidP="00B3108C">
      <w:pPr>
        <w:pStyle w:val="AnswerLineL25"/>
        <w:rPr>
          <w:b w:val="0"/>
        </w:rPr>
      </w:pPr>
      <w:r>
        <w:rPr>
          <w:b w:val="0"/>
        </w:rPr>
        <w:t>Digite suas respostas aqui.</w:t>
      </w:r>
    </w:p>
    <w:p w14:paraId="5BFAE80B" w14:textId="78BAE91F" w:rsidR="006A2238" w:rsidRDefault="006A2238" w:rsidP="006A2238">
      <w:pPr>
        <w:pStyle w:val="ReflectionQ"/>
        <w:keepNext w:val="0"/>
        <w:rPr>
          <w:rFonts w:eastAsiaTheme="minorEastAsia" w:cs="Arial"/>
          <w:szCs w:val="20"/>
        </w:rPr>
      </w:pPr>
      <w:r>
        <w:t>Cada vez que a PDU foi enviada entre a rede 10 e a rede 172, havia um ponto em que os endereços MAC mudavam de repente. Onde isso aconteceu?</w:t>
      </w:r>
    </w:p>
    <w:p w14:paraId="403DCB69" w14:textId="77777777" w:rsidR="009E4E49" w:rsidRDefault="009E4E49" w:rsidP="009E4E49">
      <w:pPr>
        <w:pStyle w:val="AnswerLineL25"/>
      </w:pPr>
      <w:r>
        <w:t>Digite suas respostas aqui.</w:t>
      </w:r>
    </w:p>
    <w:p w14:paraId="5AD95F46" w14:textId="36473580" w:rsidR="00984241" w:rsidRDefault="00984241" w:rsidP="00984241">
      <w:pPr>
        <w:pStyle w:val="ReflectionQ"/>
        <w:keepNext w:val="0"/>
        <w:rPr>
          <w:rFonts w:eastAsiaTheme="minorEastAsia" w:cs="Arial"/>
          <w:szCs w:val="20"/>
        </w:rPr>
      </w:pPr>
      <w:r>
        <w:t>Qual dispositivo usa endereços MAC que começam com 00D0:BA?</w:t>
      </w:r>
    </w:p>
    <w:p w14:paraId="2AF0E437" w14:textId="77777777" w:rsidR="009E4E49" w:rsidRDefault="009E4E49" w:rsidP="009E4E49">
      <w:pPr>
        <w:pStyle w:val="AnswerLineL25"/>
      </w:pPr>
      <w:r>
        <w:t>Digite suas respostas aqui.</w:t>
      </w:r>
    </w:p>
    <w:p w14:paraId="5D0D333A" w14:textId="381920C5" w:rsidR="00E93C37" w:rsidRDefault="00E93C37" w:rsidP="00E93C37">
      <w:pPr>
        <w:pStyle w:val="ReflectionQ"/>
        <w:keepNext w:val="0"/>
        <w:rPr>
          <w:rFonts w:eastAsiaTheme="minorEastAsia" w:cs="Arial"/>
          <w:szCs w:val="20"/>
        </w:rPr>
      </w:pPr>
      <w:r>
        <w:t>A quais dispositivos os outros endereços MAC pertencem?</w:t>
      </w:r>
    </w:p>
    <w:p w14:paraId="22474147" w14:textId="77777777" w:rsidR="009E4E49" w:rsidRDefault="009E4E49" w:rsidP="009E4E49">
      <w:pPr>
        <w:pStyle w:val="AnswerLineL25"/>
      </w:pPr>
      <w:r>
        <w:t>Digite suas respostas aqui.</w:t>
      </w:r>
    </w:p>
    <w:p w14:paraId="3A2D8DA6" w14:textId="53B8A10F" w:rsidR="00B218B4" w:rsidRDefault="00B218B4" w:rsidP="00B218B4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Os endereços IPv4 de envio e recebimento foram alterados em alguma das </w:t>
      </w:r>
      <w:proofErr w:type="spellStart"/>
      <w:r>
        <w:t>PDUs</w:t>
      </w:r>
      <w:proofErr w:type="spellEnd"/>
      <w:r>
        <w:t>?</w:t>
      </w:r>
    </w:p>
    <w:p w14:paraId="5260368B" w14:textId="77777777" w:rsidR="009E4E49" w:rsidRDefault="009E4E49" w:rsidP="009E4E49">
      <w:pPr>
        <w:pStyle w:val="AnswerLineL25"/>
      </w:pPr>
      <w:r>
        <w:t>Digite suas respostas aqui.</w:t>
      </w:r>
    </w:p>
    <w:p w14:paraId="41630718" w14:textId="5A566C99" w:rsidR="00754559" w:rsidRDefault="00754559" w:rsidP="00754559">
      <w:pPr>
        <w:pStyle w:val="ReflectionQ"/>
        <w:keepNext w:val="0"/>
        <w:rPr>
          <w:rFonts w:eastAsiaTheme="minorEastAsia" w:cs="Arial"/>
          <w:szCs w:val="20"/>
        </w:rPr>
      </w:pPr>
      <w:r>
        <w:t xml:space="preserve">Quando você acompanha a resposta a um </w:t>
      </w:r>
      <w:proofErr w:type="spellStart"/>
      <w:r>
        <w:t>ping</w:t>
      </w:r>
      <w:proofErr w:type="spellEnd"/>
      <w:r>
        <w:t xml:space="preserve">, às vezes chamado de </w:t>
      </w:r>
      <w:proofErr w:type="spellStart"/>
      <w:r>
        <w:rPr>
          <w:i/>
          <w:iCs/>
        </w:rPr>
        <w:t>pong</w:t>
      </w:r>
      <w:proofErr w:type="spellEnd"/>
      <w:r>
        <w:t>, o que acontece com os endereços de origem e destino?</w:t>
      </w:r>
    </w:p>
    <w:p w14:paraId="3C9BF5C5" w14:textId="77777777" w:rsidR="009E4E49" w:rsidRDefault="009E4E49" w:rsidP="009E4E49">
      <w:pPr>
        <w:pStyle w:val="AnswerLineL25"/>
      </w:pPr>
      <w:r>
        <w:t>Digite suas respostas aqui.</w:t>
      </w:r>
    </w:p>
    <w:p w14:paraId="48FBF264" w14:textId="7DA70F67" w:rsidR="00EB4403" w:rsidRDefault="00EB4403" w:rsidP="00EB4403">
      <w:pPr>
        <w:pStyle w:val="ReflectionQ"/>
        <w:rPr>
          <w:rFonts w:eastAsiaTheme="minorEastAsia" w:cs="Arial"/>
          <w:szCs w:val="20"/>
        </w:rPr>
      </w:pPr>
      <w:r>
        <w:t>Por que você acha que as interfaces do roteador fazem parte de duas redes IP diferentes?</w:t>
      </w:r>
    </w:p>
    <w:p w14:paraId="1A4C6481" w14:textId="77777777" w:rsidR="000F11AF" w:rsidRDefault="000F11AF" w:rsidP="000F11AF">
      <w:pPr>
        <w:pStyle w:val="AnswerLineL25"/>
      </w:pPr>
      <w:r>
        <w:t>Digite suas respostas aqui.</w:t>
      </w:r>
    </w:p>
    <w:p w14:paraId="53D40C70" w14:textId="77777777" w:rsidR="006F37A2" w:rsidRDefault="006F37A2" w:rsidP="006F37A2">
      <w:pPr>
        <w:pStyle w:val="ReflectionQ"/>
        <w:keepNext w:val="0"/>
        <w:rPr>
          <w:rFonts w:eastAsiaTheme="minorEastAsia" w:cs="Arial"/>
          <w:szCs w:val="20"/>
        </w:rPr>
      </w:pPr>
      <w:r>
        <w:t>Quais redes IP são conectadas pelo roteador?</w:t>
      </w:r>
    </w:p>
    <w:p w14:paraId="4BF00D7E" w14:textId="77777777" w:rsidR="006F37A2" w:rsidRDefault="006F37A2" w:rsidP="006F37A2">
      <w:pPr>
        <w:pStyle w:val="AnswerLineL25"/>
        <w:numPr>
          <w:ilvl w:val="0"/>
          <w:numId w:val="24"/>
        </w:numPr>
      </w:pPr>
      <w:r>
        <w:t>Digite suas respostas aqui.</w:t>
      </w:r>
    </w:p>
    <w:p w14:paraId="5C8B8AB3" w14:textId="77777777" w:rsidR="00ED2EA2" w:rsidRPr="00823174" w:rsidRDefault="002A2B3D" w:rsidP="00823174">
      <w:pPr>
        <w:pStyle w:val="ConfigWindow"/>
      </w:pPr>
      <w:r>
        <w:t>Fim do documento</w:t>
      </w:r>
    </w:p>
    <w:sectPr w:rsidR="00ED2EA2" w:rsidRPr="00823174" w:rsidSect="006063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E28D0" w14:textId="77777777" w:rsidR="009E7687" w:rsidRDefault="009E7687" w:rsidP="00710659">
      <w:pPr>
        <w:spacing w:after="0" w:line="240" w:lineRule="auto"/>
      </w:pPr>
      <w:r>
        <w:separator/>
      </w:r>
    </w:p>
    <w:p w14:paraId="1D8074D4" w14:textId="77777777" w:rsidR="009E7687" w:rsidRDefault="009E7687"/>
  </w:endnote>
  <w:endnote w:type="continuationSeparator" w:id="0">
    <w:p w14:paraId="20C9F19C" w14:textId="77777777" w:rsidR="009E7687" w:rsidRDefault="009E7687" w:rsidP="00710659">
      <w:pPr>
        <w:spacing w:after="0" w:line="240" w:lineRule="auto"/>
      </w:pPr>
      <w:r>
        <w:continuationSeparator/>
      </w:r>
    </w:p>
    <w:p w14:paraId="7E46B41A" w14:textId="77777777" w:rsidR="009E7687" w:rsidRDefault="009E7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C2233" w14:textId="2E3EC432" w:rsidR="00532233" w:rsidRDefault="005322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F97A52" wp14:editId="5A42C90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96597400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E6CFC4" w14:textId="07BD776F" w:rsidR="00532233" w:rsidRPr="00532233" w:rsidRDefault="00532233" w:rsidP="00532233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32233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97A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4EE6CFC4" w14:textId="07BD776F" w:rsidR="00532233" w:rsidRPr="00532233" w:rsidRDefault="00532233" w:rsidP="00532233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32233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6BBCA" w14:textId="776262D1" w:rsidR="00926CB2" w:rsidRPr="00882B63" w:rsidRDefault="008E00D5" w:rsidP="008F30A7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2C07C8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Public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4 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93BA" w14:textId="7EE02117" w:rsidR="00882B63" w:rsidRPr="00882B63" w:rsidRDefault="00882B63" w:rsidP="008F30A7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2C07C8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>. Todos os direitos reservados. pública da Cisco</w:t>
    </w:r>
    <w:r>
      <w:tab/>
    </w:r>
    <w:r w:rsidR="002C07C8">
      <w:t>Página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 xml:space="preserve">4 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EA1E5" w14:textId="77777777" w:rsidR="009E7687" w:rsidRDefault="009E7687" w:rsidP="00710659">
      <w:pPr>
        <w:spacing w:after="0" w:line="240" w:lineRule="auto"/>
      </w:pPr>
      <w:r>
        <w:separator/>
      </w:r>
    </w:p>
    <w:p w14:paraId="3C85CB3F" w14:textId="77777777" w:rsidR="009E7687" w:rsidRDefault="009E7687"/>
  </w:footnote>
  <w:footnote w:type="continuationSeparator" w:id="0">
    <w:p w14:paraId="0314ABA4" w14:textId="77777777" w:rsidR="009E7687" w:rsidRDefault="009E7687" w:rsidP="00710659">
      <w:pPr>
        <w:spacing w:after="0" w:line="240" w:lineRule="auto"/>
      </w:pPr>
      <w:r>
        <w:continuationSeparator/>
      </w:r>
    </w:p>
    <w:p w14:paraId="4B096CF2" w14:textId="77777777" w:rsidR="009E7687" w:rsidRDefault="009E76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29C1D" w14:textId="77777777" w:rsidR="00620544" w:rsidRDefault="00620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6670DAFE23DC426AA3002CC7AFFB63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D4653D5" w14:textId="39756F90" w:rsidR="00926CB2" w:rsidRDefault="0020757F" w:rsidP="008402F2">
        <w:pPr>
          <w:pStyle w:val="PageHead"/>
        </w:pPr>
        <w:r>
          <w:t>Packet Tracer – Identificação de Endereços MAC e IP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F59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0B1FF5C" wp14:editId="079E4C1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2129169687" textId="2095702559" start="249" length="14" invalidationStart="249" invalidationLength="14" id="v5N6uAmh"/>
    <int:ParagraphRange paragraphId="1140777424" textId="1131027348" start="201" length="2" invalidationStart="201" invalidationLength="2" id="n3h7EbyL"/>
  </int:Manifest>
  <int:Observations>
    <int:Content id="v5N6uAmh">
      <int:Rejection type="LegacyProofing"/>
    </int:Content>
    <int:Content id="n3h7Eby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0F2C19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89D1759"/>
    <w:multiLevelType w:val="hybridMultilevel"/>
    <w:tmpl w:val="ACB05D82"/>
    <w:lvl w:ilvl="0" w:tplc="A0D8E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C7D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20F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47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48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6F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2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25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62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334406"/>
    <w:multiLevelType w:val="hybridMultilevel"/>
    <w:tmpl w:val="A3A0BF78"/>
    <w:lvl w:ilvl="0" w:tplc="094E51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A44F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347D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40BB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16047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C0002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8492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20198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8FCF1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8099532">
    <w:abstractNumId w:val="11"/>
  </w:num>
  <w:num w:numId="2" w16cid:durableId="1256135940">
    <w:abstractNumId w:val="8"/>
  </w:num>
  <w:num w:numId="3" w16cid:durableId="782119126">
    <w:abstractNumId w:val="9"/>
  </w:num>
  <w:num w:numId="4" w16cid:durableId="953560129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66304829">
    <w:abstractNumId w:val="3"/>
  </w:num>
  <w:num w:numId="6" w16cid:durableId="435370498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245918525">
    <w:abstractNumId w:val="5"/>
  </w:num>
  <w:num w:numId="8" w16cid:durableId="1113403029">
    <w:abstractNumId w:val="0"/>
  </w:num>
  <w:num w:numId="9" w16cid:durableId="1665354836">
    <w:abstractNumId w:val="1"/>
  </w:num>
  <w:num w:numId="10" w16cid:durableId="1782336000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 w16cid:durableId="1043751045">
    <w:abstractNumId w:val="5"/>
  </w:num>
  <w:num w:numId="12" w16cid:durableId="6051174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25123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798263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 w16cid:durableId="196895476">
    <w:abstractNumId w:val="4"/>
  </w:num>
  <w:num w:numId="16" w16cid:durableId="1302611693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7" w16cid:durableId="476842172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56475615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703797996">
    <w:abstractNumId w:val="2"/>
  </w:num>
  <w:num w:numId="20" w16cid:durableId="1439176012">
    <w:abstractNumId w:val="10"/>
  </w:num>
  <w:num w:numId="21" w16cid:durableId="11150976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12196144">
    <w:abstractNumId w:val="7"/>
  </w:num>
  <w:num w:numId="23" w16cid:durableId="2002191951">
    <w:abstractNumId w:val="3"/>
  </w:num>
  <w:num w:numId="24" w16cid:durableId="932007362">
    <w:abstractNumId w:val="3"/>
  </w:num>
  <w:num w:numId="25" w16cid:durableId="19360845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5031130">
    <w:abstractNumId w:val="3"/>
  </w:num>
  <w:num w:numId="27" w16cid:durableId="66093519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72D"/>
    <w:rsid w:val="00001BDF"/>
    <w:rsid w:val="0000304E"/>
    <w:rsid w:val="0000380F"/>
    <w:rsid w:val="00004175"/>
    <w:rsid w:val="000059C9"/>
    <w:rsid w:val="00012C22"/>
    <w:rsid w:val="000160F7"/>
    <w:rsid w:val="00016D5B"/>
    <w:rsid w:val="00016F30"/>
    <w:rsid w:val="0002047C"/>
    <w:rsid w:val="00020C9C"/>
    <w:rsid w:val="00021B9A"/>
    <w:rsid w:val="000242D6"/>
    <w:rsid w:val="00024EE5"/>
    <w:rsid w:val="0002547A"/>
    <w:rsid w:val="00037906"/>
    <w:rsid w:val="00041755"/>
    <w:rsid w:val="00041AF6"/>
    <w:rsid w:val="00044E62"/>
    <w:rsid w:val="00046E97"/>
    <w:rsid w:val="00050BA4"/>
    <w:rsid w:val="0005141D"/>
    <w:rsid w:val="00051501"/>
    <w:rsid w:val="00051738"/>
    <w:rsid w:val="0005242B"/>
    <w:rsid w:val="00052548"/>
    <w:rsid w:val="00060696"/>
    <w:rsid w:val="00062D89"/>
    <w:rsid w:val="00067A67"/>
    <w:rsid w:val="00070C16"/>
    <w:rsid w:val="0007187E"/>
    <w:rsid w:val="00073819"/>
    <w:rsid w:val="00075EA9"/>
    <w:rsid w:val="000769CF"/>
    <w:rsid w:val="000815D8"/>
    <w:rsid w:val="00082C63"/>
    <w:rsid w:val="00084C99"/>
    <w:rsid w:val="00085CC6"/>
    <w:rsid w:val="00085FA9"/>
    <w:rsid w:val="00090C07"/>
    <w:rsid w:val="0009147A"/>
    <w:rsid w:val="00091E8D"/>
    <w:rsid w:val="0009378D"/>
    <w:rsid w:val="00097163"/>
    <w:rsid w:val="000A22C8"/>
    <w:rsid w:val="000A610A"/>
    <w:rsid w:val="000B2344"/>
    <w:rsid w:val="000B7DE5"/>
    <w:rsid w:val="000C2118"/>
    <w:rsid w:val="000C6425"/>
    <w:rsid w:val="000C6E6E"/>
    <w:rsid w:val="000C7B7D"/>
    <w:rsid w:val="000D1707"/>
    <w:rsid w:val="000D55B4"/>
    <w:rsid w:val="000E20C4"/>
    <w:rsid w:val="000E65F0"/>
    <w:rsid w:val="000F072C"/>
    <w:rsid w:val="000F11AF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6EC"/>
    <w:rsid w:val="00112AC5"/>
    <w:rsid w:val="001133DD"/>
    <w:rsid w:val="00120CBE"/>
    <w:rsid w:val="00121BAE"/>
    <w:rsid w:val="00125806"/>
    <w:rsid w:val="001261C4"/>
    <w:rsid w:val="00130A20"/>
    <w:rsid w:val="00130FB5"/>
    <w:rsid w:val="001314FB"/>
    <w:rsid w:val="00136098"/>
    <w:rsid w:val="001366EC"/>
    <w:rsid w:val="00137339"/>
    <w:rsid w:val="0014219C"/>
    <w:rsid w:val="001425ED"/>
    <w:rsid w:val="00143450"/>
    <w:rsid w:val="00144997"/>
    <w:rsid w:val="0015031E"/>
    <w:rsid w:val="001523C0"/>
    <w:rsid w:val="00152962"/>
    <w:rsid w:val="001535FE"/>
    <w:rsid w:val="00154E3A"/>
    <w:rsid w:val="00155352"/>
    <w:rsid w:val="00157902"/>
    <w:rsid w:val="00162105"/>
    <w:rsid w:val="00162EEA"/>
    <w:rsid w:val="00163164"/>
    <w:rsid w:val="0016487A"/>
    <w:rsid w:val="00165E5F"/>
    <w:rsid w:val="00166253"/>
    <w:rsid w:val="001704B7"/>
    <w:rsid w:val="001708A6"/>
    <w:rsid w:val="001710C0"/>
    <w:rsid w:val="00172AFB"/>
    <w:rsid w:val="001772B8"/>
    <w:rsid w:val="00180A5B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09E"/>
    <w:rsid w:val="001A15DA"/>
    <w:rsid w:val="001A2694"/>
    <w:rsid w:val="001A3CC7"/>
    <w:rsid w:val="001A67A4"/>
    <w:rsid w:val="001A69AC"/>
    <w:rsid w:val="001B628B"/>
    <w:rsid w:val="001B67D8"/>
    <w:rsid w:val="001B6F95"/>
    <w:rsid w:val="001C05A1"/>
    <w:rsid w:val="001C1D9E"/>
    <w:rsid w:val="001C5998"/>
    <w:rsid w:val="001C7C3B"/>
    <w:rsid w:val="001D5B6F"/>
    <w:rsid w:val="001E0AB8"/>
    <w:rsid w:val="001E2DB2"/>
    <w:rsid w:val="001E38E0"/>
    <w:rsid w:val="001E4AA7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757F"/>
    <w:rsid w:val="002113B8"/>
    <w:rsid w:val="00215665"/>
    <w:rsid w:val="002163BB"/>
    <w:rsid w:val="0021792C"/>
    <w:rsid w:val="002240AB"/>
    <w:rsid w:val="00225E37"/>
    <w:rsid w:val="0022777C"/>
    <w:rsid w:val="00230C0A"/>
    <w:rsid w:val="00231DCA"/>
    <w:rsid w:val="00235792"/>
    <w:rsid w:val="00242E3A"/>
    <w:rsid w:val="00246492"/>
    <w:rsid w:val="002506CF"/>
    <w:rsid w:val="0025107F"/>
    <w:rsid w:val="00254DEC"/>
    <w:rsid w:val="00260CD4"/>
    <w:rsid w:val="002639D8"/>
    <w:rsid w:val="00265F77"/>
    <w:rsid w:val="00266C83"/>
    <w:rsid w:val="00270FCC"/>
    <w:rsid w:val="002768DC"/>
    <w:rsid w:val="00283809"/>
    <w:rsid w:val="002924FE"/>
    <w:rsid w:val="00294C8F"/>
    <w:rsid w:val="002A0B2E"/>
    <w:rsid w:val="002A0DC1"/>
    <w:rsid w:val="002A2B3D"/>
    <w:rsid w:val="002A31FF"/>
    <w:rsid w:val="002A6C56"/>
    <w:rsid w:val="002C04C4"/>
    <w:rsid w:val="002C07C8"/>
    <w:rsid w:val="002C090C"/>
    <w:rsid w:val="002C1243"/>
    <w:rsid w:val="002C1815"/>
    <w:rsid w:val="002C475E"/>
    <w:rsid w:val="002C6AD6"/>
    <w:rsid w:val="002D6C2A"/>
    <w:rsid w:val="002D7A86"/>
    <w:rsid w:val="002E03EC"/>
    <w:rsid w:val="002E4D31"/>
    <w:rsid w:val="002F45FF"/>
    <w:rsid w:val="002F66D3"/>
    <w:rsid w:val="002F6D17"/>
    <w:rsid w:val="00302887"/>
    <w:rsid w:val="003056EB"/>
    <w:rsid w:val="003071FF"/>
    <w:rsid w:val="00310652"/>
    <w:rsid w:val="00311065"/>
    <w:rsid w:val="003112DE"/>
    <w:rsid w:val="00311495"/>
    <w:rsid w:val="0031371D"/>
    <w:rsid w:val="00313A79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235C"/>
    <w:rsid w:val="0035469B"/>
    <w:rsid w:val="003559CC"/>
    <w:rsid w:val="00355D4B"/>
    <w:rsid w:val="003569D7"/>
    <w:rsid w:val="0035734A"/>
    <w:rsid w:val="003608AC"/>
    <w:rsid w:val="00363A23"/>
    <w:rsid w:val="0036440C"/>
    <w:rsid w:val="0036465A"/>
    <w:rsid w:val="003743AB"/>
    <w:rsid w:val="003751F7"/>
    <w:rsid w:val="00375480"/>
    <w:rsid w:val="00390C38"/>
    <w:rsid w:val="00392748"/>
    <w:rsid w:val="00392C65"/>
    <w:rsid w:val="00392ED5"/>
    <w:rsid w:val="00393C2A"/>
    <w:rsid w:val="003A19DC"/>
    <w:rsid w:val="003A1B45"/>
    <w:rsid w:val="003A220C"/>
    <w:rsid w:val="003B256A"/>
    <w:rsid w:val="003B46FC"/>
    <w:rsid w:val="003B5767"/>
    <w:rsid w:val="003B6766"/>
    <w:rsid w:val="003B7605"/>
    <w:rsid w:val="003C08AA"/>
    <w:rsid w:val="003C2A7B"/>
    <w:rsid w:val="003C49EF"/>
    <w:rsid w:val="003C6BCA"/>
    <w:rsid w:val="003C7902"/>
    <w:rsid w:val="003D0BFF"/>
    <w:rsid w:val="003D5C1F"/>
    <w:rsid w:val="003D6EF1"/>
    <w:rsid w:val="003E2DFE"/>
    <w:rsid w:val="003E57DE"/>
    <w:rsid w:val="003E5837"/>
    <w:rsid w:val="003E5BE5"/>
    <w:rsid w:val="003F0230"/>
    <w:rsid w:val="003F18D1"/>
    <w:rsid w:val="003F20EC"/>
    <w:rsid w:val="003F40C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8EA"/>
    <w:rsid w:val="00426FA5"/>
    <w:rsid w:val="00430DE2"/>
    <w:rsid w:val="00431654"/>
    <w:rsid w:val="00434926"/>
    <w:rsid w:val="00443710"/>
    <w:rsid w:val="00443ACE"/>
    <w:rsid w:val="00444217"/>
    <w:rsid w:val="004478F4"/>
    <w:rsid w:val="00450F7A"/>
    <w:rsid w:val="00452605"/>
    <w:rsid w:val="00452C6D"/>
    <w:rsid w:val="00455E0B"/>
    <w:rsid w:val="00456848"/>
    <w:rsid w:val="0045724D"/>
    <w:rsid w:val="00457934"/>
    <w:rsid w:val="00462B9F"/>
    <w:rsid w:val="004659EE"/>
    <w:rsid w:val="00473E34"/>
    <w:rsid w:val="00476BA9"/>
    <w:rsid w:val="00481650"/>
    <w:rsid w:val="00491033"/>
    <w:rsid w:val="004936C2"/>
    <w:rsid w:val="0049379C"/>
    <w:rsid w:val="004A1CA0"/>
    <w:rsid w:val="004A22E9"/>
    <w:rsid w:val="004A4ACD"/>
    <w:rsid w:val="004A506C"/>
    <w:rsid w:val="004A5BC5"/>
    <w:rsid w:val="004B023D"/>
    <w:rsid w:val="004B5EFE"/>
    <w:rsid w:val="004C0909"/>
    <w:rsid w:val="004C3F97"/>
    <w:rsid w:val="004D01F2"/>
    <w:rsid w:val="004D25E3"/>
    <w:rsid w:val="004D2CED"/>
    <w:rsid w:val="004D3339"/>
    <w:rsid w:val="004D353F"/>
    <w:rsid w:val="004D36D7"/>
    <w:rsid w:val="004D682B"/>
    <w:rsid w:val="004E6152"/>
    <w:rsid w:val="004F1556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2233"/>
    <w:rsid w:val="00536277"/>
    <w:rsid w:val="00536F43"/>
    <w:rsid w:val="005510BA"/>
    <w:rsid w:val="005538C8"/>
    <w:rsid w:val="00554B4E"/>
    <w:rsid w:val="00555A79"/>
    <w:rsid w:val="00556C02"/>
    <w:rsid w:val="00561BB2"/>
    <w:rsid w:val="00563249"/>
    <w:rsid w:val="00570A65"/>
    <w:rsid w:val="00571693"/>
    <w:rsid w:val="005762B1"/>
    <w:rsid w:val="00580456"/>
    <w:rsid w:val="00580E73"/>
    <w:rsid w:val="00592329"/>
    <w:rsid w:val="00592546"/>
    <w:rsid w:val="00593386"/>
    <w:rsid w:val="00596998"/>
    <w:rsid w:val="005975F2"/>
    <w:rsid w:val="0059790F"/>
    <w:rsid w:val="005A37D6"/>
    <w:rsid w:val="005A6E62"/>
    <w:rsid w:val="005B2FB3"/>
    <w:rsid w:val="005C338D"/>
    <w:rsid w:val="005C6DE5"/>
    <w:rsid w:val="005D2B29"/>
    <w:rsid w:val="005D354A"/>
    <w:rsid w:val="005D3E53"/>
    <w:rsid w:val="005D506C"/>
    <w:rsid w:val="005D5884"/>
    <w:rsid w:val="005D6F9E"/>
    <w:rsid w:val="005E3235"/>
    <w:rsid w:val="005E4174"/>
    <w:rsid w:val="005E4176"/>
    <w:rsid w:val="005E4270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3B7"/>
    <w:rsid w:val="00610C87"/>
    <w:rsid w:val="006131CE"/>
    <w:rsid w:val="0061336B"/>
    <w:rsid w:val="00617D6E"/>
    <w:rsid w:val="00620544"/>
    <w:rsid w:val="00620ED5"/>
    <w:rsid w:val="00621A6E"/>
    <w:rsid w:val="00622D61"/>
    <w:rsid w:val="00624198"/>
    <w:rsid w:val="0062547D"/>
    <w:rsid w:val="0063078C"/>
    <w:rsid w:val="00631CE4"/>
    <w:rsid w:val="00636C28"/>
    <w:rsid w:val="006371B3"/>
    <w:rsid w:val="0064260B"/>
    <w:rsid w:val="006428E5"/>
    <w:rsid w:val="00644958"/>
    <w:rsid w:val="006513FB"/>
    <w:rsid w:val="00656EEF"/>
    <w:rsid w:val="006576AF"/>
    <w:rsid w:val="0067272D"/>
    <w:rsid w:val="00672919"/>
    <w:rsid w:val="00677544"/>
    <w:rsid w:val="00681687"/>
    <w:rsid w:val="00686295"/>
    <w:rsid w:val="00686587"/>
    <w:rsid w:val="006904CF"/>
    <w:rsid w:val="00692676"/>
    <w:rsid w:val="00695EE2"/>
    <w:rsid w:val="0069660B"/>
    <w:rsid w:val="006A1B33"/>
    <w:rsid w:val="006A2238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37A2"/>
    <w:rsid w:val="00704EC5"/>
    <w:rsid w:val="00705FEC"/>
    <w:rsid w:val="00710659"/>
    <w:rsid w:val="0071147A"/>
    <w:rsid w:val="0071185D"/>
    <w:rsid w:val="0071504C"/>
    <w:rsid w:val="007176CB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5F0"/>
    <w:rsid w:val="00753D89"/>
    <w:rsid w:val="00753DDA"/>
    <w:rsid w:val="00754559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042"/>
    <w:rsid w:val="0077125A"/>
    <w:rsid w:val="0078405B"/>
    <w:rsid w:val="00786F58"/>
    <w:rsid w:val="00787CC1"/>
    <w:rsid w:val="00792F4E"/>
    <w:rsid w:val="00793556"/>
    <w:rsid w:val="0079398D"/>
    <w:rsid w:val="00794F23"/>
    <w:rsid w:val="00796C25"/>
    <w:rsid w:val="007A287C"/>
    <w:rsid w:val="007A3B2A"/>
    <w:rsid w:val="007A3D3C"/>
    <w:rsid w:val="007A5C9A"/>
    <w:rsid w:val="007B0C9D"/>
    <w:rsid w:val="007B39FF"/>
    <w:rsid w:val="007B5522"/>
    <w:rsid w:val="007B5F3F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1C83"/>
    <w:rsid w:val="00802FFA"/>
    <w:rsid w:val="00810E4B"/>
    <w:rsid w:val="00814BAA"/>
    <w:rsid w:val="008162DE"/>
    <w:rsid w:val="00816F0C"/>
    <w:rsid w:val="0082211C"/>
    <w:rsid w:val="0082317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6F3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17DE"/>
    <w:rsid w:val="00882B63"/>
    <w:rsid w:val="00883500"/>
    <w:rsid w:val="0088426A"/>
    <w:rsid w:val="008852BA"/>
    <w:rsid w:val="00890108"/>
    <w:rsid w:val="00893877"/>
    <w:rsid w:val="0089532C"/>
    <w:rsid w:val="008956B6"/>
    <w:rsid w:val="00896165"/>
    <w:rsid w:val="00896681"/>
    <w:rsid w:val="008A2749"/>
    <w:rsid w:val="008A3A90"/>
    <w:rsid w:val="008A626E"/>
    <w:rsid w:val="008B06D4"/>
    <w:rsid w:val="008B273D"/>
    <w:rsid w:val="008B4F20"/>
    <w:rsid w:val="008B68E7"/>
    <w:rsid w:val="008B7FFD"/>
    <w:rsid w:val="008C286A"/>
    <w:rsid w:val="008C2920"/>
    <w:rsid w:val="008C2DB6"/>
    <w:rsid w:val="008C32FF"/>
    <w:rsid w:val="008C4307"/>
    <w:rsid w:val="008D23DF"/>
    <w:rsid w:val="008D73BF"/>
    <w:rsid w:val="008D7F09"/>
    <w:rsid w:val="008E00D5"/>
    <w:rsid w:val="008E5A81"/>
    <w:rsid w:val="008E5B64"/>
    <w:rsid w:val="008E7DAA"/>
    <w:rsid w:val="008F0094"/>
    <w:rsid w:val="008F03EF"/>
    <w:rsid w:val="008F30A7"/>
    <w:rsid w:val="008F340F"/>
    <w:rsid w:val="00903523"/>
    <w:rsid w:val="00906281"/>
    <w:rsid w:val="0090659A"/>
    <w:rsid w:val="00911080"/>
    <w:rsid w:val="009121FE"/>
    <w:rsid w:val="00912500"/>
    <w:rsid w:val="00912A73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4241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4E49"/>
    <w:rsid w:val="009E54B9"/>
    <w:rsid w:val="009E7687"/>
    <w:rsid w:val="009F4C2E"/>
    <w:rsid w:val="00A014A3"/>
    <w:rsid w:val="00A027CC"/>
    <w:rsid w:val="00A0412D"/>
    <w:rsid w:val="00A10689"/>
    <w:rsid w:val="00A15DF0"/>
    <w:rsid w:val="00A166E3"/>
    <w:rsid w:val="00A20E05"/>
    <w:rsid w:val="00A21211"/>
    <w:rsid w:val="00A30F8A"/>
    <w:rsid w:val="00A33890"/>
    <w:rsid w:val="00A34E7F"/>
    <w:rsid w:val="00A4224A"/>
    <w:rsid w:val="00A43C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DE2"/>
    <w:rsid w:val="00A807C1"/>
    <w:rsid w:val="00A82658"/>
    <w:rsid w:val="00A83374"/>
    <w:rsid w:val="00A86C1F"/>
    <w:rsid w:val="00A95F4E"/>
    <w:rsid w:val="00A96172"/>
    <w:rsid w:val="00A96D52"/>
    <w:rsid w:val="00A97C5F"/>
    <w:rsid w:val="00AA4F98"/>
    <w:rsid w:val="00AB0D6A"/>
    <w:rsid w:val="00AB43B3"/>
    <w:rsid w:val="00AB49B9"/>
    <w:rsid w:val="00AB501D"/>
    <w:rsid w:val="00AB758A"/>
    <w:rsid w:val="00AC027E"/>
    <w:rsid w:val="00AC0352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3B3"/>
    <w:rsid w:val="00B218B4"/>
    <w:rsid w:val="00B2496B"/>
    <w:rsid w:val="00B27499"/>
    <w:rsid w:val="00B3010D"/>
    <w:rsid w:val="00B3108C"/>
    <w:rsid w:val="00B3261F"/>
    <w:rsid w:val="00B32A79"/>
    <w:rsid w:val="00B35151"/>
    <w:rsid w:val="00B35529"/>
    <w:rsid w:val="00B37D4B"/>
    <w:rsid w:val="00B433F2"/>
    <w:rsid w:val="00B458E8"/>
    <w:rsid w:val="00B52EB0"/>
    <w:rsid w:val="00B5397B"/>
    <w:rsid w:val="00B53EE9"/>
    <w:rsid w:val="00B55651"/>
    <w:rsid w:val="00B56897"/>
    <w:rsid w:val="00B6183E"/>
    <w:rsid w:val="00B62809"/>
    <w:rsid w:val="00B72F2A"/>
    <w:rsid w:val="00B74716"/>
    <w:rsid w:val="00B7675A"/>
    <w:rsid w:val="00B81898"/>
    <w:rsid w:val="00B82DED"/>
    <w:rsid w:val="00B83130"/>
    <w:rsid w:val="00B8606B"/>
    <w:rsid w:val="00B878E7"/>
    <w:rsid w:val="00B879CC"/>
    <w:rsid w:val="00B97278"/>
    <w:rsid w:val="00B97943"/>
    <w:rsid w:val="00BA1D0B"/>
    <w:rsid w:val="00BA2B50"/>
    <w:rsid w:val="00BA4889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7D80"/>
    <w:rsid w:val="00BF04E8"/>
    <w:rsid w:val="00BF16BF"/>
    <w:rsid w:val="00BF4D1F"/>
    <w:rsid w:val="00BF680E"/>
    <w:rsid w:val="00BF76BE"/>
    <w:rsid w:val="00C02A73"/>
    <w:rsid w:val="00C04C72"/>
    <w:rsid w:val="00C05993"/>
    <w:rsid w:val="00C063D2"/>
    <w:rsid w:val="00C07FD9"/>
    <w:rsid w:val="00C10955"/>
    <w:rsid w:val="00C11C4D"/>
    <w:rsid w:val="00C13A53"/>
    <w:rsid w:val="00C162C0"/>
    <w:rsid w:val="00C1712C"/>
    <w:rsid w:val="00C17305"/>
    <w:rsid w:val="00C20634"/>
    <w:rsid w:val="00C212E0"/>
    <w:rsid w:val="00C23E16"/>
    <w:rsid w:val="00C26A8A"/>
    <w:rsid w:val="00C27E37"/>
    <w:rsid w:val="00C32298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6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0331"/>
    <w:rsid w:val="00CB2FC9"/>
    <w:rsid w:val="00CB5068"/>
    <w:rsid w:val="00CB7D2B"/>
    <w:rsid w:val="00CC0574"/>
    <w:rsid w:val="00CC1C87"/>
    <w:rsid w:val="00CC3000"/>
    <w:rsid w:val="00CC4859"/>
    <w:rsid w:val="00CC631A"/>
    <w:rsid w:val="00CC7A35"/>
    <w:rsid w:val="00CD072A"/>
    <w:rsid w:val="00CD40B1"/>
    <w:rsid w:val="00CD51E0"/>
    <w:rsid w:val="00CD7F73"/>
    <w:rsid w:val="00CE26C5"/>
    <w:rsid w:val="00CE36AF"/>
    <w:rsid w:val="00CE47F3"/>
    <w:rsid w:val="00CE5330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6AB"/>
    <w:rsid w:val="00D139C8"/>
    <w:rsid w:val="00D17F81"/>
    <w:rsid w:val="00D2758C"/>
    <w:rsid w:val="00D275CA"/>
    <w:rsid w:val="00D2789B"/>
    <w:rsid w:val="00D345AB"/>
    <w:rsid w:val="00D41566"/>
    <w:rsid w:val="00D444E0"/>
    <w:rsid w:val="00D452F4"/>
    <w:rsid w:val="00D458EC"/>
    <w:rsid w:val="00D501B0"/>
    <w:rsid w:val="00D505D5"/>
    <w:rsid w:val="00D52582"/>
    <w:rsid w:val="00D531D0"/>
    <w:rsid w:val="00D55BD3"/>
    <w:rsid w:val="00D56A0E"/>
    <w:rsid w:val="00D57AD3"/>
    <w:rsid w:val="00D618AA"/>
    <w:rsid w:val="00D62F25"/>
    <w:rsid w:val="00D635FE"/>
    <w:rsid w:val="00D636A0"/>
    <w:rsid w:val="00D66A7B"/>
    <w:rsid w:val="00D729DE"/>
    <w:rsid w:val="00D75B6A"/>
    <w:rsid w:val="00D778DF"/>
    <w:rsid w:val="00D82A0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DD8"/>
    <w:rsid w:val="00DA119B"/>
    <w:rsid w:val="00DA7753"/>
    <w:rsid w:val="00DB1C89"/>
    <w:rsid w:val="00DB3763"/>
    <w:rsid w:val="00DB4029"/>
    <w:rsid w:val="00DB5AAF"/>
    <w:rsid w:val="00DB5F4D"/>
    <w:rsid w:val="00DB66F2"/>
    <w:rsid w:val="00DB6DA5"/>
    <w:rsid w:val="00DC065A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5841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2E92"/>
    <w:rsid w:val="00E449D0"/>
    <w:rsid w:val="00E44A34"/>
    <w:rsid w:val="00E4506A"/>
    <w:rsid w:val="00E53F99"/>
    <w:rsid w:val="00E56510"/>
    <w:rsid w:val="00E62AB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3C37"/>
    <w:rsid w:val="00E97333"/>
    <w:rsid w:val="00E9738A"/>
    <w:rsid w:val="00EA486E"/>
    <w:rsid w:val="00EA4FA3"/>
    <w:rsid w:val="00EA7C68"/>
    <w:rsid w:val="00EB001B"/>
    <w:rsid w:val="00EB3082"/>
    <w:rsid w:val="00EB4403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32A"/>
    <w:rsid w:val="00F4135D"/>
    <w:rsid w:val="00F41F1B"/>
    <w:rsid w:val="00F46BD9"/>
    <w:rsid w:val="00F60BE0"/>
    <w:rsid w:val="00F6280E"/>
    <w:rsid w:val="00F666EC"/>
    <w:rsid w:val="00F7050A"/>
    <w:rsid w:val="00F74174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CBE"/>
    <w:rsid w:val="00FC573A"/>
    <w:rsid w:val="00FD1398"/>
    <w:rsid w:val="00FD33AB"/>
    <w:rsid w:val="00FD3BA4"/>
    <w:rsid w:val="00FD4724"/>
    <w:rsid w:val="00FD4A68"/>
    <w:rsid w:val="00FD68ED"/>
    <w:rsid w:val="00FD7E00"/>
    <w:rsid w:val="00FE1E5C"/>
    <w:rsid w:val="00FE2824"/>
    <w:rsid w:val="00FE2EA5"/>
    <w:rsid w:val="00FE2F0E"/>
    <w:rsid w:val="00FE53F2"/>
    <w:rsid w:val="00FE661F"/>
    <w:rsid w:val="00FE76FC"/>
    <w:rsid w:val="00FF0400"/>
    <w:rsid w:val="00FF3A51"/>
    <w:rsid w:val="00FF3D6B"/>
    <w:rsid w:val="00FF5407"/>
    <w:rsid w:val="00FF6737"/>
    <w:rsid w:val="1386CAE0"/>
    <w:rsid w:val="2A141DB4"/>
    <w:rsid w:val="2FBA3BE7"/>
    <w:rsid w:val="4CE46539"/>
    <w:rsid w:val="5687ED80"/>
    <w:rsid w:val="66A5FED0"/>
    <w:rsid w:val="6841CF31"/>
    <w:rsid w:val="68576ABE"/>
    <w:rsid w:val="6DE7ED64"/>
    <w:rsid w:val="7216AB18"/>
    <w:rsid w:val="7BC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A71F3"/>
  <w15:docId w15:val="{A38F9185-4FA5-4F8B-AAE0-7C9270BC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A109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A109E"/>
    <w:pPr>
      <w:keepNext/>
      <w:keepLines/>
      <w:numPr>
        <w:numId w:val="7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A109E"/>
    <w:pPr>
      <w:keepNext/>
      <w:numPr>
        <w:ilvl w:val="1"/>
        <w:numId w:val="7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A109E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3609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109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A109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A109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A109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A109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A109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A109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A109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3609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A109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A109E"/>
    <w:pPr>
      <w:ind w:left="720"/>
    </w:pPr>
  </w:style>
  <w:style w:type="paragraph" w:styleId="Header">
    <w:name w:val="header"/>
    <w:basedOn w:val="Normal"/>
    <w:link w:val="HeaderChar"/>
    <w:unhideWhenUsed/>
    <w:rsid w:val="001A10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109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F30A7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F30A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09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109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A109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A109E"/>
  </w:style>
  <w:style w:type="table" w:styleId="TableGrid">
    <w:name w:val="Table Grid"/>
    <w:basedOn w:val="TableNormal"/>
    <w:uiPriority w:val="59"/>
    <w:rsid w:val="001A1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A109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A109E"/>
    <w:pPr>
      <w:numPr>
        <w:numId w:val="3"/>
      </w:numPr>
    </w:pPr>
  </w:style>
  <w:style w:type="paragraph" w:customStyle="1" w:styleId="Bulletlevel2">
    <w:name w:val="Bullet level 2"/>
    <w:basedOn w:val="BodyTextL25"/>
    <w:qFormat/>
    <w:rsid w:val="001A109E"/>
    <w:pPr>
      <w:numPr>
        <w:numId w:val="9"/>
      </w:numPr>
      <w:ind w:left="1080"/>
    </w:pPr>
  </w:style>
  <w:style w:type="paragraph" w:customStyle="1" w:styleId="InstNoteRed">
    <w:name w:val="Inst Note Red"/>
    <w:basedOn w:val="Normal"/>
    <w:qFormat/>
    <w:rsid w:val="001A109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36098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A109E"/>
    <w:pPr>
      <w:numPr>
        <w:ilvl w:val="3"/>
        <w:numId w:val="7"/>
      </w:numPr>
    </w:pPr>
  </w:style>
  <w:style w:type="paragraph" w:customStyle="1" w:styleId="CMD">
    <w:name w:val="CMD"/>
    <w:basedOn w:val="BodyTextL25"/>
    <w:link w:val="CMDChar"/>
    <w:qFormat/>
    <w:rsid w:val="001A109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A109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A109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A109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A109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A109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109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A109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A109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A109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A109E"/>
    <w:pPr>
      <w:numPr>
        <w:ilvl w:val="4"/>
        <w:numId w:val="7"/>
      </w:numPr>
    </w:pPr>
  </w:style>
  <w:style w:type="table" w:customStyle="1" w:styleId="LightList-Accent11">
    <w:name w:val="Light List - Accent 11"/>
    <w:basedOn w:val="TableNormal"/>
    <w:uiPriority w:val="61"/>
    <w:rsid w:val="001A109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A109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A109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A109E"/>
    <w:pPr>
      <w:numPr>
        <w:numId w:val="3"/>
      </w:numPr>
    </w:pPr>
  </w:style>
  <w:style w:type="numbering" w:customStyle="1" w:styleId="LabList">
    <w:name w:val="Lab List"/>
    <w:basedOn w:val="NoList"/>
    <w:uiPriority w:val="99"/>
    <w:rsid w:val="001A109E"/>
    <w:pPr>
      <w:numPr>
        <w:numId w:val="7"/>
      </w:numPr>
    </w:pPr>
  </w:style>
  <w:style w:type="paragraph" w:customStyle="1" w:styleId="CMDOutput">
    <w:name w:val="CMD Output"/>
    <w:basedOn w:val="BodyTextL25"/>
    <w:link w:val="CMDOutputChar"/>
    <w:qFormat/>
    <w:rsid w:val="001A109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A109E"/>
    <w:rPr>
      <w:color w:val="EE0000"/>
    </w:rPr>
  </w:style>
  <w:style w:type="paragraph" w:customStyle="1" w:styleId="BodyTextL25Bold">
    <w:name w:val="Body Text L25 Bold"/>
    <w:basedOn w:val="BodyTextL25"/>
    <w:qFormat/>
    <w:rsid w:val="001A109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A109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A10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A10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A10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109E"/>
    <w:rPr>
      <w:b/>
      <w:bCs/>
    </w:rPr>
  </w:style>
  <w:style w:type="paragraph" w:customStyle="1" w:styleId="ReflectionQ">
    <w:name w:val="Reflection Q"/>
    <w:basedOn w:val="BodyTextL25"/>
    <w:qFormat/>
    <w:rsid w:val="001A109E"/>
    <w:pPr>
      <w:keepNext/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1A109E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rsid w:val="0013609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A109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A109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A109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A109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A109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A109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A109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A109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A109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A109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A109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A109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A109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A109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A109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A109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A109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A109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A109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A109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A10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A109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A109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A109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A109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A109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A109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A109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A109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A109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A109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A109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A109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A109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A109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A109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A109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A109E"/>
    <w:rPr>
      <w:b/>
    </w:rPr>
  </w:style>
  <w:style w:type="character" w:customStyle="1" w:styleId="CMDChar">
    <w:name w:val="CMD Char"/>
    <w:basedOn w:val="DefaultParagraphFont"/>
    <w:link w:val="CMD"/>
    <w:rsid w:val="001A109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A109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rsid w:val="001A109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A109E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1A109E"/>
    <w:rPr>
      <w:color w:val="808080"/>
    </w:rPr>
  </w:style>
  <w:style w:type="character" w:styleId="Strong">
    <w:name w:val="Strong"/>
    <w:basedOn w:val="DefaultParagraphFont"/>
    <w:uiPriority w:val="22"/>
    <w:qFormat/>
    <w:rsid w:val="00B83130"/>
    <w:rPr>
      <w:b/>
      <w:bCs/>
    </w:rPr>
  </w:style>
  <w:style w:type="character" w:customStyle="1" w:styleId="Heading1Gray">
    <w:name w:val="Heading 1 Gray"/>
    <w:basedOn w:val="Heading1Char"/>
    <w:uiPriority w:val="1"/>
    <w:qFormat/>
    <w:rsid w:val="001A109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1A109E"/>
    <w:rPr>
      <w:color w:val="EE0000"/>
    </w:rPr>
  </w:style>
  <w:style w:type="character" w:customStyle="1" w:styleId="CMDRedChar">
    <w:name w:val="CMD Red Char"/>
    <w:basedOn w:val="CMDChar"/>
    <w:link w:val="CMDRed"/>
    <w:rsid w:val="001A109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1A109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1A109E"/>
    <w:rPr>
      <w:szCs w:val="22"/>
    </w:rPr>
  </w:style>
  <w:style w:type="character" w:customStyle="1" w:styleId="CMDOutputChar">
    <w:name w:val="CMD Output Char"/>
    <w:basedOn w:val="BodyTextL25Char"/>
    <w:link w:val="CMDOutput"/>
    <w:rsid w:val="001A109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A109E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A109E"/>
  </w:style>
  <w:style w:type="paragraph" w:customStyle="1" w:styleId="TableAnswer">
    <w:name w:val="Table Answer"/>
    <w:basedOn w:val="TableText"/>
    <w:qFormat/>
    <w:rsid w:val="001A109E"/>
  </w:style>
  <w:style w:type="character" w:customStyle="1" w:styleId="Heading2Gray">
    <w:name w:val="Heading 2 Gray"/>
    <w:basedOn w:val="Heading2Char"/>
    <w:uiPriority w:val="1"/>
    <w:qFormat/>
    <w:rsid w:val="001A109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A109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A109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A109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A109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A109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A109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A109E"/>
    <w:rPr>
      <w:rFonts w:ascii="Courier New" w:hAnsi="Courier New"/>
      <w:szCs w:val="22"/>
    </w:rPr>
  </w:style>
  <w:style w:type="paragraph" w:styleId="Revision">
    <w:name w:val="Revision"/>
    <w:hidden/>
    <w:uiPriority w:val="99"/>
    <w:semiHidden/>
    <w:rsid w:val="0064260B"/>
    <w:rPr>
      <w:sz w:val="22"/>
      <w:szCs w:val="22"/>
    </w:rPr>
  </w:style>
  <w:style w:type="character" w:customStyle="1" w:styleId="answergray1">
    <w:name w:val="answergray1"/>
    <w:basedOn w:val="DefaultParagraphFont"/>
    <w:rsid w:val="00C1730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996e08aec65b4f8a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70DAFE23DC426AA3002CC7AFFB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BB48-D12C-4C82-93B3-9271255953E9}"/>
      </w:docPartPr>
      <w:docPartBody>
        <w:p w:rsidR="00663BD4" w:rsidRDefault="00631CE4">
          <w:pPr>
            <w:pStyle w:val="6670DAFE23DC426AA3002CC7AFFB639B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E4"/>
    <w:rsid w:val="0004038D"/>
    <w:rsid w:val="0009131A"/>
    <w:rsid w:val="000D1707"/>
    <w:rsid w:val="0015031E"/>
    <w:rsid w:val="002101A0"/>
    <w:rsid w:val="002B71DF"/>
    <w:rsid w:val="003365D1"/>
    <w:rsid w:val="00352702"/>
    <w:rsid w:val="004440F9"/>
    <w:rsid w:val="004923B9"/>
    <w:rsid w:val="00511AC0"/>
    <w:rsid w:val="00631CE4"/>
    <w:rsid w:val="006436EF"/>
    <w:rsid w:val="00646C9B"/>
    <w:rsid w:val="00663BD4"/>
    <w:rsid w:val="00675AEE"/>
    <w:rsid w:val="006B42D5"/>
    <w:rsid w:val="00727032"/>
    <w:rsid w:val="007B27CD"/>
    <w:rsid w:val="007F23A8"/>
    <w:rsid w:val="0080651C"/>
    <w:rsid w:val="008915B4"/>
    <w:rsid w:val="009A18F1"/>
    <w:rsid w:val="00AA1D50"/>
    <w:rsid w:val="00AD7450"/>
    <w:rsid w:val="00B6347A"/>
    <w:rsid w:val="00BF3B47"/>
    <w:rsid w:val="00D310BB"/>
    <w:rsid w:val="00E15DDC"/>
    <w:rsid w:val="00E478DE"/>
    <w:rsid w:val="00E87C5E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70DAFE23DC426AA3002CC7AFFB639B">
    <w:name w:val="6670DAFE23DC426AA3002CC7AFFB6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f7ae401-bd17-41a5-97cb-ef653218410e">
      <UserInfo>
        <DisplayName/>
        <AccountId xsi:nil="true"/>
        <AccountType/>
      </UserInfo>
    </SharedWithUsers>
    <MediaLengthInSeconds xmlns="6cf0ffbd-cd96-4ba4-bd4f-bd34e8409846" xsi:nil="true"/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690619-2DF0-4944-9385-C62B788A8DB8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2.xml><?xml version="1.0" encoding="utf-8"?>
<ds:datastoreItem xmlns:ds="http://schemas.openxmlformats.org/officeDocument/2006/customXml" ds:itemID="{A5A9B1C8-7822-4008-BC79-7447553038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D9CD69-AD19-4220-92B6-3EE3B507C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4B7BE7-9265-457A-911A-77D09CFA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29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Identify MAC and IP Addresses</vt:lpstr>
    </vt:vector>
  </TitlesOfParts>
  <Company>Cisco Systems, Inc.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Identificação de Endereços MAC e IP</dc:title>
  <dc:description>2013</dc:description>
  <cp:lastModifiedBy>Jason Yip (jasyip)</cp:lastModifiedBy>
  <cp:revision>59</cp:revision>
  <dcterms:created xsi:type="dcterms:W3CDTF">2022-03-02T04:09:00Z</dcterms:created>
  <dcterms:modified xsi:type="dcterms:W3CDTF">2024-08-07T04:45:00Z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Order">
    <vt:r8>233700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ClassificationContentMarkingFooterShapeIds">
    <vt:lpwstr>7d55b4a7,399397f1,3948de8a</vt:lpwstr>
  </property>
  <property fmtid="{D5CDD505-2E9C-101B-9397-08002B2CF9AE}" pid="13" name="ClassificationContentMarkingFooterFontProps">
    <vt:lpwstr>#000000,8,Calibri</vt:lpwstr>
  </property>
  <property fmtid="{D5CDD505-2E9C-101B-9397-08002B2CF9AE}" pid="14" name="ClassificationContentMarkingFooterText">
    <vt:lpwstr>Cisco Confidential</vt:lpwstr>
  </property>
  <property fmtid="{D5CDD505-2E9C-101B-9397-08002B2CF9AE}" pid="15" name="MSIP_Label_c8f49a32-fde3-48a5-9266-b5b0972a22dc_Enabled">
    <vt:lpwstr>true</vt:lpwstr>
  </property>
  <property fmtid="{D5CDD505-2E9C-101B-9397-08002B2CF9AE}" pid="16" name="MSIP_Label_c8f49a32-fde3-48a5-9266-b5b0972a22dc_SetDate">
    <vt:lpwstr>2024-07-11T01:10:07Z</vt:lpwstr>
  </property>
  <property fmtid="{D5CDD505-2E9C-101B-9397-08002B2CF9AE}" pid="17" name="MSIP_Label_c8f49a32-fde3-48a5-9266-b5b0972a22dc_Method">
    <vt:lpwstr>Standard</vt:lpwstr>
  </property>
  <property fmtid="{D5CDD505-2E9C-101B-9397-08002B2CF9AE}" pid="18" name="MSIP_Label_c8f49a32-fde3-48a5-9266-b5b0972a22dc_Name">
    <vt:lpwstr>Cisco Confidential</vt:lpwstr>
  </property>
  <property fmtid="{D5CDD505-2E9C-101B-9397-08002B2CF9AE}" pid="19" name="MSIP_Label_c8f49a32-fde3-48a5-9266-b5b0972a22dc_SiteId">
    <vt:lpwstr>5ae1af62-9505-4097-a69a-c1553ef7840e</vt:lpwstr>
  </property>
  <property fmtid="{D5CDD505-2E9C-101B-9397-08002B2CF9AE}" pid="20" name="MSIP_Label_c8f49a32-fde3-48a5-9266-b5b0972a22dc_ActionId">
    <vt:lpwstr>e1c67f22-0172-4ca4-ab13-1bcb4017d191</vt:lpwstr>
  </property>
  <property fmtid="{D5CDD505-2E9C-101B-9397-08002B2CF9AE}" pid="21" name="MSIP_Label_c8f49a32-fde3-48a5-9266-b5b0972a22dc_ContentBits">
    <vt:lpwstr>2</vt:lpwstr>
  </property>
</Properties>
</file>