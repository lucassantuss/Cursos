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3875" w14:textId="02CD59D9" w:rsidR="003976B7" w:rsidRPr="00E95CF9" w:rsidRDefault="00000000" w:rsidP="003976B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Função"/>
          <w:tag w:val=""/>
          <w:id w:val="-487021785"/>
          <w:placeholder>
            <w:docPart w:val="163F9C660A8841069288AC0B0D9337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32240">
            <w:t>Packet Tracer - Usando o comando ping</w:t>
          </w:r>
        </w:sdtContent>
      </w:sdt>
      <w:r w:rsidR="003976B7">
        <w:t xml:space="preserve"> </w:t>
      </w:r>
      <w:r w:rsidR="003976B7">
        <w:rPr>
          <w:rStyle w:val="LabTitleInstVersred"/>
          <w:color w:val="FF0000"/>
        </w:rPr>
        <w:t>(Versão do Instrutor)</w:t>
      </w:r>
    </w:p>
    <w:p w14:paraId="6D789819" w14:textId="77777777" w:rsidR="003976B7" w:rsidRDefault="003976B7" w:rsidP="003976B7">
      <w:pPr>
        <w:pStyle w:val="InstNoteRed"/>
      </w:pPr>
      <w:r>
        <w:rPr>
          <w:b/>
        </w:rPr>
        <w:t>Nota do Instrutor</w:t>
      </w:r>
      <w:r>
        <w:t>: Cor vermelha da fonte ou realces em cinza indicam o texto que aparece apenas na cópia do instrutor.</w:t>
      </w:r>
    </w:p>
    <w:p w14:paraId="559C331A" w14:textId="77777777" w:rsidR="00791289" w:rsidRDefault="00791289" w:rsidP="00791289">
      <w:pPr>
        <w:pStyle w:val="Heading1"/>
        <w:rPr>
          <w:sz w:val="48"/>
          <w:szCs w:val="48"/>
        </w:rPr>
      </w:pPr>
      <w:r>
        <w:t>Objetivos</w:t>
      </w:r>
    </w:p>
    <w:p w14:paraId="0F52E864" w14:textId="39EAFCE1" w:rsidR="00D42CB0" w:rsidRDefault="008C10A8" w:rsidP="00D42CB0">
      <w:pPr>
        <w:pStyle w:val="BodyTextL25"/>
      </w:pPr>
      <w:r>
        <w:t xml:space="preserve">Use o comando </w:t>
      </w:r>
      <w:r>
        <w:rPr>
          <w:b/>
          <w:bCs/>
        </w:rPr>
        <w:t xml:space="preserve">ping </w:t>
      </w:r>
      <w:r>
        <w:t>para identificar uma configuração incorreta em um PC.</w:t>
      </w:r>
    </w:p>
    <w:p w14:paraId="7AA9FB19" w14:textId="3175CFE0" w:rsidR="00D42CB0" w:rsidRPr="0021168F" w:rsidRDefault="0021168F" w:rsidP="0021168F">
      <w:pPr>
        <w:pStyle w:val="Heading1"/>
        <w:rPr>
          <w:sz w:val="48"/>
          <w:szCs w:val="48"/>
        </w:rPr>
      </w:pPr>
      <w:r>
        <w:t>Histórico/Cenário</w:t>
      </w:r>
    </w:p>
    <w:p w14:paraId="6612E5D1" w14:textId="0F771A18" w:rsidR="00D42CB0" w:rsidRPr="00A93C50" w:rsidRDefault="00FA3F64" w:rsidP="00D42CB0">
      <w:pPr>
        <w:pStyle w:val="BodyTextL25"/>
      </w:pPr>
      <w:r>
        <w:t xml:space="preserve">O proprietário de uma pequena empresa sabe que alguns usuários não podem acessar um website. Todos os PCs estão configurados com um endereçamento IP estático. Use o comando </w:t>
      </w:r>
      <w:r>
        <w:rPr>
          <w:b/>
          <w:bCs/>
        </w:rPr>
        <w:t xml:space="preserve">ping </w:t>
      </w:r>
      <w:r>
        <w:t>para identificar o problema.</w:t>
      </w:r>
    </w:p>
    <w:p w14:paraId="09B84217" w14:textId="77777777" w:rsidR="003667C9" w:rsidRDefault="003667C9" w:rsidP="003667C9">
      <w:pPr>
        <w:pStyle w:val="Heading1"/>
        <w:rPr>
          <w:sz w:val="48"/>
          <w:szCs w:val="48"/>
        </w:rPr>
      </w:pPr>
      <w:r>
        <w:t>Instruções</w:t>
      </w:r>
    </w:p>
    <w:p w14:paraId="7D058B49" w14:textId="4A8B1CAF" w:rsidR="00D42CB0" w:rsidRPr="00A93C50" w:rsidRDefault="003667C9" w:rsidP="00D42CB0">
      <w:pPr>
        <w:pStyle w:val="Heading2"/>
      </w:pPr>
      <w:r w:rsidRPr="003667C9">
        <w:t>Verifique a conectividade.</w:t>
      </w:r>
    </w:p>
    <w:p w14:paraId="58BD580B" w14:textId="65C9763E" w:rsidR="00D42CB0" w:rsidRDefault="00EC6E06" w:rsidP="00D42CB0">
      <w:pPr>
        <w:pStyle w:val="BodyTextL25"/>
      </w:pPr>
      <w:r>
        <w:t xml:space="preserve">Acesse a guia </w:t>
      </w:r>
      <w:r>
        <w:rPr>
          <w:b/>
          <w:bCs/>
        </w:rPr>
        <w:t>Desktop</w:t>
      </w:r>
      <w:r>
        <w:t xml:space="preserve"> &gt; </w:t>
      </w:r>
      <w:r>
        <w:rPr>
          <w:b/>
          <w:bCs/>
        </w:rPr>
        <w:t xml:space="preserve">Web Browser </w:t>
      </w:r>
      <w:r>
        <w:t xml:space="preserve"> de cada PC e digite a URL </w:t>
      </w:r>
      <w:r>
        <w:rPr>
          <w:b/>
          <w:bCs/>
        </w:rPr>
        <w:t>www.cisco.pka</w:t>
      </w:r>
      <w:r>
        <w:t>. Identifique os PCs que estão sem conexão com o servidor Web.</w:t>
      </w:r>
    </w:p>
    <w:p w14:paraId="72E786D1" w14:textId="719F8916" w:rsidR="00D42CB0" w:rsidRPr="00040116" w:rsidRDefault="00040116" w:rsidP="00D42CB0">
      <w:pPr>
        <w:pStyle w:val="BodyTextL25"/>
        <w:spacing w:after="60"/>
        <w:rPr>
          <w:bCs/>
          <w:lang w:val="en-US"/>
        </w:rPr>
      </w:pPr>
      <w:r w:rsidRPr="00040116">
        <w:rPr>
          <w:b/>
        </w:rPr>
        <w:t>Observação</w:t>
      </w:r>
      <w:r w:rsidRPr="00040116">
        <w:rPr>
          <w:bCs/>
        </w:rPr>
        <w:t>: todos os dispositivos precisam de tempo para concluir o processo de boot. Aguarde até um minuto para receber uma resposta da Web.</w:t>
      </w:r>
    </w:p>
    <w:p w14:paraId="372C048D" w14:textId="77777777" w:rsidR="00D42CB0" w:rsidRPr="00A93C50" w:rsidRDefault="00D42CB0" w:rsidP="00F34DBD">
      <w:pPr>
        <w:pStyle w:val="Heading4"/>
      </w:pPr>
      <w:r>
        <w:t>Pergunta:</w:t>
      </w:r>
    </w:p>
    <w:p w14:paraId="2EB75C2E" w14:textId="0B69F947" w:rsidR="00D42CB0" w:rsidRDefault="0081456B" w:rsidP="00D42CB0">
      <w:pPr>
        <w:pStyle w:val="BodyTextL25"/>
        <w:tabs>
          <w:tab w:val="left" w:leader="underscore" w:pos="9360"/>
        </w:tabs>
        <w:spacing w:before="0"/>
      </w:pPr>
      <w:r>
        <w:t>Quais PCs estão sem conexão com o servidor Web?</w:t>
      </w:r>
    </w:p>
    <w:p w14:paraId="4B582B13" w14:textId="77777777" w:rsidR="00D42CB0" w:rsidRDefault="00D42CB0" w:rsidP="00D42CB0">
      <w:pPr>
        <w:pStyle w:val="AnswerLineL25"/>
      </w:pPr>
      <w:r>
        <w:t>Digite suas respostas aqui.</w:t>
      </w:r>
    </w:p>
    <w:p w14:paraId="107953FE" w14:textId="77777777" w:rsidR="00D42CB0" w:rsidRPr="000F4ACD" w:rsidRDefault="00D42CB0" w:rsidP="00D42CB0">
      <w:pPr>
        <w:pStyle w:val="BodyTextL25"/>
        <w:tabs>
          <w:tab w:val="left" w:leader="underscore" w:pos="9360"/>
        </w:tabs>
        <w:rPr>
          <w:rStyle w:val="AnswerGray"/>
        </w:rPr>
      </w:pPr>
      <w:r>
        <w:rPr>
          <w:rStyle w:val="AnswerGray"/>
        </w:rPr>
        <w:t>PC2</w:t>
      </w:r>
    </w:p>
    <w:p w14:paraId="1997F3D1" w14:textId="2170DBB4" w:rsidR="00D42CB0" w:rsidRPr="00A93C50" w:rsidRDefault="003A4F72" w:rsidP="00D42CB0">
      <w:pPr>
        <w:pStyle w:val="Heading2"/>
      </w:pPr>
      <w:r w:rsidRPr="003A4F72">
        <w:t>Faça ping no servidor Web a partir do PC com problemas de conectividade.</w:t>
      </w:r>
    </w:p>
    <w:p w14:paraId="757169C5" w14:textId="4378B9E2" w:rsidR="00D42CB0" w:rsidRPr="00A93C50" w:rsidRDefault="00D42CB0" w:rsidP="00D42CB0">
      <w:pPr>
        <w:pStyle w:val="SubStepAlpha"/>
      </w:pPr>
      <w:r>
        <w:t xml:space="preserve"> </w:t>
      </w:r>
      <w:r w:rsidR="00ED638B">
        <w:t xml:space="preserve">No PC, acesse o </w:t>
      </w:r>
      <w:r w:rsidR="00ED638B">
        <w:rPr>
          <w:b/>
          <w:bCs/>
        </w:rPr>
        <w:t>Command Prompt</w:t>
      </w:r>
      <w:r w:rsidR="00ED638B">
        <w:t xml:space="preserve"> na guia</w:t>
      </w:r>
      <w:r w:rsidR="00ED638B">
        <w:rPr>
          <w:b/>
          <w:bCs/>
        </w:rPr>
        <w:t xml:space="preserve"> Desktop</w:t>
      </w:r>
      <w:r w:rsidR="00ED638B">
        <w:t>.</w:t>
      </w:r>
    </w:p>
    <w:p w14:paraId="1AF3AA66" w14:textId="68B4B25D" w:rsidR="00D42CB0" w:rsidRDefault="00AF3F07" w:rsidP="00D42CB0">
      <w:pPr>
        <w:pStyle w:val="SubStepAlpha"/>
        <w:spacing w:after="60"/>
      </w:pPr>
      <w:r>
        <w:t xml:space="preserve">No prompt, digite ping </w:t>
      </w:r>
      <w:r>
        <w:rPr>
          <w:b/>
          <w:bCs/>
        </w:rPr>
        <w:t>www.cisco.pka</w:t>
      </w:r>
      <w:r>
        <w:t>.</w:t>
      </w:r>
    </w:p>
    <w:p w14:paraId="10DCBA0A" w14:textId="77777777" w:rsidR="00D42CB0" w:rsidRPr="00A93C50" w:rsidRDefault="00D42CB0" w:rsidP="00F34DBD">
      <w:pPr>
        <w:pStyle w:val="Heading4"/>
      </w:pPr>
      <w:r>
        <w:t>Pergunta:</w:t>
      </w:r>
    </w:p>
    <w:p w14:paraId="7ED9C0D6" w14:textId="0A49A71F" w:rsidR="00D42CB0" w:rsidRDefault="00AF3F07" w:rsidP="00D42CB0">
      <w:pPr>
        <w:pStyle w:val="BodyTextL50"/>
        <w:spacing w:before="0"/>
      </w:pPr>
      <w:r>
        <w:t>O ping retornou alguma resposta? Qual é o endereço IP exibido na resposta, se houver?</w:t>
      </w:r>
    </w:p>
    <w:p w14:paraId="02C7BC38" w14:textId="77777777" w:rsidR="00D42CB0" w:rsidRDefault="00D42CB0" w:rsidP="00D42CB0">
      <w:pPr>
        <w:pStyle w:val="AnswerLineL50"/>
      </w:pPr>
      <w:r>
        <w:t>Digite suas respostas aqui.</w:t>
      </w:r>
    </w:p>
    <w:p w14:paraId="438C682A" w14:textId="7E7C6591" w:rsidR="00D42CB0" w:rsidRPr="000F4ACD" w:rsidRDefault="003A6D03" w:rsidP="00D42CB0">
      <w:pPr>
        <w:pStyle w:val="BodyTextL50"/>
        <w:rPr>
          <w:rStyle w:val="AnswerGray"/>
        </w:rPr>
      </w:pPr>
      <w:r w:rsidRPr="003A6D03">
        <w:rPr>
          <w:rStyle w:val="AnswerGray"/>
        </w:rPr>
        <w:t>Não houve resposta. Nenhum endereço IP foi exibido na mensagem.</w:t>
      </w:r>
    </w:p>
    <w:p w14:paraId="7C84F975" w14:textId="388D8DC4" w:rsidR="00D42CB0" w:rsidRDefault="003407DE" w:rsidP="00D42CB0">
      <w:pPr>
        <w:pStyle w:val="Heading2"/>
      </w:pPr>
      <w:r w:rsidRPr="003407DE">
        <w:t>Faça ping no servidor Web a partir dos PCs configurados corretamente.</w:t>
      </w:r>
    </w:p>
    <w:p w14:paraId="14630B6C" w14:textId="01508D19" w:rsidR="00D42CB0" w:rsidRPr="00325876" w:rsidRDefault="00FB3CD5" w:rsidP="00D42CB0">
      <w:pPr>
        <w:pStyle w:val="SubStepAlpha"/>
      </w:pPr>
      <w:r>
        <w:t xml:space="preserve">No PC, acesse o </w:t>
      </w:r>
      <w:r>
        <w:rPr>
          <w:b/>
          <w:bCs/>
        </w:rPr>
        <w:t xml:space="preserve">Command Prompt </w:t>
      </w:r>
      <w:r>
        <w:t>na guia</w:t>
      </w:r>
      <w:r>
        <w:rPr>
          <w:b/>
          <w:bCs/>
        </w:rPr>
        <w:t xml:space="preserve"> Desktop</w:t>
      </w:r>
      <w:r>
        <w:t>.</w:t>
      </w:r>
    </w:p>
    <w:p w14:paraId="36B9E2E9" w14:textId="02B36E91" w:rsidR="00D42CB0" w:rsidRPr="00A93C50" w:rsidRDefault="0037389C" w:rsidP="00D42CB0">
      <w:pPr>
        <w:pStyle w:val="SubStepAlpha"/>
        <w:spacing w:after="60"/>
      </w:pPr>
      <w:r>
        <w:t xml:space="preserve">No prompt, digite ping </w:t>
      </w:r>
      <w:r>
        <w:rPr>
          <w:b/>
          <w:bCs/>
        </w:rPr>
        <w:t>www.cisco.pka</w:t>
      </w:r>
      <w:r>
        <w:t>.</w:t>
      </w:r>
    </w:p>
    <w:p w14:paraId="1442D2B9" w14:textId="77777777" w:rsidR="00D42CB0" w:rsidRDefault="00D42CB0" w:rsidP="00F34DBD">
      <w:pPr>
        <w:pStyle w:val="Heading4"/>
      </w:pPr>
      <w:r>
        <w:t>Pergunta:</w:t>
      </w:r>
    </w:p>
    <w:p w14:paraId="629AC105" w14:textId="3DEE4E91" w:rsidR="00D42CB0" w:rsidRPr="002F1EFA" w:rsidRDefault="0037389C" w:rsidP="002F1EFA">
      <w:pPr>
        <w:pStyle w:val="BodyTextL50"/>
        <w:spacing w:before="0"/>
      </w:pPr>
      <w:r>
        <w:t xml:space="preserve">O </w:t>
      </w:r>
      <w:r>
        <w:rPr>
          <w:b/>
          <w:bCs/>
        </w:rPr>
        <w:t>ping</w:t>
      </w:r>
      <w:r>
        <w:t xml:space="preserve"> retornou uma resposta? Qual é o endereço IP retornado, se houver?</w:t>
      </w:r>
    </w:p>
    <w:p w14:paraId="65EBD766" w14:textId="77777777" w:rsidR="00D42CB0" w:rsidRDefault="00D42CB0" w:rsidP="00D42CB0">
      <w:pPr>
        <w:pStyle w:val="AnswerLineL50"/>
      </w:pPr>
      <w:r>
        <w:t>Digite suas respostas aqui.</w:t>
      </w:r>
    </w:p>
    <w:p w14:paraId="23B34431" w14:textId="6A9DA47E" w:rsidR="00D42CB0" w:rsidRPr="000F4ACD" w:rsidRDefault="00E70F24" w:rsidP="00D42CB0">
      <w:pPr>
        <w:pStyle w:val="BodyTextL50"/>
      </w:pPr>
      <w:r w:rsidRPr="00E70F24">
        <w:rPr>
          <w:rStyle w:val="AnswerGray"/>
        </w:rPr>
        <w:t>A resposta foi 192.15.2.10 como endereço IP para www.cisco.pka.</w:t>
      </w:r>
    </w:p>
    <w:p w14:paraId="2F4BC100" w14:textId="27B3BB1D" w:rsidR="00D42CB0" w:rsidRPr="00A93C50" w:rsidRDefault="00DA1196" w:rsidP="00D42CB0">
      <w:pPr>
        <w:pStyle w:val="Heading2"/>
      </w:pPr>
      <w:r w:rsidRPr="00DA1196">
        <w:t>Pingue o endereço IP do servidor web a partir de PCs com problemas de conectividade.</w:t>
      </w:r>
    </w:p>
    <w:p w14:paraId="0837F57E" w14:textId="63C76797" w:rsidR="00D42CB0" w:rsidRPr="00A93C50" w:rsidRDefault="00C32891" w:rsidP="00D42CB0">
      <w:pPr>
        <w:pStyle w:val="SubStepAlpha"/>
      </w:pPr>
      <w:r>
        <w:t xml:space="preserve">No PC, acesse o </w:t>
      </w:r>
      <w:r>
        <w:rPr>
          <w:b/>
          <w:bCs/>
        </w:rPr>
        <w:t xml:space="preserve">Command Prompt </w:t>
      </w:r>
      <w:r>
        <w:t>na guia</w:t>
      </w:r>
      <w:r>
        <w:rPr>
          <w:b/>
          <w:bCs/>
        </w:rPr>
        <w:t xml:space="preserve"> Desktop</w:t>
      </w:r>
      <w:r>
        <w:t>.</w:t>
      </w:r>
    </w:p>
    <w:p w14:paraId="65D1AA1A" w14:textId="7390AB1B" w:rsidR="00D42CB0" w:rsidRPr="00A93C50" w:rsidRDefault="00D42CB0" w:rsidP="00D42CB0">
      <w:pPr>
        <w:pStyle w:val="SubStepAlpha"/>
      </w:pPr>
      <w:r>
        <w:lastRenderedPageBreak/>
        <w:t xml:space="preserve"> </w:t>
      </w:r>
      <w:r w:rsidR="000C3554">
        <w:t>Tente acessar o endereço IP do servidor web com o comando</w:t>
      </w:r>
      <w:r w:rsidR="000C3554">
        <w:rPr>
          <w:b/>
          <w:bCs/>
        </w:rPr>
        <w:t xml:space="preserve"> ping</w:t>
      </w:r>
      <w:r w:rsidR="000C3554">
        <w:t>.</w:t>
      </w:r>
    </w:p>
    <w:p w14:paraId="3777A4A7" w14:textId="65941286" w:rsidR="00D42CB0" w:rsidRPr="00A93C50" w:rsidRDefault="00EF2AE3" w:rsidP="00D42CB0">
      <w:pPr>
        <w:pStyle w:val="BodyTextL50"/>
      </w:pPr>
      <w:r>
        <w:t xml:space="preserve">O </w:t>
      </w:r>
      <w:r>
        <w:rPr>
          <w:b/>
          <w:bCs/>
        </w:rPr>
        <w:t xml:space="preserve">ping </w:t>
      </w:r>
      <w:r>
        <w:t>retornou uma resposta? Nesse caso, o PC pode acessar o servidor Web por meio do endereço IP, porém não com o nome de domínio. Isso pode indicar um problema com a configuração do servidor DNS no PC.</w:t>
      </w:r>
    </w:p>
    <w:p w14:paraId="03F46227" w14:textId="7CCD7CE3" w:rsidR="00D42CB0" w:rsidRPr="00A93C50" w:rsidRDefault="0087496A" w:rsidP="00D42CB0">
      <w:pPr>
        <w:pStyle w:val="Heading2"/>
      </w:pPr>
      <w:r w:rsidRPr="0087496A">
        <w:t>Compare as informações de servidor DNS nos PCs.</w:t>
      </w:r>
    </w:p>
    <w:p w14:paraId="51663095" w14:textId="2E37110A" w:rsidR="00D42CB0" w:rsidRPr="00A93C50" w:rsidRDefault="0087496A" w:rsidP="00D42CB0">
      <w:pPr>
        <w:pStyle w:val="SubStepAlpha"/>
      </w:pPr>
      <w:r>
        <w:t xml:space="preserve">Acesse o </w:t>
      </w:r>
      <w:r>
        <w:rPr>
          <w:b/>
          <w:bCs/>
        </w:rPr>
        <w:t xml:space="preserve">Command Prompt </w:t>
      </w:r>
      <w:r>
        <w:t>dos PCs sem problemas.</w:t>
      </w:r>
    </w:p>
    <w:p w14:paraId="5862A9BB" w14:textId="4AFE28C7" w:rsidR="00D42CB0" w:rsidRPr="00A93C50" w:rsidRDefault="00A3207E" w:rsidP="00D42CB0">
      <w:pPr>
        <w:pStyle w:val="SubStepAlpha"/>
      </w:pPr>
      <w:r>
        <w:t xml:space="preserve">Usando o comando </w:t>
      </w:r>
      <w:r>
        <w:rPr>
          <w:b/>
          <w:bCs/>
        </w:rPr>
        <w:t>ipconfig /all</w:t>
      </w:r>
      <w:r>
        <w:t>, examine a configuração do servidor DNS nos PCs sem problemas.</w:t>
      </w:r>
    </w:p>
    <w:p w14:paraId="5C165076" w14:textId="756A6E82" w:rsidR="00D42CB0" w:rsidRPr="00A93C50" w:rsidRDefault="00A3207E" w:rsidP="00D42CB0">
      <w:pPr>
        <w:pStyle w:val="SubStepAlpha"/>
      </w:pPr>
      <w:r>
        <w:t xml:space="preserve">Acesse o </w:t>
      </w:r>
      <w:r>
        <w:rPr>
          <w:b/>
          <w:bCs/>
        </w:rPr>
        <w:t xml:space="preserve">Command Prompt </w:t>
      </w:r>
      <w:r>
        <w:t>dos PCs com problemas de conectividade.</w:t>
      </w:r>
    </w:p>
    <w:p w14:paraId="5F199D6D" w14:textId="6A9561F7" w:rsidR="00D42CB0" w:rsidRPr="00A93C50" w:rsidRDefault="00227662" w:rsidP="00D42CB0">
      <w:pPr>
        <w:pStyle w:val="SubStepAlpha"/>
      </w:pPr>
      <w:r>
        <w:t xml:space="preserve">Usando o comando </w:t>
      </w:r>
      <w:r>
        <w:rPr>
          <w:b/>
          <w:bCs/>
        </w:rPr>
        <w:t>ipconfig /all</w:t>
      </w:r>
      <w:r>
        <w:t>, examine a configuração de servidor DNS nos PCs com configurações incorretas. As duas configurações são compatíveis?</w:t>
      </w:r>
    </w:p>
    <w:p w14:paraId="74B94146" w14:textId="7B321D30" w:rsidR="00D42CB0" w:rsidRPr="00A93C50" w:rsidRDefault="00993099" w:rsidP="00D42CB0">
      <w:pPr>
        <w:pStyle w:val="Heading2"/>
      </w:pPr>
      <w:r w:rsidRPr="00993099">
        <w:t>Faça as alterações de configuração necessárias nos PCs.</w:t>
      </w:r>
    </w:p>
    <w:p w14:paraId="020A231A" w14:textId="6A1D529B" w:rsidR="00D42CB0" w:rsidRPr="00A93C50" w:rsidRDefault="00572C3F" w:rsidP="00D42CB0">
      <w:pPr>
        <w:pStyle w:val="SubStepAlpha"/>
      </w:pPr>
      <w:r>
        <w:t>Navegue até a guia</w:t>
      </w:r>
      <w:r>
        <w:rPr>
          <w:b/>
          <w:bCs/>
        </w:rPr>
        <w:t xml:space="preserve"> Desktop </w:t>
      </w:r>
      <w:r>
        <w:t xml:space="preserve">dos PCs com problemas, faça as alterações de configuração necessárias em </w:t>
      </w:r>
      <w:r>
        <w:rPr>
          <w:b/>
          <w:bCs/>
        </w:rPr>
        <w:t>IP Configuration</w:t>
      </w:r>
    </w:p>
    <w:p w14:paraId="59F15BE9" w14:textId="275BBFEE" w:rsidR="00D42CB0" w:rsidRPr="00A93C50" w:rsidRDefault="00381447" w:rsidP="00D42CB0">
      <w:pPr>
        <w:pStyle w:val="SubStepAlpha"/>
      </w:pPr>
      <w:r>
        <w:t xml:space="preserve">Use o </w:t>
      </w:r>
      <w:r>
        <w:rPr>
          <w:b/>
          <w:bCs/>
        </w:rPr>
        <w:t>Web Browser</w:t>
      </w:r>
      <w:r>
        <w:t xml:space="preserve"> da guia </w:t>
      </w:r>
      <w:r>
        <w:rPr>
          <w:b/>
          <w:bCs/>
        </w:rPr>
        <w:t>Desktop</w:t>
      </w:r>
      <w:r>
        <w:t xml:space="preserve"> para se conectar a </w:t>
      </w:r>
      <w:r>
        <w:rPr>
          <w:b/>
          <w:bCs/>
        </w:rPr>
        <w:t xml:space="preserve">www.cisco.pka </w:t>
      </w:r>
      <w:r>
        <w:t>e verificar se as alterações de configuração resolveram o problema.</w:t>
      </w:r>
    </w:p>
    <w:p w14:paraId="1B5FCDB8" w14:textId="77777777" w:rsidR="00D42CB0" w:rsidRPr="00325876" w:rsidRDefault="00D42CB0" w:rsidP="00D42CB0">
      <w:pPr>
        <w:pStyle w:val="ConfigWindow"/>
      </w:pPr>
      <w:r>
        <w:t>Fim do documento</w:t>
      </w:r>
    </w:p>
    <w:sectPr w:rsidR="00D42CB0" w:rsidRPr="00325876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B349C" w14:textId="77777777" w:rsidR="0056348A" w:rsidRDefault="0056348A" w:rsidP="00710659">
      <w:pPr>
        <w:spacing w:after="0" w:line="240" w:lineRule="auto"/>
      </w:pPr>
      <w:r>
        <w:separator/>
      </w:r>
    </w:p>
    <w:p w14:paraId="1F1E3451" w14:textId="77777777" w:rsidR="0056348A" w:rsidRDefault="0056348A"/>
  </w:endnote>
  <w:endnote w:type="continuationSeparator" w:id="0">
    <w:p w14:paraId="2DCE56A8" w14:textId="77777777" w:rsidR="0056348A" w:rsidRDefault="0056348A" w:rsidP="00710659">
      <w:pPr>
        <w:spacing w:after="0" w:line="240" w:lineRule="auto"/>
      </w:pPr>
      <w:r>
        <w:continuationSeparator/>
      </w:r>
    </w:p>
    <w:p w14:paraId="5FDF2AF2" w14:textId="77777777" w:rsidR="0056348A" w:rsidRDefault="005634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61439" w14:textId="536728DC" w:rsidR="00A32240" w:rsidRDefault="00A322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976DEB" wp14:editId="76EAACA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27822513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B9AF4" w14:textId="40E45A28" w:rsidR="00A32240" w:rsidRPr="00A32240" w:rsidRDefault="00A32240" w:rsidP="00A32240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2240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76D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textbox style="mso-fit-shape-to-text:t" inset="0,0,20pt,15pt">
                <w:txbxContent>
                  <w:p w14:paraId="412B9AF4" w14:textId="40E45A28" w:rsidR="00A32240" w:rsidRPr="00A32240" w:rsidRDefault="00A32240" w:rsidP="00A32240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32240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6226B" w14:textId="28EE19D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42578A">
      <w:t>2024</w:t>
    </w:r>
    <w:r>
      <w:t xml:space="preserve"> Cisco and/or its affiliates. Todos os direitos reservados. Cisco Public </w:t>
    </w:r>
    <w:r>
      <w:tab/>
    </w:r>
    <w:r w:rsidR="0042578A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F60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42578A">
      <w:rPr>
        <w:b/>
        <w:szCs w:val="16"/>
      </w:rPr>
      <w:t xml:space="preserve"> </w:t>
    </w:r>
    <w:r w:rsidR="0042578A" w:rsidRPr="0042578A">
      <w:rPr>
        <w:bCs/>
        <w:szCs w:val="16"/>
      </w:rPr>
      <w:t>de</w:t>
    </w:r>
    <w:r w:rsidR="0042578A">
      <w:rPr>
        <w:b/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F60F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7845E" w14:textId="20F66E3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- </w:t>
    </w:r>
    <w:r w:rsidR="0042578A">
      <w:t>2024</w:t>
    </w:r>
    <w:r>
      <w:t xml:space="preserve"> Cisco and/or its affiliates. Todos os direitos reservados. Cisco Public</w:t>
    </w:r>
    <w:r>
      <w:tab/>
    </w:r>
    <w:r w:rsidR="0042578A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42578A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3B8FD" w14:textId="77777777" w:rsidR="0056348A" w:rsidRDefault="0056348A" w:rsidP="00710659">
      <w:pPr>
        <w:spacing w:after="0" w:line="240" w:lineRule="auto"/>
      </w:pPr>
      <w:r>
        <w:separator/>
      </w:r>
    </w:p>
    <w:p w14:paraId="583C972D" w14:textId="77777777" w:rsidR="0056348A" w:rsidRDefault="0056348A"/>
  </w:footnote>
  <w:footnote w:type="continuationSeparator" w:id="0">
    <w:p w14:paraId="09E05B4C" w14:textId="77777777" w:rsidR="0056348A" w:rsidRDefault="0056348A" w:rsidP="00710659">
      <w:pPr>
        <w:spacing w:after="0" w:line="240" w:lineRule="auto"/>
      </w:pPr>
      <w:r>
        <w:continuationSeparator/>
      </w:r>
    </w:p>
    <w:p w14:paraId="7F1B29FA" w14:textId="77777777" w:rsidR="0056348A" w:rsidRDefault="005634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912A1" w14:textId="77777777" w:rsidR="00DF000A" w:rsidRDefault="00DF00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Função"/>
      <w:tag w:val=""/>
      <w:id w:val="-1711953976"/>
      <w:placeholder>
        <w:docPart w:val="163F9C660A8841069288AC0B0D93371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1EFF79C" w14:textId="4784A546" w:rsidR="00926CB2" w:rsidRDefault="004A2EF7" w:rsidP="008402F2">
        <w:pPr>
          <w:pStyle w:val="PageHead"/>
        </w:pPr>
        <w:r>
          <w:t>Packet Tracer - Usando o comando ping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E9B2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A773C8" wp14:editId="5011A12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61139259">
    <w:abstractNumId w:val="7"/>
  </w:num>
  <w:num w:numId="2" w16cid:durableId="179571514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80374465">
    <w:abstractNumId w:val="3"/>
  </w:num>
  <w:num w:numId="4" w16cid:durableId="54552951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29214919">
    <w:abstractNumId w:val="4"/>
  </w:num>
  <w:num w:numId="6" w16cid:durableId="1232498623">
    <w:abstractNumId w:val="0"/>
  </w:num>
  <w:num w:numId="7" w16cid:durableId="1100879379">
    <w:abstractNumId w:val="1"/>
  </w:num>
  <w:num w:numId="8" w16cid:durableId="2092659063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41891833">
    <w:abstractNumId w:val="4"/>
  </w:num>
  <w:num w:numId="10" w16cid:durableId="78478920">
    <w:abstractNumId w:val="8"/>
  </w:num>
  <w:num w:numId="11" w16cid:durableId="11113180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8025307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320813050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262765341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93474868">
    <w:abstractNumId w:val="2"/>
  </w:num>
  <w:num w:numId="16" w16cid:durableId="190860685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F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011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554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68F"/>
    <w:rsid w:val="00215665"/>
    <w:rsid w:val="002163BB"/>
    <w:rsid w:val="0021792C"/>
    <w:rsid w:val="00220909"/>
    <w:rsid w:val="002240AB"/>
    <w:rsid w:val="00225E37"/>
    <w:rsid w:val="00227662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DAF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EFA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927"/>
    <w:rsid w:val="0031789F"/>
    <w:rsid w:val="00320788"/>
    <w:rsid w:val="003233A3"/>
    <w:rsid w:val="00334C33"/>
    <w:rsid w:val="003407DE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667C9"/>
    <w:rsid w:val="0037389C"/>
    <w:rsid w:val="00381447"/>
    <w:rsid w:val="00386D65"/>
    <w:rsid w:val="00390C38"/>
    <w:rsid w:val="00392748"/>
    <w:rsid w:val="00392C65"/>
    <w:rsid w:val="00392ED5"/>
    <w:rsid w:val="003976B7"/>
    <w:rsid w:val="003A19DC"/>
    <w:rsid w:val="003A1B45"/>
    <w:rsid w:val="003A220C"/>
    <w:rsid w:val="003A4F72"/>
    <w:rsid w:val="003A50D3"/>
    <w:rsid w:val="003A6D03"/>
    <w:rsid w:val="003B256A"/>
    <w:rsid w:val="003B46FC"/>
    <w:rsid w:val="003B5767"/>
    <w:rsid w:val="003B7605"/>
    <w:rsid w:val="003C08AA"/>
    <w:rsid w:val="003C2A7B"/>
    <w:rsid w:val="003C49EF"/>
    <w:rsid w:val="003C696A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39A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578A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2EF7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348A"/>
    <w:rsid w:val="00570A65"/>
    <w:rsid w:val="00572C3F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289"/>
    <w:rsid w:val="00792F4E"/>
    <w:rsid w:val="0079398D"/>
    <w:rsid w:val="00796C25"/>
    <w:rsid w:val="007A287C"/>
    <w:rsid w:val="007A3B2A"/>
    <w:rsid w:val="007A4922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56B"/>
    <w:rsid w:val="0081497C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265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496A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10A8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67CF0"/>
    <w:rsid w:val="00970A69"/>
    <w:rsid w:val="0098155C"/>
    <w:rsid w:val="00981CCA"/>
    <w:rsid w:val="00983B77"/>
    <w:rsid w:val="00993099"/>
    <w:rsid w:val="00996053"/>
    <w:rsid w:val="00997E71"/>
    <w:rsid w:val="009A0B2F"/>
    <w:rsid w:val="009A1CF4"/>
    <w:rsid w:val="009A37D7"/>
    <w:rsid w:val="009A4E17"/>
    <w:rsid w:val="009A6955"/>
    <w:rsid w:val="009A6C23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207E"/>
    <w:rsid w:val="00A32240"/>
    <w:rsid w:val="00A33890"/>
    <w:rsid w:val="00A34E7F"/>
    <w:rsid w:val="00A46F0A"/>
    <w:rsid w:val="00A46F25"/>
    <w:rsid w:val="00A47CC2"/>
    <w:rsid w:val="00A502BA"/>
    <w:rsid w:val="00A60146"/>
    <w:rsid w:val="00A601A9"/>
    <w:rsid w:val="00A60E70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3880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3F0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573C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91"/>
    <w:rsid w:val="00C351B8"/>
    <w:rsid w:val="00C410D9"/>
    <w:rsid w:val="00C44DB7"/>
    <w:rsid w:val="00C4510A"/>
    <w:rsid w:val="00C477C2"/>
    <w:rsid w:val="00C47F2E"/>
    <w:rsid w:val="00C50141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F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536"/>
    <w:rsid w:val="00D17F81"/>
    <w:rsid w:val="00D2758C"/>
    <w:rsid w:val="00D275CA"/>
    <w:rsid w:val="00D2789B"/>
    <w:rsid w:val="00D345AB"/>
    <w:rsid w:val="00D41566"/>
    <w:rsid w:val="00D42CB0"/>
    <w:rsid w:val="00D452F4"/>
    <w:rsid w:val="00D458EC"/>
    <w:rsid w:val="00D501B0"/>
    <w:rsid w:val="00D52582"/>
    <w:rsid w:val="00D531D0"/>
    <w:rsid w:val="00D53FF1"/>
    <w:rsid w:val="00D56A0E"/>
    <w:rsid w:val="00D57AD3"/>
    <w:rsid w:val="00D602A4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000A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0F24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E06"/>
    <w:rsid w:val="00EC6F62"/>
    <w:rsid w:val="00ED2EA2"/>
    <w:rsid w:val="00ED6019"/>
    <w:rsid w:val="00ED638B"/>
    <w:rsid w:val="00ED7830"/>
    <w:rsid w:val="00EE2BFF"/>
    <w:rsid w:val="00EE3909"/>
    <w:rsid w:val="00EF2AE3"/>
    <w:rsid w:val="00EF4205"/>
    <w:rsid w:val="00EF5939"/>
    <w:rsid w:val="00EF60F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4DB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3F64"/>
    <w:rsid w:val="00FA4A26"/>
    <w:rsid w:val="00FA7084"/>
    <w:rsid w:val="00FA7BEF"/>
    <w:rsid w:val="00FB1105"/>
    <w:rsid w:val="00FB1929"/>
    <w:rsid w:val="00FB3CD5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2247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80570"/>
  <w15:docId w15:val="{BB1F4A07-3119-4EC8-9D93-EA200C0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84D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84DA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84DA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84DA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84DA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4DA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84DA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84DA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84DA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84DA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4DA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84DA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84DA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4DA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84DA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84DAF"/>
    <w:pPr>
      <w:ind w:left="720"/>
    </w:pPr>
  </w:style>
  <w:style w:type="paragraph" w:styleId="Header">
    <w:name w:val="header"/>
    <w:basedOn w:val="Normal"/>
    <w:link w:val="HeaderChar"/>
    <w:unhideWhenUsed/>
    <w:rsid w:val="00284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4DA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84DAF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84DA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4DA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84DA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84DAF"/>
  </w:style>
  <w:style w:type="table" w:styleId="TableGrid">
    <w:name w:val="Table Grid"/>
    <w:basedOn w:val="TableNormal"/>
    <w:uiPriority w:val="59"/>
    <w:rsid w:val="00284D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84DA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84DA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284DA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84DA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84D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84D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84DA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84DA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84DA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84DA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84DA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84DA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84D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84DA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84DA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84DA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284DA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84D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84DA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84DA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284DA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84DA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284DA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84DA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84DAF"/>
    <w:rPr>
      <w:color w:val="EE0000"/>
    </w:rPr>
  </w:style>
  <w:style w:type="paragraph" w:customStyle="1" w:styleId="BodyTextL25Bold">
    <w:name w:val="Body Text L25 Bold"/>
    <w:basedOn w:val="BodyTextL25"/>
    <w:qFormat/>
    <w:rsid w:val="00284DA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84DA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84D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84D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4D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D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84DAF"/>
    <w:rPr>
      <w:b/>
      <w:bCs/>
    </w:rPr>
  </w:style>
  <w:style w:type="paragraph" w:customStyle="1" w:styleId="ReflectionQ">
    <w:name w:val="Reflection Q"/>
    <w:basedOn w:val="BodyTextL25"/>
    <w:qFormat/>
    <w:rsid w:val="00284DA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84DA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84DA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84DA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84DA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84DA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84DA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84DA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84DA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84DA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84DA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84DA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84DA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84DA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84DA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84DA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84DA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84DA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84DA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84DA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84DA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84DA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84DA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84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84DA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84DA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84DA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84DA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84DA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84DA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84DA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84DA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84DA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84DA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84DA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84DA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84DA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84DA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84DA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84DA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84DAF"/>
    <w:rPr>
      <w:b/>
    </w:rPr>
  </w:style>
  <w:style w:type="character" w:customStyle="1" w:styleId="CMDChar">
    <w:name w:val="CMD Char"/>
    <w:basedOn w:val="DefaultParagraphFont"/>
    <w:link w:val="CMD"/>
    <w:rsid w:val="00284DA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84DA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84DA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84DAF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284DAF"/>
    <w:rPr>
      <w:color w:val="808080"/>
    </w:rPr>
  </w:style>
  <w:style w:type="paragraph" w:customStyle="1" w:styleId="CMDRed">
    <w:name w:val="CMD Red"/>
    <w:basedOn w:val="CMD"/>
    <w:link w:val="CMDRedChar"/>
    <w:qFormat/>
    <w:rsid w:val="00284DAF"/>
    <w:rPr>
      <w:color w:val="EE0000"/>
    </w:rPr>
  </w:style>
  <w:style w:type="character" w:customStyle="1" w:styleId="CMDRedChar">
    <w:name w:val="CMD Red Char"/>
    <w:basedOn w:val="CMDChar"/>
    <w:link w:val="CMDRed"/>
    <w:rsid w:val="00284DA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84DA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84DAF"/>
    <w:rPr>
      <w:szCs w:val="22"/>
    </w:rPr>
  </w:style>
  <w:style w:type="character" w:customStyle="1" w:styleId="CMDOutputChar">
    <w:name w:val="CMD Output Char"/>
    <w:basedOn w:val="BodyTextL25Char"/>
    <w:link w:val="CMDOutput"/>
    <w:rsid w:val="00284DA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84DA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84DAF"/>
  </w:style>
  <w:style w:type="paragraph" w:customStyle="1" w:styleId="TableAnswer">
    <w:name w:val="Table Answer"/>
    <w:basedOn w:val="TableText"/>
    <w:qFormat/>
    <w:rsid w:val="00284DAF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284DA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84DA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84DA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84DA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84DA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84DA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84DA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84DAF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284DAF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28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3F9C660A8841069288AC0B0D93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6D84-B772-4AF9-B627-7CC4E868E84B}"/>
      </w:docPartPr>
      <w:docPartBody>
        <w:p w:rsidR="00ED74B6" w:rsidRDefault="00D92225">
          <w:pPr>
            <w:pStyle w:val="163F9C660A8841069288AC0B0D93371E"/>
          </w:pPr>
          <w:r>
            <w:rPr>
              <w:rStyle w:val="PlaceholderText"/>
              <w:lang w:val="pt-BR"/>
            </w:rPr>
            <w:t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25"/>
    <w:rsid w:val="000D1707"/>
    <w:rsid w:val="0015031E"/>
    <w:rsid w:val="00154DC4"/>
    <w:rsid w:val="00351072"/>
    <w:rsid w:val="00856564"/>
    <w:rsid w:val="009F1681"/>
    <w:rsid w:val="00D92225"/>
    <w:rsid w:val="00E15DDC"/>
    <w:rsid w:val="00ED74B6"/>
    <w:rsid w:val="00FA24FB"/>
    <w:rsid w:val="00FE76FC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3F9C660A8841069288AC0B0D93371E">
    <w:name w:val="163F9C660A8841069288AC0B0D933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5457A-AAA3-4C8A-B9CE-36F9C83B4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7F08E-B07B-4175-99A1-4E81F9F8836D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3.xml><?xml version="1.0" encoding="utf-8"?>
<ds:datastoreItem xmlns:ds="http://schemas.openxmlformats.org/officeDocument/2006/customXml" ds:itemID="{C97DA531-3013-483A-88AA-298C362A86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11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Usando o comando ping</dc:title>
  <dc:description>2016</dc:description>
  <cp:lastModifiedBy>Jason Yip (jasyip)</cp:lastModifiedBy>
  <cp:revision>41</cp:revision>
  <dcterms:created xsi:type="dcterms:W3CDTF">2020-10-05T17:22:00Z</dcterms:created>
  <dcterms:modified xsi:type="dcterms:W3CDTF">2024-08-07T04:39:00Z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5b8b6542,4c302af1,4a9a553b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2024-07-11T04:47:17Z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cf703649-fc06-4139-a9c2-e95042dc5ed2</vt:lpwstr>
  </property>
  <property fmtid="{D5CDD505-2E9C-101B-9397-08002B2CF9AE}" pid="12" name="MSIP_Label_c8f49a32-fde3-48a5-9266-b5b0972a22dc_ContentBits">
    <vt:lpwstr>2</vt:lpwstr>
  </property>
</Properties>
</file>