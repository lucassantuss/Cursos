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E6A92" w14:textId="37F595BE" w:rsidR="00F51C92" w:rsidRPr="00E95CF9" w:rsidRDefault="00000000" w:rsidP="00F51C92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9C970DA34F10413CBDA9D7A1175EE28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D646BC" w:rsidRPr="00D646BC">
            <w:t>Packet</w:t>
          </w:r>
          <w:proofErr w:type="spellEnd"/>
          <w:r w:rsidR="00D646BC" w:rsidRPr="00D646BC">
            <w:t xml:space="preserve"> </w:t>
          </w:r>
          <w:proofErr w:type="spellStart"/>
          <w:r w:rsidR="00D646BC" w:rsidRPr="00D646BC">
            <w:t>Tracer</w:t>
          </w:r>
          <w:proofErr w:type="spellEnd"/>
          <w:r w:rsidR="00D646BC" w:rsidRPr="00D646BC">
            <w:t xml:space="preserve"> – Configuração do DHCP em um Roteador Wireless (sem fio)</w:t>
          </w:r>
        </w:sdtContent>
      </w:sdt>
      <w:r w:rsidR="00F51C92">
        <w:t xml:space="preserve"> </w:t>
      </w:r>
      <w:r w:rsidR="00F51C92">
        <w:rPr>
          <w:rStyle w:val="LabTitleInstVersred"/>
          <w:color w:val="FF0000"/>
        </w:rPr>
        <w:t>(Versão do Instrutor)</w:t>
      </w:r>
    </w:p>
    <w:p w14:paraId="5A2B4678" w14:textId="77777777" w:rsidR="00F51C92" w:rsidRDefault="00F51C92" w:rsidP="00F51C92">
      <w:pPr>
        <w:pStyle w:val="InstNoteRed"/>
      </w:pPr>
      <w:r>
        <w:rPr>
          <w:b/>
        </w:rPr>
        <w:t>Nota do Instrutor</w:t>
      </w:r>
      <w:r>
        <w:t>: Cor vermelha da fonte ou realces em cinza indicam o texto que aparece apenas na cópia do instrutor.</w:t>
      </w:r>
    </w:p>
    <w:p w14:paraId="7AE37F4D" w14:textId="77777777" w:rsidR="00307DEA" w:rsidRDefault="00307DEA" w:rsidP="00307DEA">
      <w:pPr>
        <w:pStyle w:val="Heading1"/>
        <w:rPr>
          <w:sz w:val="48"/>
          <w:szCs w:val="48"/>
        </w:rPr>
      </w:pPr>
      <w:r>
        <w:t>Objetivos</w:t>
      </w:r>
    </w:p>
    <w:p w14:paraId="4881B317" w14:textId="7EC38326" w:rsidR="00026963" w:rsidRPr="00622B70" w:rsidRDefault="00307DEA" w:rsidP="00026963">
      <w:pPr>
        <w:pStyle w:val="Bulletlevel1"/>
        <w:spacing w:before="60" w:after="60" w:line="276" w:lineRule="auto"/>
      </w:pPr>
      <w:r>
        <w:t>Conectar 3 PCs a um roteador sem fio</w:t>
      </w:r>
    </w:p>
    <w:p w14:paraId="32C05F56" w14:textId="15220D24" w:rsidR="00026963" w:rsidRPr="00622B70" w:rsidRDefault="00452DF6" w:rsidP="00026963">
      <w:pPr>
        <w:pStyle w:val="Bulletlevel1"/>
        <w:spacing w:before="60" w:after="60" w:line="276" w:lineRule="auto"/>
      </w:pPr>
      <w:r>
        <w:t>Alterar a configuração do DHCP para uma faixa de rede específica</w:t>
      </w:r>
    </w:p>
    <w:p w14:paraId="191621E3" w14:textId="1A53FF72" w:rsidR="00026963" w:rsidRPr="00622B70" w:rsidRDefault="00BD4BCC" w:rsidP="00026963">
      <w:pPr>
        <w:pStyle w:val="Bulletlevel1"/>
        <w:spacing w:before="60" w:after="60" w:line="276" w:lineRule="auto"/>
      </w:pPr>
      <w:r>
        <w:t>Configurar os clientes para obter seus endereços por DHCP</w:t>
      </w:r>
    </w:p>
    <w:p w14:paraId="011ECB6C" w14:textId="2EA9AF21" w:rsidR="00026963" w:rsidRPr="00B84200" w:rsidRDefault="00B84200" w:rsidP="00B84200">
      <w:pPr>
        <w:pStyle w:val="Heading1"/>
        <w:rPr>
          <w:sz w:val="48"/>
          <w:szCs w:val="48"/>
        </w:rPr>
      </w:pPr>
      <w:r>
        <w:t>Histórico/Cenário</w:t>
      </w:r>
    </w:p>
    <w:p w14:paraId="156EAC6E" w14:textId="59F3C4C3" w:rsidR="00026963" w:rsidRPr="00622B70" w:rsidRDefault="00B84200" w:rsidP="00026963">
      <w:pPr>
        <w:pStyle w:val="BodyTextL25"/>
      </w:pPr>
      <w:r>
        <w:t>Um usuário doméstico quer usar um roteador sem fio para conectar 3 PCs. Todos os 3 PCs devem obter seus endereços automaticamente a partir do roteador sem fio.</w:t>
      </w:r>
    </w:p>
    <w:p w14:paraId="703A2B04" w14:textId="77777777" w:rsidR="00BF7128" w:rsidRDefault="00BF7128" w:rsidP="00BF7128">
      <w:pPr>
        <w:pStyle w:val="Heading1"/>
        <w:rPr>
          <w:sz w:val="48"/>
          <w:szCs w:val="48"/>
        </w:rPr>
      </w:pPr>
      <w:r>
        <w:t>Instruções</w:t>
      </w:r>
    </w:p>
    <w:p w14:paraId="253414A4" w14:textId="0F0F4877" w:rsidR="00026963" w:rsidRPr="00622B70" w:rsidRDefault="00BF7128" w:rsidP="00026963">
      <w:pPr>
        <w:pStyle w:val="Heading2"/>
      </w:pPr>
      <w:r w:rsidRPr="00BF7128">
        <w:t>Configurar a topologia de rede</w:t>
      </w:r>
    </w:p>
    <w:p w14:paraId="5A089D43" w14:textId="4E9D9B5E" w:rsidR="00026963" w:rsidRPr="00A37582" w:rsidRDefault="00A15FF0" w:rsidP="00026963">
      <w:pPr>
        <w:pStyle w:val="SubStepAlpha"/>
      </w:pPr>
      <w:r>
        <w:t>Adicione três PCs genéricos.</w:t>
      </w:r>
    </w:p>
    <w:p w14:paraId="1785EA56" w14:textId="175AC147" w:rsidR="00026963" w:rsidRPr="00622B70" w:rsidRDefault="004D5F4E" w:rsidP="00026963">
      <w:pPr>
        <w:pStyle w:val="SubStepAlpha"/>
      </w:pPr>
      <w:r>
        <w:t>Conecte cada PC a uma porta Ethernet a um roteador sem fio com cabos diretos.</w:t>
      </w:r>
    </w:p>
    <w:p w14:paraId="077B944D" w14:textId="5BCAD07A" w:rsidR="00026963" w:rsidRPr="00622B70" w:rsidRDefault="00043B1C" w:rsidP="00026963">
      <w:pPr>
        <w:pStyle w:val="Heading2"/>
      </w:pPr>
      <w:r w:rsidRPr="00043B1C">
        <w:t>Observar as configurações DHCP padrão</w:t>
      </w:r>
    </w:p>
    <w:p w14:paraId="2AF50426" w14:textId="29EA3B36" w:rsidR="00026963" w:rsidRDefault="004D7AC0" w:rsidP="00026963">
      <w:pPr>
        <w:pStyle w:val="SubStepAlpha"/>
        <w:spacing w:after="60"/>
      </w:pPr>
      <w:r>
        <w:t xml:space="preserve">Após as luzes amarelas ficarem verdes, clique em </w:t>
      </w:r>
      <w:r>
        <w:rPr>
          <w:b/>
          <w:bCs/>
        </w:rPr>
        <w:t>PC0</w:t>
      </w:r>
      <w:r>
        <w:t xml:space="preserve">. Clique na guia </w:t>
      </w:r>
      <w:r>
        <w:rPr>
          <w:b/>
          <w:bCs/>
        </w:rPr>
        <w:t>Desktop</w:t>
      </w:r>
      <w:r>
        <w:t xml:space="preserve">. Selecione </w:t>
      </w:r>
      <w:r>
        <w:rPr>
          <w:b/>
          <w:bCs/>
        </w:rPr>
        <w:t xml:space="preserve">IP </w:t>
      </w:r>
      <w:proofErr w:type="spellStart"/>
      <w:r>
        <w:rPr>
          <w:b/>
          <w:bCs/>
        </w:rPr>
        <w:t>Configuration</w:t>
      </w:r>
      <w:proofErr w:type="spellEnd"/>
      <w:r>
        <w:t xml:space="preserve">. Selecione </w:t>
      </w:r>
      <w:r>
        <w:rPr>
          <w:b/>
          <w:bCs/>
        </w:rPr>
        <w:t>DHCP</w:t>
      </w:r>
      <w:r>
        <w:t xml:space="preserve"> para receber um endereço IP do roteador</w:t>
      </w:r>
      <w:r>
        <w:rPr>
          <w:b/>
          <w:bCs/>
        </w:rPr>
        <w:t xml:space="preserve"> habilitado para DHCP.</w:t>
      </w:r>
    </w:p>
    <w:p w14:paraId="14ACE5CC" w14:textId="77777777" w:rsidR="00026963" w:rsidRDefault="00026963" w:rsidP="00AC70CC">
      <w:pPr>
        <w:pStyle w:val="Heading4"/>
      </w:pPr>
      <w:r>
        <w:t>Pergunta:</w:t>
      </w:r>
    </w:p>
    <w:p w14:paraId="47F87B3B" w14:textId="1169B64E" w:rsidR="00026963" w:rsidRDefault="00036679" w:rsidP="00026963">
      <w:pPr>
        <w:pStyle w:val="BodyTextL50"/>
        <w:tabs>
          <w:tab w:val="left" w:leader="underscore" w:pos="8640"/>
        </w:tabs>
        <w:spacing w:before="0"/>
      </w:pPr>
      <w:r>
        <w:t>Anote o endereço IP do gateway padrão.</w:t>
      </w:r>
    </w:p>
    <w:p w14:paraId="229C6226" w14:textId="77777777" w:rsidR="00026963" w:rsidRPr="00A37582" w:rsidRDefault="00026963" w:rsidP="00026963">
      <w:pPr>
        <w:pStyle w:val="AnswerLineL50"/>
      </w:pPr>
      <w:r>
        <w:t>Digite suas respostas aqui.</w:t>
      </w:r>
    </w:p>
    <w:p w14:paraId="646E0BDE" w14:textId="77777777" w:rsidR="00026963" w:rsidRDefault="00026963" w:rsidP="00026963">
      <w:pPr>
        <w:pStyle w:val="BodyTextL50"/>
        <w:tabs>
          <w:tab w:val="left" w:leader="underscore" w:pos="8640"/>
        </w:tabs>
      </w:pPr>
      <w:r>
        <w:rPr>
          <w:rStyle w:val="AnswerGray"/>
        </w:rPr>
        <w:t>192.168.0.1</w:t>
      </w:r>
    </w:p>
    <w:p w14:paraId="6CCA2919" w14:textId="20330489" w:rsidR="00026963" w:rsidRDefault="00964193" w:rsidP="00026963">
      <w:pPr>
        <w:pStyle w:val="SubStepAlpha"/>
      </w:pPr>
      <w:r>
        <w:t xml:space="preserve">Feche a janela </w:t>
      </w:r>
      <w:r>
        <w:rPr>
          <w:b/>
          <w:bCs/>
        </w:rPr>
        <w:t xml:space="preserve">IP </w:t>
      </w:r>
      <w:proofErr w:type="spellStart"/>
      <w:r>
        <w:rPr>
          <w:b/>
          <w:bCs/>
        </w:rPr>
        <w:t>Configuration</w:t>
      </w:r>
      <w:proofErr w:type="spellEnd"/>
      <w:r>
        <w:t>.</w:t>
      </w:r>
    </w:p>
    <w:p w14:paraId="2297A20A" w14:textId="6F8B355B" w:rsidR="00026963" w:rsidRDefault="00AF1865" w:rsidP="00026963">
      <w:pPr>
        <w:pStyle w:val="SubStepAlpha"/>
      </w:pPr>
      <w:r>
        <w:t>Abra um Navegador Web.</w:t>
      </w:r>
    </w:p>
    <w:p w14:paraId="2E301A26" w14:textId="129FAAA3" w:rsidR="00026963" w:rsidRPr="00622B70" w:rsidRDefault="00235975" w:rsidP="00026963">
      <w:pPr>
        <w:pStyle w:val="SubStepAlpha"/>
      </w:pPr>
      <w:r>
        <w:t xml:space="preserve">Digite o endereço IP do gateway padrão registrado anteriormente no campo URL. Quando solicitado, insira o nome de usuário </w:t>
      </w:r>
      <w:r>
        <w:rPr>
          <w:b/>
          <w:bCs/>
        </w:rPr>
        <w:t>admin</w:t>
      </w:r>
      <w:r>
        <w:t xml:space="preserve"> e a senha</w:t>
      </w:r>
      <w:r>
        <w:rPr>
          <w:b/>
          <w:bCs/>
        </w:rPr>
        <w:t xml:space="preserve"> admin</w:t>
      </w:r>
      <w:r>
        <w:t>.</w:t>
      </w:r>
    </w:p>
    <w:p w14:paraId="0667E658" w14:textId="00A2D7F9" w:rsidR="00026963" w:rsidRDefault="00D04619" w:rsidP="00026963">
      <w:pPr>
        <w:pStyle w:val="SubStepAlpha"/>
      </w:pPr>
      <w:r>
        <w:t>Role pela página Configuração Básica para visualizar as configurações padrão, incluindo o endereço IP padrão do roteador sem fio.</w:t>
      </w:r>
    </w:p>
    <w:p w14:paraId="5AFC7CD5" w14:textId="584F34C1" w:rsidR="00026963" w:rsidRPr="00622B70" w:rsidRDefault="00325477" w:rsidP="00026963">
      <w:pPr>
        <w:pStyle w:val="SubStepAlpha"/>
      </w:pPr>
      <w:r>
        <w:t>Observe que o DHCP está ativado, o endereço inicial da faixa DHCP e a faixa dos endereços disponíveis aos clientes.</w:t>
      </w:r>
    </w:p>
    <w:p w14:paraId="234DE06E" w14:textId="62885905" w:rsidR="00026963" w:rsidRPr="00622B70" w:rsidRDefault="002037D2" w:rsidP="00026963">
      <w:pPr>
        <w:pStyle w:val="Heading2"/>
      </w:pPr>
      <w:r w:rsidRPr="002037D2">
        <w:t>Altere os endereços IP padrão do roteador sem fio.</w:t>
      </w:r>
    </w:p>
    <w:p w14:paraId="7DA7A8C2" w14:textId="3058E8B3" w:rsidR="00026963" w:rsidRPr="00622B70" w:rsidRDefault="008136E5" w:rsidP="00026963">
      <w:pPr>
        <w:pStyle w:val="SubStepAlpha"/>
      </w:pPr>
      <w:r>
        <w:t xml:space="preserve">Na seção Configurações do IP do Roteador, altere o endereço IP para: </w:t>
      </w:r>
      <w:r>
        <w:rPr>
          <w:b/>
          <w:bCs/>
        </w:rPr>
        <w:t>192.168.5.1</w:t>
      </w:r>
      <w:r>
        <w:t>.</w:t>
      </w:r>
    </w:p>
    <w:p w14:paraId="240221A6" w14:textId="62985F8A" w:rsidR="00026963" w:rsidRPr="00622B70" w:rsidRDefault="00026963" w:rsidP="00026963">
      <w:pPr>
        <w:pStyle w:val="SubStepAlpha"/>
      </w:pPr>
      <w:r>
        <w:t xml:space="preserve"> </w:t>
      </w:r>
      <w:r w:rsidR="003E55A3">
        <w:t>Vá até o final da página e clique em</w:t>
      </w:r>
      <w:r w:rsidR="003E55A3">
        <w:rPr>
          <w:b/>
          <w:bCs/>
        </w:rPr>
        <w:t xml:space="preserve"> </w:t>
      </w:r>
      <w:proofErr w:type="spellStart"/>
      <w:r w:rsidR="003E55A3">
        <w:rPr>
          <w:b/>
          <w:bCs/>
        </w:rPr>
        <w:t>Save</w:t>
      </w:r>
      <w:proofErr w:type="spellEnd"/>
      <w:r w:rsidR="003E55A3">
        <w:rPr>
          <w:b/>
          <w:bCs/>
        </w:rPr>
        <w:t xml:space="preserve"> Settings </w:t>
      </w:r>
      <w:r w:rsidR="003E55A3">
        <w:t>(Salvar Configurações).</w:t>
      </w:r>
    </w:p>
    <w:p w14:paraId="00D1AADC" w14:textId="6EE97B3F" w:rsidR="00026963" w:rsidRDefault="004D3E74" w:rsidP="00026963">
      <w:pPr>
        <w:pStyle w:val="SubStepAlpha"/>
      </w:pPr>
      <w:r>
        <w:t>Se tudo for feito corretamente, a página Web exibirá uma mensagem de erro. Feche o navegador Web.</w:t>
      </w:r>
    </w:p>
    <w:p w14:paraId="06946D54" w14:textId="5E7033A1" w:rsidR="00026963" w:rsidRDefault="00E15063" w:rsidP="00026963">
      <w:pPr>
        <w:pStyle w:val="SubStepAlpha"/>
      </w:pPr>
      <w:r>
        <w:lastRenderedPageBreak/>
        <w:t>Clique em</w:t>
      </w:r>
      <w:r>
        <w:rPr>
          <w:b/>
          <w:bCs/>
        </w:rPr>
        <w:t xml:space="preserve"> IP </w:t>
      </w:r>
      <w:proofErr w:type="spellStart"/>
      <w:r>
        <w:rPr>
          <w:b/>
          <w:bCs/>
        </w:rPr>
        <w:t>Configuration</w:t>
      </w:r>
      <w:proofErr w:type="spellEnd"/>
      <w:r>
        <w:t xml:space="preserve"> para renovar o endereço IP atribuído. Clique em </w:t>
      </w:r>
      <w:proofErr w:type="spellStart"/>
      <w:r>
        <w:rPr>
          <w:b/>
          <w:bCs/>
        </w:rPr>
        <w:t>Static</w:t>
      </w:r>
      <w:proofErr w:type="spellEnd"/>
      <w:r>
        <w:rPr>
          <w:b/>
          <w:bCs/>
        </w:rPr>
        <w:t xml:space="preserve"> (Estático)</w:t>
      </w:r>
      <w:r>
        <w:t xml:space="preserve">. Clique em </w:t>
      </w:r>
      <w:r>
        <w:rPr>
          <w:b/>
          <w:bCs/>
        </w:rPr>
        <w:t xml:space="preserve">DHCP </w:t>
      </w:r>
      <w:r>
        <w:t>para receber novas informações de endereço IP do roteador sem fio.</w:t>
      </w:r>
    </w:p>
    <w:p w14:paraId="0732D3DC" w14:textId="0B23218E" w:rsidR="00026963" w:rsidRPr="00622B70" w:rsidRDefault="004E0D55" w:rsidP="00026963">
      <w:pPr>
        <w:pStyle w:val="SubStepAlpha"/>
      </w:pPr>
      <w:r>
        <w:t xml:space="preserve">Abra o Navegador Web, digite o endereço IP </w:t>
      </w:r>
      <w:r>
        <w:rPr>
          <w:b/>
          <w:bCs/>
        </w:rPr>
        <w:t xml:space="preserve">192.168.5.1 </w:t>
      </w:r>
      <w:r>
        <w:t xml:space="preserve">no campo URL. Quando solicitado, insira o nome de usuário </w:t>
      </w:r>
      <w:r>
        <w:rPr>
          <w:b/>
          <w:bCs/>
        </w:rPr>
        <w:t>admin</w:t>
      </w:r>
      <w:r>
        <w:t xml:space="preserve"> e a senha</w:t>
      </w:r>
      <w:r>
        <w:rPr>
          <w:b/>
          <w:bCs/>
        </w:rPr>
        <w:t xml:space="preserve"> admin</w:t>
      </w:r>
      <w:r>
        <w:t>.</w:t>
      </w:r>
    </w:p>
    <w:p w14:paraId="43F66191" w14:textId="572AC5F7" w:rsidR="00026963" w:rsidRPr="00622B70" w:rsidRDefault="006A1157" w:rsidP="00026963">
      <w:pPr>
        <w:pStyle w:val="Heading2"/>
      </w:pPr>
      <w:r w:rsidRPr="006A1157">
        <w:t>Altere o intervalo de endereços DHCP padrão.</w:t>
      </w:r>
    </w:p>
    <w:p w14:paraId="5E09CC8D" w14:textId="277F5342" w:rsidR="00026963" w:rsidRPr="00622B70" w:rsidRDefault="00741662" w:rsidP="00026963">
      <w:pPr>
        <w:pStyle w:val="SubStepAlpha"/>
      </w:pPr>
      <w:r>
        <w:t>Observe que o endereço IP inicial do servidor DHCP é atualizado para a mesma rede do IP do roteador.</w:t>
      </w:r>
    </w:p>
    <w:p w14:paraId="38F91736" w14:textId="54533D6A" w:rsidR="00026963" w:rsidRPr="00622B70" w:rsidRDefault="0077110F" w:rsidP="00026963">
      <w:pPr>
        <w:pStyle w:val="SubStepAlpha"/>
      </w:pPr>
      <w:r>
        <w:t xml:space="preserve">Altere o endereço IP inicial de 192.168.5.100 para </w:t>
      </w:r>
      <w:r>
        <w:rPr>
          <w:b/>
          <w:bCs/>
        </w:rPr>
        <w:t>192.168.5.126</w:t>
      </w:r>
      <w:r>
        <w:t>.</w:t>
      </w:r>
    </w:p>
    <w:p w14:paraId="46FC523A" w14:textId="3ABE9E37" w:rsidR="00026963" w:rsidRPr="00622B70" w:rsidRDefault="0077110F" w:rsidP="00026963">
      <w:pPr>
        <w:pStyle w:val="SubStepAlpha"/>
      </w:pPr>
      <w:r>
        <w:t xml:space="preserve">Altere o Número Máximo de Usuários para </w:t>
      </w:r>
      <w:r>
        <w:rPr>
          <w:b/>
          <w:bCs/>
        </w:rPr>
        <w:t>75</w:t>
      </w:r>
      <w:r>
        <w:t>.</w:t>
      </w:r>
    </w:p>
    <w:p w14:paraId="58EB4C37" w14:textId="5D90C217" w:rsidR="00026963" w:rsidRDefault="00026963" w:rsidP="00026963">
      <w:pPr>
        <w:pStyle w:val="SubStepAlpha"/>
      </w:pPr>
      <w:r>
        <w:t xml:space="preserve"> </w:t>
      </w:r>
      <w:r w:rsidR="0077110F">
        <w:t>Vá até o final da página e clique em</w:t>
      </w:r>
      <w:r w:rsidR="0077110F">
        <w:rPr>
          <w:b/>
          <w:bCs/>
        </w:rPr>
        <w:t xml:space="preserve"> </w:t>
      </w:r>
      <w:proofErr w:type="spellStart"/>
      <w:r w:rsidR="0077110F">
        <w:rPr>
          <w:b/>
          <w:bCs/>
        </w:rPr>
        <w:t>Save</w:t>
      </w:r>
      <w:proofErr w:type="spellEnd"/>
      <w:r w:rsidR="0077110F">
        <w:rPr>
          <w:b/>
          <w:bCs/>
        </w:rPr>
        <w:t xml:space="preserve"> Settings </w:t>
      </w:r>
      <w:r w:rsidR="0077110F">
        <w:t>(Salvar Configurações). Feche o Navegador Web.</w:t>
      </w:r>
    </w:p>
    <w:p w14:paraId="55D7CF51" w14:textId="4319B2F0" w:rsidR="00026963" w:rsidRDefault="006A36DF" w:rsidP="00026963">
      <w:pPr>
        <w:pStyle w:val="SubStepAlpha"/>
      </w:pPr>
      <w:r>
        <w:t xml:space="preserve">Clique </w:t>
      </w:r>
      <w:r>
        <w:rPr>
          <w:b/>
          <w:bCs/>
        </w:rPr>
        <w:t xml:space="preserve">em IP </w:t>
      </w:r>
      <w:proofErr w:type="spellStart"/>
      <w:r>
        <w:rPr>
          <w:b/>
          <w:bCs/>
        </w:rPr>
        <w:t>Configuration</w:t>
      </w:r>
      <w:proofErr w:type="spellEnd"/>
      <w:r>
        <w:t xml:space="preserve"> para renovar o endereço IP atribuído. Clique </w:t>
      </w:r>
      <w:proofErr w:type="gramStart"/>
      <w:r>
        <w:t xml:space="preserve">em </w:t>
      </w:r>
      <w:r>
        <w:rPr>
          <w:b/>
          <w:bCs/>
        </w:rPr>
        <w:t> </w:t>
      </w:r>
      <w:proofErr w:type="spellStart"/>
      <w:r>
        <w:rPr>
          <w:b/>
          <w:bCs/>
        </w:rPr>
        <w:t>Static</w:t>
      </w:r>
      <w:proofErr w:type="spellEnd"/>
      <w:proofErr w:type="gramEnd"/>
      <w:r>
        <w:rPr>
          <w:b/>
          <w:bCs/>
        </w:rPr>
        <w:t xml:space="preserve"> (Estático)</w:t>
      </w:r>
      <w:r>
        <w:t xml:space="preserve">. Clique em </w:t>
      </w:r>
      <w:r>
        <w:rPr>
          <w:b/>
          <w:bCs/>
        </w:rPr>
        <w:t xml:space="preserve">DHCP </w:t>
      </w:r>
      <w:r>
        <w:t>para receber novas informações de endereço IP do roteador sem fio.</w:t>
      </w:r>
    </w:p>
    <w:p w14:paraId="7C4DF85E" w14:textId="138CD4CB" w:rsidR="00CC519B" w:rsidRDefault="006A6B97" w:rsidP="00026963">
      <w:pPr>
        <w:pStyle w:val="SubStepAlpha"/>
      </w:pPr>
      <w:r>
        <w:t xml:space="preserve">Selecione </w:t>
      </w:r>
      <w:r>
        <w:rPr>
          <w:b/>
          <w:bCs/>
        </w:rPr>
        <w:t>Command Prompt</w:t>
      </w:r>
      <w:r>
        <w:t xml:space="preserve">. Insira </w:t>
      </w:r>
      <w:proofErr w:type="spellStart"/>
      <w:r>
        <w:rPr>
          <w:b/>
          <w:bCs/>
        </w:rPr>
        <w:t>ipconfig</w:t>
      </w:r>
      <w:proofErr w:type="spellEnd"/>
      <w:r>
        <w:t>.</w:t>
      </w:r>
    </w:p>
    <w:p w14:paraId="07DCCAD8" w14:textId="4B9D7B1F" w:rsidR="00CC519B" w:rsidRDefault="00CC519B" w:rsidP="0025571F">
      <w:pPr>
        <w:pStyle w:val="Heading4"/>
      </w:pPr>
      <w:r>
        <w:t>Pergunta:</w:t>
      </w:r>
    </w:p>
    <w:p w14:paraId="71D70E2C" w14:textId="3222E2D9" w:rsidR="00CC519B" w:rsidRDefault="00F24788" w:rsidP="0025571F">
      <w:pPr>
        <w:pStyle w:val="BodyTextL50"/>
        <w:spacing w:before="0"/>
      </w:pPr>
      <w:r>
        <w:t>Anote o endereço IP do PC0:</w:t>
      </w:r>
    </w:p>
    <w:p w14:paraId="02FEB6AB" w14:textId="20776236" w:rsidR="00CC519B" w:rsidRDefault="00B001F2" w:rsidP="0025571F">
      <w:pPr>
        <w:pStyle w:val="AnswerLineL50"/>
      </w:pPr>
      <w:r>
        <w:t>Digite suas respostas aqui.</w:t>
      </w:r>
    </w:p>
    <w:p w14:paraId="492C007E" w14:textId="37AAB5F6" w:rsidR="00B001F2" w:rsidRPr="0025571F" w:rsidRDefault="00B001F2" w:rsidP="0025571F">
      <w:pPr>
        <w:pStyle w:val="BodyTextL50"/>
        <w:rPr>
          <w:rStyle w:val="AnswerGray"/>
        </w:rPr>
      </w:pPr>
      <w:r>
        <w:rPr>
          <w:rStyle w:val="AnswerGray"/>
        </w:rPr>
        <w:t>192.168.5.126</w:t>
      </w:r>
    </w:p>
    <w:p w14:paraId="06D7B071" w14:textId="47D3A5C1" w:rsidR="00026963" w:rsidRPr="00622B70" w:rsidRDefault="00344F47" w:rsidP="00026963">
      <w:pPr>
        <w:pStyle w:val="Heading2"/>
      </w:pPr>
      <w:r w:rsidRPr="00344F47">
        <w:t>Ative o DHCP nos outros PCs.</w:t>
      </w:r>
    </w:p>
    <w:p w14:paraId="1B98A26A" w14:textId="2509E7A6" w:rsidR="00026963" w:rsidRDefault="00C12356" w:rsidP="00026963">
      <w:pPr>
        <w:pStyle w:val="SubStepAlpha"/>
      </w:pPr>
      <w:r>
        <w:t xml:space="preserve">Clique em </w:t>
      </w:r>
      <w:r>
        <w:rPr>
          <w:b/>
          <w:bCs/>
        </w:rPr>
        <w:t>PC1</w:t>
      </w:r>
      <w:r>
        <w:t>.</w:t>
      </w:r>
    </w:p>
    <w:p w14:paraId="499B7B4C" w14:textId="4968D035" w:rsidR="00026963" w:rsidRDefault="00C12356" w:rsidP="00026963">
      <w:pPr>
        <w:pStyle w:val="SubStepAlpha"/>
      </w:pPr>
      <w:r>
        <w:t xml:space="preserve">Selecione a guia </w:t>
      </w:r>
      <w:r>
        <w:rPr>
          <w:b/>
          <w:bCs/>
        </w:rPr>
        <w:t>Desktop</w:t>
      </w:r>
      <w:r>
        <w:t>.</w:t>
      </w:r>
    </w:p>
    <w:p w14:paraId="6CD5F4B0" w14:textId="0D022E68" w:rsidR="00026963" w:rsidRDefault="00C12356" w:rsidP="00026963">
      <w:pPr>
        <w:pStyle w:val="SubStepAlpha"/>
      </w:pPr>
      <w:r>
        <w:t>Selecione Configuração de IP.</w:t>
      </w:r>
    </w:p>
    <w:p w14:paraId="6718FB39" w14:textId="391344F9" w:rsidR="00026963" w:rsidRDefault="00B624D9" w:rsidP="00026963">
      <w:pPr>
        <w:pStyle w:val="SubStepAlpha"/>
        <w:spacing w:after="60"/>
      </w:pPr>
      <w:r>
        <w:t xml:space="preserve">Clique em </w:t>
      </w:r>
      <w:r>
        <w:rPr>
          <w:b/>
          <w:bCs/>
        </w:rPr>
        <w:t>DHCP</w:t>
      </w:r>
      <w:r>
        <w:t>.</w:t>
      </w:r>
    </w:p>
    <w:p w14:paraId="446A9A24" w14:textId="77777777" w:rsidR="00026963" w:rsidRDefault="00026963" w:rsidP="00AC70CC">
      <w:pPr>
        <w:pStyle w:val="Heading4"/>
      </w:pPr>
      <w:r>
        <w:t>Pergunta:</w:t>
      </w:r>
    </w:p>
    <w:p w14:paraId="48A82826" w14:textId="5A536D86" w:rsidR="00026963" w:rsidRPr="00D15C49" w:rsidRDefault="00B6744A" w:rsidP="00D15C49">
      <w:pPr>
        <w:pStyle w:val="BodyTextL50"/>
        <w:spacing w:before="0"/>
      </w:pPr>
      <w:r>
        <w:t>Anote o endereço IP do PC1:</w:t>
      </w:r>
    </w:p>
    <w:p w14:paraId="7619282C" w14:textId="77777777" w:rsidR="00026963" w:rsidRDefault="00026963" w:rsidP="00026963">
      <w:pPr>
        <w:pStyle w:val="AnswerLineL50"/>
      </w:pPr>
      <w:r>
        <w:t>Digite suas respostas aqui.</w:t>
      </w:r>
    </w:p>
    <w:p w14:paraId="3E270F2E" w14:textId="77777777" w:rsidR="00026963" w:rsidRPr="0047701A" w:rsidRDefault="00026963" w:rsidP="0047701A">
      <w:pPr>
        <w:pStyle w:val="BodyTextL50"/>
        <w:rPr>
          <w:rStyle w:val="AnswerGray"/>
        </w:rPr>
      </w:pPr>
      <w:r>
        <w:rPr>
          <w:rStyle w:val="AnswerGray"/>
        </w:rPr>
        <w:t>192.168.5.127</w:t>
      </w:r>
    </w:p>
    <w:p w14:paraId="7B7E2077" w14:textId="7CFD1773" w:rsidR="00026963" w:rsidRPr="00622B70" w:rsidRDefault="00C0602A" w:rsidP="00026963">
      <w:pPr>
        <w:pStyle w:val="SubStepAlpha"/>
      </w:pPr>
      <w:r>
        <w:t>Feche a janela de configuração de</w:t>
      </w:r>
    </w:p>
    <w:p w14:paraId="30B05D62" w14:textId="658A492D" w:rsidR="00026963" w:rsidRDefault="00C0602A" w:rsidP="00026963">
      <w:pPr>
        <w:pStyle w:val="SubStepAlpha"/>
      </w:pPr>
      <w:r>
        <w:t xml:space="preserve">Ative o DHCP no </w:t>
      </w:r>
      <w:r>
        <w:rPr>
          <w:b/>
          <w:bCs/>
        </w:rPr>
        <w:t>PC2</w:t>
      </w:r>
      <w:r>
        <w:t xml:space="preserve"> seguindo as etapas para o PC1.</w:t>
      </w:r>
    </w:p>
    <w:p w14:paraId="78FB3EA8" w14:textId="007B0FFC" w:rsidR="00026963" w:rsidRPr="00622B70" w:rsidRDefault="007B4106" w:rsidP="00026963">
      <w:pPr>
        <w:pStyle w:val="Heading2"/>
      </w:pPr>
      <w:r w:rsidRPr="007B4106">
        <w:t>Verifique a conectividade</w:t>
      </w:r>
    </w:p>
    <w:p w14:paraId="599FACDD" w14:textId="5D8450CA" w:rsidR="00026963" w:rsidRDefault="00DE6D43" w:rsidP="00026963">
      <w:pPr>
        <w:pStyle w:val="SubStepAlpha"/>
      </w:pPr>
      <w:r>
        <w:t xml:space="preserve">Clique no </w:t>
      </w:r>
      <w:r>
        <w:rPr>
          <w:b/>
          <w:bCs/>
        </w:rPr>
        <w:t>PC2</w:t>
      </w:r>
      <w:r>
        <w:t xml:space="preserve"> e selecione a guia </w:t>
      </w:r>
      <w:r>
        <w:rPr>
          <w:b/>
          <w:bCs/>
        </w:rPr>
        <w:t>Desktop</w:t>
      </w:r>
      <w:r>
        <w:t>.</w:t>
      </w:r>
    </w:p>
    <w:p w14:paraId="5DB7819C" w14:textId="62B1069E" w:rsidR="00026963" w:rsidRPr="00622B70" w:rsidRDefault="00DE6D43" w:rsidP="00026963">
      <w:pPr>
        <w:pStyle w:val="SubStepAlpha"/>
      </w:pPr>
      <w:r>
        <w:t>Selecione Command Prompt.</w:t>
      </w:r>
    </w:p>
    <w:p w14:paraId="63F42A04" w14:textId="3A2D6B31" w:rsidR="00026963" w:rsidRPr="00622B70" w:rsidRDefault="00DE6D43" w:rsidP="00026963">
      <w:pPr>
        <w:pStyle w:val="SubStepAlpha"/>
      </w:pPr>
      <w:r>
        <w:t xml:space="preserve">Digite </w:t>
      </w:r>
      <w:proofErr w:type="spellStart"/>
      <w:r>
        <w:rPr>
          <w:b/>
          <w:bCs/>
        </w:rPr>
        <w:t>ipconfig</w:t>
      </w:r>
      <w:proofErr w:type="spellEnd"/>
      <w:r>
        <w:t xml:space="preserve"> no prompt para visualizar a configuração de IP.</w:t>
      </w:r>
    </w:p>
    <w:p w14:paraId="28FCCE52" w14:textId="32F8F53B" w:rsidR="00026963" w:rsidRDefault="00026963" w:rsidP="00026963">
      <w:pPr>
        <w:pStyle w:val="SubStepAlpha"/>
      </w:pPr>
      <w:r>
        <w:t xml:space="preserve"> </w:t>
      </w:r>
      <w:r w:rsidR="00DE6D43">
        <w:t xml:space="preserve">No prompt, digite </w:t>
      </w:r>
      <w:proofErr w:type="spellStart"/>
      <w:r w:rsidR="00DE6D43">
        <w:rPr>
          <w:b/>
          <w:bCs/>
        </w:rPr>
        <w:t>ping</w:t>
      </w:r>
      <w:proofErr w:type="spellEnd"/>
      <w:r w:rsidR="00DE6D43">
        <w:rPr>
          <w:b/>
          <w:bCs/>
        </w:rPr>
        <w:t xml:space="preserve"> 192.168.5.1</w:t>
      </w:r>
      <w:r w:rsidR="00DE6D43">
        <w:t xml:space="preserve"> para pingar o roteador wireless.</w:t>
      </w:r>
    </w:p>
    <w:p w14:paraId="0583E4BA" w14:textId="01296292" w:rsidR="00026963" w:rsidRDefault="00DE6D43" w:rsidP="00026963">
      <w:pPr>
        <w:pStyle w:val="SubStepAlpha"/>
      </w:pPr>
      <w:r>
        <w:t xml:space="preserve">Execute o comando </w:t>
      </w: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192.168.5.126</w:t>
      </w:r>
      <w:r>
        <w:t xml:space="preserve"> para fazer </w:t>
      </w:r>
      <w:proofErr w:type="spellStart"/>
      <w:r>
        <w:t>ping</w:t>
      </w:r>
      <w:proofErr w:type="spellEnd"/>
      <w:r>
        <w:t xml:space="preserve"> em PC0.</w:t>
      </w:r>
    </w:p>
    <w:p w14:paraId="2FEA6B3E" w14:textId="21694D10" w:rsidR="00026963" w:rsidRDefault="000B5257" w:rsidP="00026963">
      <w:pPr>
        <w:pStyle w:val="SubStepAlpha"/>
      </w:pPr>
      <w:r>
        <w:t xml:space="preserve">No prompt, digite </w:t>
      </w:r>
      <w:proofErr w:type="spellStart"/>
      <w:r>
        <w:rPr>
          <w:b/>
          <w:bCs/>
        </w:rPr>
        <w:t>ping</w:t>
      </w:r>
      <w:proofErr w:type="spellEnd"/>
      <w:r>
        <w:rPr>
          <w:b/>
          <w:bCs/>
        </w:rPr>
        <w:t xml:space="preserve"> 192.168.5.127</w:t>
      </w:r>
      <w:r>
        <w:t xml:space="preserve"> para fazer </w:t>
      </w:r>
      <w:proofErr w:type="spellStart"/>
      <w:r>
        <w:t>ping</w:t>
      </w:r>
      <w:proofErr w:type="spellEnd"/>
      <w:r>
        <w:t xml:space="preserve"> em PC1.</w:t>
      </w:r>
    </w:p>
    <w:p w14:paraId="4F2101CA" w14:textId="7A874DF7" w:rsidR="00026963" w:rsidRPr="00E96B4C" w:rsidRDefault="000B5257" w:rsidP="00026963">
      <w:pPr>
        <w:pStyle w:val="SubStepAlpha"/>
      </w:pPr>
      <w:r>
        <w:t xml:space="preserve">Os </w:t>
      </w:r>
      <w:proofErr w:type="spellStart"/>
      <w:r>
        <w:t>pings</w:t>
      </w:r>
      <w:proofErr w:type="spellEnd"/>
      <w:r>
        <w:t xml:space="preserve"> para todos os dispositivos devem ser bem-sucedidos.</w:t>
      </w:r>
    </w:p>
    <w:p w14:paraId="404E7B2C" w14:textId="77777777" w:rsidR="00026963" w:rsidRPr="00A37582" w:rsidRDefault="00026963" w:rsidP="00026963">
      <w:pPr>
        <w:pStyle w:val="ConfigWindow"/>
      </w:pPr>
      <w:r>
        <w:t>Fim do documento</w:t>
      </w:r>
    </w:p>
    <w:sectPr w:rsidR="00026963" w:rsidRPr="00A37582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8C6BE" w14:textId="77777777" w:rsidR="00465B61" w:rsidRDefault="00465B61" w:rsidP="00710659">
      <w:pPr>
        <w:spacing w:after="0" w:line="240" w:lineRule="auto"/>
      </w:pPr>
      <w:r>
        <w:separator/>
      </w:r>
    </w:p>
    <w:p w14:paraId="04AD1EB3" w14:textId="77777777" w:rsidR="00465B61" w:rsidRDefault="00465B61"/>
  </w:endnote>
  <w:endnote w:type="continuationSeparator" w:id="0">
    <w:p w14:paraId="33360541" w14:textId="77777777" w:rsidR="00465B61" w:rsidRDefault="00465B61" w:rsidP="00710659">
      <w:pPr>
        <w:spacing w:after="0" w:line="240" w:lineRule="auto"/>
      </w:pPr>
      <w:r>
        <w:continuationSeparator/>
      </w:r>
    </w:p>
    <w:p w14:paraId="3A744B75" w14:textId="77777777" w:rsidR="00465B61" w:rsidRDefault="00465B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3B8FC" w14:textId="5E144E84" w:rsidR="00D646BC" w:rsidRDefault="00D646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14F445" wp14:editId="631A507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1805218209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7AF109" w14:textId="5C7DBE16" w:rsidR="00D646BC" w:rsidRPr="00D646BC" w:rsidRDefault="00D646BC" w:rsidP="00D646BC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646BC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14F4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textbox style="mso-fit-shape-to-text:t" inset="0,0,20pt,15pt">
                <w:txbxContent>
                  <w:p w14:paraId="597AF109" w14:textId="5C7DBE16" w:rsidR="00D646BC" w:rsidRPr="00D646BC" w:rsidRDefault="00D646BC" w:rsidP="00D646BC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646BC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68305" w14:textId="2DC12E0D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- </w:t>
    </w:r>
    <w:r w:rsidR="005E6E85">
      <w:t>2024</w:t>
    </w:r>
    <w:r>
      <w:t xml:space="preserve"> Cisco </w:t>
    </w:r>
    <w:proofErr w:type="spellStart"/>
    <w:r>
      <w:t>and</w:t>
    </w:r>
    <w:proofErr w:type="spellEnd"/>
    <w:r>
      <w:t>/</w:t>
    </w:r>
    <w:proofErr w:type="spellStart"/>
    <w:r>
      <w:t>or</w:t>
    </w:r>
    <w:proofErr w:type="spellEnd"/>
    <w:r>
      <w:t xml:space="preserve"> its </w:t>
    </w:r>
    <w:proofErr w:type="spellStart"/>
    <w:r>
      <w:t>affiliates</w:t>
    </w:r>
    <w:proofErr w:type="spellEnd"/>
    <w:r>
      <w:t xml:space="preserve">. Todos os direitos reservados. Cisco </w:t>
    </w:r>
    <w:proofErr w:type="spellStart"/>
    <w:r>
      <w:t>Public</w:t>
    </w:r>
    <w:proofErr w:type="spellEnd"/>
    <w:r>
      <w:t xml:space="preserve"> </w:t>
    </w:r>
    <w:r w:rsidR="005E6E85">
      <w:t xml:space="preserve">   </w:t>
    </w:r>
    <w:r>
      <w:t xml:space="preserve">Página 6 de 6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7F906" w14:textId="4F9C45DE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- </w:t>
    </w:r>
    <w:r w:rsidR="005E6E85">
      <w:t>2024</w:t>
    </w:r>
    <w:r>
      <w:t xml:space="preserve"> Cisco </w:t>
    </w:r>
    <w:proofErr w:type="spellStart"/>
    <w:r>
      <w:t>and</w:t>
    </w:r>
    <w:proofErr w:type="spellEnd"/>
    <w:r>
      <w:t>/</w:t>
    </w:r>
    <w:proofErr w:type="spellStart"/>
    <w:r>
      <w:t>or</w:t>
    </w:r>
    <w:proofErr w:type="spellEnd"/>
    <w:r>
      <w:t xml:space="preserve"> its </w:t>
    </w:r>
    <w:proofErr w:type="spellStart"/>
    <w:r>
      <w:t>affiliates</w:t>
    </w:r>
    <w:proofErr w:type="spellEnd"/>
    <w:r>
      <w:t xml:space="preserve">. Todos os direitos reservados. Cisco </w:t>
    </w:r>
    <w:proofErr w:type="spellStart"/>
    <w:r>
      <w:t>Public</w:t>
    </w:r>
    <w:proofErr w:type="spellEnd"/>
    <w:r>
      <w:tab/>
    </w:r>
    <w:r w:rsidR="005E6E85"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1</w:t>
    </w:r>
    <w:r w:rsidRPr="0090659A">
      <w:rPr>
        <w:b/>
        <w:szCs w:val="16"/>
      </w:rPr>
      <w:fldChar w:fldCharType="end"/>
    </w:r>
    <w:r>
      <w:t xml:space="preserve"> </w:t>
    </w:r>
    <w:r w:rsidR="005E6E85">
      <w:t>de</w:t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9DAF1" w14:textId="77777777" w:rsidR="00465B61" w:rsidRDefault="00465B61" w:rsidP="00710659">
      <w:pPr>
        <w:spacing w:after="0" w:line="240" w:lineRule="auto"/>
      </w:pPr>
      <w:r>
        <w:separator/>
      </w:r>
    </w:p>
    <w:p w14:paraId="71F14E1A" w14:textId="77777777" w:rsidR="00465B61" w:rsidRDefault="00465B61"/>
  </w:footnote>
  <w:footnote w:type="continuationSeparator" w:id="0">
    <w:p w14:paraId="401F8ED1" w14:textId="77777777" w:rsidR="00465B61" w:rsidRDefault="00465B61" w:rsidP="00710659">
      <w:pPr>
        <w:spacing w:after="0" w:line="240" w:lineRule="auto"/>
      </w:pPr>
      <w:r>
        <w:continuationSeparator/>
      </w:r>
    </w:p>
    <w:p w14:paraId="15B6ADE9" w14:textId="77777777" w:rsidR="00465B61" w:rsidRDefault="00465B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3CC56" w14:textId="77777777" w:rsidR="00D47C01" w:rsidRDefault="00D47C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tag w:val=""/>
      <w:id w:val="-1711953976"/>
      <w:placeholder>
        <w:docPart w:val="9C970DA34F10413CBDA9D7A1175EE28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7A6E868" w14:textId="26B70149" w:rsidR="00926CB2" w:rsidRDefault="008B1E4C" w:rsidP="008402F2">
        <w:pPr>
          <w:pStyle w:val="PageHead"/>
        </w:pPr>
        <w:r>
          <w:t>Packet Tracer – Configuração do DHCP em um Roteador Wireless (sem fio)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5E1F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53A4410" wp14:editId="7751E7C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90609301">
    <w:abstractNumId w:val="7"/>
  </w:num>
  <w:num w:numId="2" w16cid:durableId="585577289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61043216">
    <w:abstractNumId w:val="3"/>
  </w:num>
  <w:num w:numId="4" w16cid:durableId="1504707617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933973639">
    <w:abstractNumId w:val="4"/>
  </w:num>
  <w:num w:numId="6" w16cid:durableId="1227490772">
    <w:abstractNumId w:val="0"/>
  </w:num>
  <w:num w:numId="7" w16cid:durableId="644507440">
    <w:abstractNumId w:val="1"/>
  </w:num>
  <w:num w:numId="8" w16cid:durableId="185515162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663162287">
    <w:abstractNumId w:val="4"/>
  </w:num>
  <w:num w:numId="10" w16cid:durableId="620110007">
    <w:abstractNumId w:val="8"/>
  </w:num>
  <w:num w:numId="11" w16cid:durableId="11134729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99041628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799689679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262883894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1263343403">
    <w:abstractNumId w:val="2"/>
  </w:num>
  <w:num w:numId="16" w16cid:durableId="69029938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B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6963"/>
    <w:rsid w:val="00036679"/>
    <w:rsid w:val="00041AF6"/>
    <w:rsid w:val="00043B1C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4924"/>
    <w:rsid w:val="000B2344"/>
    <w:rsid w:val="000B5257"/>
    <w:rsid w:val="000B7DE5"/>
    <w:rsid w:val="000C2118"/>
    <w:rsid w:val="000C333E"/>
    <w:rsid w:val="000C5EF2"/>
    <w:rsid w:val="000C6425"/>
    <w:rsid w:val="000C6E6E"/>
    <w:rsid w:val="000C7B7D"/>
    <w:rsid w:val="000D1707"/>
    <w:rsid w:val="000D1DC6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5ED"/>
    <w:rsid w:val="00144997"/>
    <w:rsid w:val="0015031E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7D2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35975"/>
    <w:rsid w:val="00242E3A"/>
    <w:rsid w:val="00246492"/>
    <w:rsid w:val="002506CF"/>
    <w:rsid w:val="0025107F"/>
    <w:rsid w:val="0025160C"/>
    <w:rsid w:val="0025571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44CF"/>
    <w:rsid w:val="002C04C4"/>
    <w:rsid w:val="002C090C"/>
    <w:rsid w:val="002C1243"/>
    <w:rsid w:val="002C1815"/>
    <w:rsid w:val="002C475E"/>
    <w:rsid w:val="002C6AD6"/>
    <w:rsid w:val="002C7683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07DEA"/>
    <w:rsid w:val="00310652"/>
    <w:rsid w:val="00311065"/>
    <w:rsid w:val="0031371D"/>
    <w:rsid w:val="0031789F"/>
    <w:rsid w:val="00320788"/>
    <w:rsid w:val="003233A3"/>
    <w:rsid w:val="00325477"/>
    <w:rsid w:val="00334C33"/>
    <w:rsid w:val="0034218C"/>
    <w:rsid w:val="0034455D"/>
    <w:rsid w:val="00344F47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2D62"/>
    <w:rsid w:val="003D6EF1"/>
    <w:rsid w:val="003E55A3"/>
    <w:rsid w:val="003E5BE5"/>
    <w:rsid w:val="003F18D1"/>
    <w:rsid w:val="003F20EC"/>
    <w:rsid w:val="003F4F0E"/>
    <w:rsid w:val="003F6096"/>
    <w:rsid w:val="003F6E06"/>
    <w:rsid w:val="003F7B1C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2DF6"/>
    <w:rsid w:val="00455E0B"/>
    <w:rsid w:val="0045724D"/>
    <w:rsid w:val="00457934"/>
    <w:rsid w:val="00462B9F"/>
    <w:rsid w:val="004648E1"/>
    <w:rsid w:val="004659EE"/>
    <w:rsid w:val="00465B61"/>
    <w:rsid w:val="00473E34"/>
    <w:rsid w:val="00476BA9"/>
    <w:rsid w:val="0047701A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B4379"/>
    <w:rsid w:val="004C0909"/>
    <w:rsid w:val="004C3F97"/>
    <w:rsid w:val="004D01F2"/>
    <w:rsid w:val="004D2CED"/>
    <w:rsid w:val="004D3339"/>
    <w:rsid w:val="004D353F"/>
    <w:rsid w:val="004D36D7"/>
    <w:rsid w:val="004D3E74"/>
    <w:rsid w:val="004D5F4E"/>
    <w:rsid w:val="004D682B"/>
    <w:rsid w:val="004D7AC0"/>
    <w:rsid w:val="004E0D55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CAB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D589D"/>
    <w:rsid w:val="005E3235"/>
    <w:rsid w:val="005E4176"/>
    <w:rsid w:val="005E4876"/>
    <w:rsid w:val="005E65B5"/>
    <w:rsid w:val="005E6E8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373E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157"/>
    <w:rsid w:val="006A1B33"/>
    <w:rsid w:val="006A36DF"/>
    <w:rsid w:val="006A48F1"/>
    <w:rsid w:val="006A6B97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1662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10F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106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36E5"/>
    <w:rsid w:val="00814BAA"/>
    <w:rsid w:val="00816F0C"/>
    <w:rsid w:val="0082211C"/>
    <w:rsid w:val="00824295"/>
    <w:rsid w:val="00825F50"/>
    <w:rsid w:val="00827A65"/>
    <w:rsid w:val="00830473"/>
    <w:rsid w:val="008313F3"/>
    <w:rsid w:val="008402F2"/>
    <w:rsid w:val="00840469"/>
    <w:rsid w:val="008405BB"/>
    <w:rsid w:val="0084564F"/>
    <w:rsid w:val="00845E36"/>
    <w:rsid w:val="00846494"/>
    <w:rsid w:val="00847B20"/>
    <w:rsid w:val="008509D3"/>
    <w:rsid w:val="00853418"/>
    <w:rsid w:val="00856EBD"/>
    <w:rsid w:val="00857CF6"/>
    <w:rsid w:val="008610ED"/>
    <w:rsid w:val="008618CC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1E4C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193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4A3F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5FF0"/>
    <w:rsid w:val="00A21211"/>
    <w:rsid w:val="00A30F8A"/>
    <w:rsid w:val="00A33890"/>
    <w:rsid w:val="00A34E7F"/>
    <w:rsid w:val="00A46F0A"/>
    <w:rsid w:val="00A46F25"/>
    <w:rsid w:val="00A47CC2"/>
    <w:rsid w:val="00A502BA"/>
    <w:rsid w:val="00A52901"/>
    <w:rsid w:val="00A60146"/>
    <w:rsid w:val="00A601A9"/>
    <w:rsid w:val="00A60F6F"/>
    <w:rsid w:val="00A622C4"/>
    <w:rsid w:val="00A6283D"/>
    <w:rsid w:val="00A67452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6B7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C70CC"/>
    <w:rsid w:val="00AD0118"/>
    <w:rsid w:val="00AD04F2"/>
    <w:rsid w:val="00AD4578"/>
    <w:rsid w:val="00AD68E9"/>
    <w:rsid w:val="00AD761F"/>
    <w:rsid w:val="00AE56C0"/>
    <w:rsid w:val="00AF1865"/>
    <w:rsid w:val="00AF7ACC"/>
    <w:rsid w:val="00B001F2"/>
    <w:rsid w:val="00B00914"/>
    <w:rsid w:val="00B01043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4D9"/>
    <w:rsid w:val="00B62809"/>
    <w:rsid w:val="00B6744A"/>
    <w:rsid w:val="00B72F2A"/>
    <w:rsid w:val="00B74716"/>
    <w:rsid w:val="00B7675A"/>
    <w:rsid w:val="00B81898"/>
    <w:rsid w:val="00B82DED"/>
    <w:rsid w:val="00B84200"/>
    <w:rsid w:val="00B8606B"/>
    <w:rsid w:val="00B878E7"/>
    <w:rsid w:val="00B879CC"/>
    <w:rsid w:val="00B97278"/>
    <w:rsid w:val="00B97943"/>
    <w:rsid w:val="00BA1D0B"/>
    <w:rsid w:val="00BA2B50"/>
    <w:rsid w:val="00BA3903"/>
    <w:rsid w:val="00BA6972"/>
    <w:rsid w:val="00BB1E0D"/>
    <w:rsid w:val="00BB26C8"/>
    <w:rsid w:val="00BB4D9B"/>
    <w:rsid w:val="00BB73FF"/>
    <w:rsid w:val="00BB7688"/>
    <w:rsid w:val="00BC7423"/>
    <w:rsid w:val="00BC7CAC"/>
    <w:rsid w:val="00BD4BCC"/>
    <w:rsid w:val="00BD6D76"/>
    <w:rsid w:val="00BE3A73"/>
    <w:rsid w:val="00BE56B3"/>
    <w:rsid w:val="00BE676D"/>
    <w:rsid w:val="00BF04E8"/>
    <w:rsid w:val="00BF1652"/>
    <w:rsid w:val="00BF16BF"/>
    <w:rsid w:val="00BF4D1F"/>
    <w:rsid w:val="00BF7128"/>
    <w:rsid w:val="00BF76BE"/>
    <w:rsid w:val="00C02A73"/>
    <w:rsid w:val="00C0602A"/>
    <w:rsid w:val="00C063D2"/>
    <w:rsid w:val="00C07FD9"/>
    <w:rsid w:val="00C10955"/>
    <w:rsid w:val="00C11C4D"/>
    <w:rsid w:val="00C12356"/>
    <w:rsid w:val="00C162C0"/>
    <w:rsid w:val="00C1712C"/>
    <w:rsid w:val="00C20634"/>
    <w:rsid w:val="00C212E0"/>
    <w:rsid w:val="00C23E16"/>
    <w:rsid w:val="00C2495D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519B"/>
    <w:rsid w:val="00CC7A35"/>
    <w:rsid w:val="00CD072A"/>
    <w:rsid w:val="00CD1070"/>
    <w:rsid w:val="00CD205B"/>
    <w:rsid w:val="00CD40B1"/>
    <w:rsid w:val="00CD51E0"/>
    <w:rsid w:val="00CD7F73"/>
    <w:rsid w:val="00CE26C5"/>
    <w:rsid w:val="00CE36AF"/>
    <w:rsid w:val="00CE47F3"/>
    <w:rsid w:val="00CE54DD"/>
    <w:rsid w:val="00CF04F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04619"/>
    <w:rsid w:val="00D139C8"/>
    <w:rsid w:val="00D15C49"/>
    <w:rsid w:val="00D17F81"/>
    <w:rsid w:val="00D2758C"/>
    <w:rsid w:val="00D275CA"/>
    <w:rsid w:val="00D2789B"/>
    <w:rsid w:val="00D345AB"/>
    <w:rsid w:val="00D41566"/>
    <w:rsid w:val="00D452F4"/>
    <w:rsid w:val="00D458EC"/>
    <w:rsid w:val="00D47C01"/>
    <w:rsid w:val="00D501B0"/>
    <w:rsid w:val="00D52582"/>
    <w:rsid w:val="00D531D0"/>
    <w:rsid w:val="00D53FF1"/>
    <w:rsid w:val="00D54C60"/>
    <w:rsid w:val="00D56A0E"/>
    <w:rsid w:val="00D57AD3"/>
    <w:rsid w:val="00D62F25"/>
    <w:rsid w:val="00D635FE"/>
    <w:rsid w:val="00D63966"/>
    <w:rsid w:val="00D646BC"/>
    <w:rsid w:val="00D66A7B"/>
    <w:rsid w:val="00D729DE"/>
    <w:rsid w:val="00D75B6A"/>
    <w:rsid w:val="00D778DF"/>
    <w:rsid w:val="00D806CE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D43"/>
    <w:rsid w:val="00DE6F44"/>
    <w:rsid w:val="00DF1B58"/>
    <w:rsid w:val="00E009DA"/>
    <w:rsid w:val="00E037D9"/>
    <w:rsid w:val="00E04927"/>
    <w:rsid w:val="00E11A48"/>
    <w:rsid w:val="00E130EB"/>
    <w:rsid w:val="00E15063"/>
    <w:rsid w:val="00E15DDC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6B4C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4788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1C92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6FC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2CB46"/>
  <w15:docId w15:val="{FDD8E915-0D44-4CE9-A310-A1B5DCC7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C7683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C768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2C768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2C7683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C7683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C7683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C7683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C7683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C7683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C7683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C768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2C7683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C7683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C768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C7683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C7683"/>
    <w:pPr>
      <w:ind w:left="720"/>
    </w:pPr>
  </w:style>
  <w:style w:type="paragraph" w:styleId="Header">
    <w:name w:val="header"/>
    <w:basedOn w:val="Normal"/>
    <w:link w:val="HeaderChar"/>
    <w:unhideWhenUsed/>
    <w:rsid w:val="002C76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C7683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C7683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C768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68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83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C7683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C7683"/>
  </w:style>
  <w:style w:type="table" w:styleId="TableGrid">
    <w:name w:val="Table Grid"/>
    <w:basedOn w:val="TableNormal"/>
    <w:uiPriority w:val="59"/>
    <w:rsid w:val="002C7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C768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C7683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2C7683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2C7683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C768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C7683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2C7683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2C768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C7683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C7683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C7683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C7683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C768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C7683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C7683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2C7683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2C7683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2C7683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2C768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C7683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2C7683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2C7683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2C7683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2C7683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2C7683"/>
    <w:rPr>
      <w:color w:val="EE0000"/>
    </w:rPr>
  </w:style>
  <w:style w:type="paragraph" w:customStyle="1" w:styleId="BodyTextL25Bold">
    <w:name w:val="Body Text L25 Bold"/>
    <w:basedOn w:val="BodyTextL25"/>
    <w:qFormat/>
    <w:rsid w:val="002C7683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C7683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2C76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C76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768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68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C7683"/>
    <w:rPr>
      <w:b/>
      <w:bCs/>
    </w:rPr>
  </w:style>
  <w:style w:type="paragraph" w:customStyle="1" w:styleId="ReflectionQ">
    <w:name w:val="Reflection Q"/>
    <w:basedOn w:val="BodyTextL25"/>
    <w:qFormat/>
    <w:rsid w:val="002C7683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2C7683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C7683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C7683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C7683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C7683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C7683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C7683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2C7683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C7683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C7683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C7683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C7683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C7683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C7683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C7683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C7683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C7683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C7683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C7683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C7683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C7683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C7683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C76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C7683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2C7683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C7683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C7683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C7683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C7683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C7683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C7683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C7683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C7683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C7683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C7683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C7683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C768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C768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C7683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2C7683"/>
    <w:rPr>
      <w:b/>
    </w:rPr>
  </w:style>
  <w:style w:type="character" w:customStyle="1" w:styleId="CMDChar">
    <w:name w:val="CMD Char"/>
    <w:basedOn w:val="DefaultParagraphFont"/>
    <w:link w:val="CMD"/>
    <w:rsid w:val="002C7683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2C7683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2C7683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2C7683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2C7683"/>
    <w:rPr>
      <w:color w:val="808080"/>
    </w:rPr>
  </w:style>
  <w:style w:type="paragraph" w:customStyle="1" w:styleId="CMDRed">
    <w:name w:val="CMD Red"/>
    <w:basedOn w:val="CMD"/>
    <w:link w:val="CMDRedChar"/>
    <w:qFormat/>
    <w:rsid w:val="002C7683"/>
    <w:rPr>
      <w:color w:val="EE0000"/>
    </w:rPr>
  </w:style>
  <w:style w:type="character" w:customStyle="1" w:styleId="CMDRedChar">
    <w:name w:val="CMD Red Char"/>
    <w:basedOn w:val="CMDChar"/>
    <w:link w:val="CMDRed"/>
    <w:rsid w:val="002C7683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2C7683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2C7683"/>
    <w:rPr>
      <w:szCs w:val="22"/>
    </w:rPr>
  </w:style>
  <w:style w:type="character" w:customStyle="1" w:styleId="CMDOutputChar">
    <w:name w:val="CMD Output Char"/>
    <w:basedOn w:val="BodyTextL25Char"/>
    <w:link w:val="CMDOutput"/>
    <w:rsid w:val="002C7683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C7683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2C7683"/>
  </w:style>
  <w:style w:type="paragraph" w:customStyle="1" w:styleId="TableAnswer">
    <w:name w:val="Table Answer"/>
    <w:basedOn w:val="TableText"/>
    <w:qFormat/>
    <w:rsid w:val="002C7683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Heading2GrayDnT">
    <w:name w:val="Heading 2 Gray DnT"/>
    <w:basedOn w:val="Heading2Char"/>
    <w:uiPriority w:val="1"/>
    <w:qFormat/>
    <w:rsid w:val="002C7683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2C7683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2C7683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2C7683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2C7683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2C7683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2C7683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2C7683"/>
    <w:rPr>
      <w:rFonts w:ascii="Courier New" w:hAnsi="Courier New"/>
      <w:szCs w:val="22"/>
    </w:rPr>
  </w:style>
  <w:style w:type="character" w:customStyle="1" w:styleId="DnTbold">
    <w:name w:val="DnT bold"/>
    <w:basedOn w:val="DefaultParagraphFont"/>
    <w:uiPriority w:val="1"/>
    <w:qFormat/>
    <w:rsid w:val="002C7683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2C7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C970DA34F10413CBDA9D7A1175EE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B2B4C-52DD-45EB-B910-D035D80D460E}"/>
      </w:docPartPr>
      <w:docPartBody>
        <w:p w:rsidR="004A22D2" w:rsidRDefault="00BB5992">
          <w:pPr>
            <w:pStyle w:val="9C970DA34F10413CBDA9D7A1175EE280"/>
          </w:pPr>
          <w:r>
            <w:rPr>
              <w:rStyle w:val="PlaceholderText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92"/>
    <w:rsid w:val="000D1707"/>
    <w:rsid w:val="00102203"/>
    <w:rsid w:val="0015031E"/>
    <w:rsid w:val="003573C2"/>
    <w:rsid w:val="003E3CCE"/>
    <w:rsid w:val="004A22D2"/>
    <w:rsid w:val="0058046F"/>
    <w:rsid w:val="00711964"/>
    <w:rsid w:val="007A0E57"/>
    <w:rsid w:val="00864423"/>
    <w:rsid w:val="008A0EAB"/>
    <w:rsid w:val="00A3534A"/>
    <w:rsid w:val="00A96267"/>
    <w:rsid w:val="00BB5992"/>
    <w:rsid w:val="00C373CE"/>
    <w:rsid w:val="00C773DC"/>
    <w:rsid w:val="00E15DDC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C970DA34F10413CBDA9D7A1175EE280">
    <w:name w:val="9C970DA34F10413CBDA9D7A1175EE2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1" ma:contentTypeDescription="Create a new document." ma:contentTypeScope="" ma:versionID="5aa1fdf319b78d122f064f77097a5e9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266c9d19fcf9b138b414e4eac88e25cd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7AB0CE-C8C8-40B1-921E-13D9111B01DC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customXml/itemProps2.xml><?xml version="1.0" encoding="utf-8"?>
<ds:datastoreItem xmlns:ds="http://schemas.openxmlformats.org/officeDocument/2006/customXml" ds:itemID="{FE87358F-E0F9-4C4A-BBDF-FB2800C9A1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76F964-74F0-438F-866F-E8BC8DB346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10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Configuração do DHCP em um Roteador Wireless (sem fio)</dc:title>
  <dc:description>2016</dc:description>
  <cp:lastModifiedBy>Jason Yip (jasyip)</cp:lastModifiedBy>
  <cp:revision>43</cp:revision>
  <dcterms:created xsi:type="dcterms:W3CDTF">2022-04-18T23:51:00Z</dcterms:created>
  <dcterms:modified xsi:type="dcterms:W3CDTF">2024-08-07T04:41:00Z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ClassificationContentMarkingFooterShapeIds">
    <vt:lpwstr>73fba72f,6b9971a1,52d4f2d5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Cisco Confidential</vt:lpwstr>
  </property>
  <property fmtid="{D5CDD505-2E9C-101B-9397-08002B2CF9AE}" pid="6" name="MSIP_Label_c8f49a32-fde3-48a5-9266-b5b0972a22dc_Enabled">
    <vt:lpwstr>true</vt:lpwstr>
  </property>
  <property fmtid="{D5CDD505-2E9C-101B-9397-08002B2CF9AE}" pid="7" name="MSIP_Label_c8f49a32-fde3-48a5-9266-b5b0972a22dc_SetDate">
    <vt:lpwstr>2024-07-11T00:44:08Z</vt:lpwstr>
  </property>
  <property fmtid="{D5CDD505-2E9C-101B-9397-08002B2CF9AE}" pid="8" name="MSIP_Label_c8f49a32-fde3-48a5-9266-b5b0972a22dc_Method">
    <vt:lpwstr>Standard</vt:lpwstr>
  </property>
  <property fmtid="{D5CDD505-2E9C-101B-9397-08002B2CF9AE}" pid="9" name="MSIP_Label_c8f49a32-fde3-48a5-9266-b5b0972a22dc_Name">
    <vt:lpwstr>Cisco Confidential</vt:lpwstr>
  </property>
  <property fmtid="{D5CDD505-2E9C-101B-9397-08002B2CF9AE}" pid="10" name="MSIP_Label_c8f49a32-fde3-48a5-9266-b5b0972a22dc_SiteId">
    <vt:lpwstr>5ae1af62-9505-4097-a69a-c1553ef7840e</vt:lpwstr>
  </property>
  <property fmtid="{D5CDD505-2E9C-101B-9397-08002B2CF9AE}" pid="11" name="MSIP_Label_c8f49a32-fde3-48a5-9266-b5b0972a22dc_ActionId">
    <vt:lpwstr>64e2b081-395a-43a6-93e4-6c3d616b1db5</vt:lpwstr>
  </property>
  <property fmtid="{D5CDD505-2E9C-101B-9397-08002B2CF9AE}" pid="12" name="MSIP_Label_c8f49a32-fde3-48a5-9266-b5b0972a22dc_ContentBits">
    <vt:lpwstr>2</vt:lpwstr>
  </property>
</Properties>
</file>